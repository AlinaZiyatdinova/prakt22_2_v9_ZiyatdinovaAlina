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line id="Line 4" o:spid="_x0000_s1028" style="position:absolute;visibility:visible;mso-wrap-style:square" from="1876,1008" to="1876,15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GB08MAAADaAAAADwAAAGRycy9kb3ducmV2LnhtbESPQUsDMRSE74L/ITzBi3SzirRlbVrE&#10;UhA8tVv0+tg8N4vJy7J5bbf+eiMUehxm5htmsRqDV0caUhfZwGNRgiJuou24NbCvN5M5qCTIFn1k&#10;MnCmBKvl7c0CKxtPvKXjTlqVIZwqNOBE+krr1DgKmIrYE2fvOw4BJcuh1XbAU4YHr5/KcqoDdpwX&#10;HPb05qj52R2CAfn9XMsXr13t64+HqbfdbItnY+7vxtcXUEKjXMOX9rs18Az/V/IN0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RgdPDAAAA2gAAAA8AAAAAAAAAAAAA&#10;AAAAoQIAAGRycy9kb3ducmV2LnhtbFBLBQYAAAAABAAEAPkAAACRAwAAAAA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0kSMMAAADaAAAADwAAAGRycy9kb3ducmV2LnhtbESPQUsDMRSE74L/ITzBi3SzCrZlbVrE&#10;UhA8tVv0+tg8N4vJy7J5bbf+eiMUehxm5htmsRqDV0caUhfZwGNRgiJuou24NbCvN5M5qCTIFn1k&#10;MnCmBKvl7c0CKxtPvKXjTlqVIZwqNOBE+krr1DgKmIrYE2fvOw4BJcuh1XbAU4YHr5/KcqoDdpwX&#10;HPb05qj52R2CAfn9XMsXr13t64+HqbfdbItnY+7vxtcXUEKjXMOX9rs18Az/V/IN0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8dJEjDAAAA2gAAAA8AAAAAAAAAAAAA&#10;AAAAoQIAAGRycy9kb3ducmV2LnhtbFBLBQYAAAAABAAEAPkAAACRAwAAAAA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ikt9LCAAAA2gAAAA8AAABkcnMvZG93bnJldi54bWxEj0GLwjAUhO/C/ofwFrzZdEVEqlFk2UUF&#10;L+ouenw2z7bYvNQmavXXG0HwOMzMN8xo0phSXKh2hWUFX1EMgji1uuBMwd/mtzMA4TyyxtIyKbiR&#10;g8n4ozXCRNsrr+iy9pkIEHYJKsi9rxIpXZqTQRfZijh4B1sb9EHWmdQ1XgPclLIbx31psOCwkGNF&#10;3zmlx/XZKIhNutv/n91iJrs/cnk/9ZzZ7pRqfzbTIQhPjX+HX+25VtCH55VwA+T4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YpLfSwgAAANoAAAAPAAAAAAAAAAAAAAAAAJ8C&#10;AABkcnMvZG93bnJldi54bWxQSwUGAAAAAAQABAD3AAAAjgMAAAAA&#10;">
                  <v:imagedata r:id="rId7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Default="0075018D" w:rsidP="00AE0F3B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</w:t>
      </w:r>
      <w:r w:rsidR="00AE0F3B">
        <w:rPr>
          <w:rFonts w:ascii="Times New Roman" w:hAnsi="Times New Roman" w:cs="Times New Roman"/>
          <w:sz w:val="28"/>
          <w:szCs w:val="28"/>
        </w:rPr>
        <w:t xml:space="preserve"> </w:t>
      </w:r>
      <w:r w:rsidRPr="00D149A8">
        <w:rPr>
          <w:rFonts w:ascii="Times New Roman" w:hAnsi="Times New Roman" w:cs="Times New Roman"/>
          <w:sz w:val="28"/>
          <w:szCs w:val="28"/>
        </w:rPr>
        <w:t>«</w:t>
      </w:r>
      <w:r w:rsidR="003C583F">
        <w:rPr>
          <w:rFonts w:ascii="Times New Roman" w:hAnsi="Times New Roman" w:cs="Times New Roman"/>
          <w:b/>
          <w:color w:val="FF0000"/>
          <w:sz w:val="28"/>
          <w:szCs w:val="28"/>
        </w:rPr>
        <w:t>Практическая работа №22.1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:rsidR="003C583F" w:rsidRPr="00D149A8" w:rsidRDefault="003C583F" w:rsidP="00AE0F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9. База данных фильмов.</w:t>
      </w: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FD5DA9" w:rsidRPr="00D149A8" w:rsidRDefault="00FD5DA9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Выполнил</w:t>
      </w:r>
      <w:r w:rsidR="00AE0F3B">
        <w:rPr>
          <w:rFonts w:ascii="Times New Roman" w:hAnsi="Times New Roman" w:cs="Times New Roman"/>
          <w:sz w:val="28"/>
          <w:szCs w:val="28"/>
        </w:rPr>
        <w:t>а</w:t>
      </w:r>
      <w:r w:rsidRPr="00D149A8">
        <w:rPr>
          <w:rFonts w:ascii="Times New Roman" w:hAnsi="Times New Roman" w:cs="Times New Roman"/>
          <w:sz w:val="28"/>
          <w:szCs w:val="28"/>
        </w:rPr>
        <w:t xml:space="preserve">: </w:t>
      </w:r>
      <w:r w:rsidR="00AE0F3B">
        <w:rPr>
          <w:rFonts w:ascii="Times New Roman" w:hAnsi="Times New Roman" w:cs="Times New Roman"/>
          <w:sz w:val="28"/>
          <w:szCs w:val="28"/>
        </w:rPr>
        <w:t>З</w:t>
      </w:r>
      <w:r w:rsidR="00FD5DA9">
        <w:rPr>
          <w:rFonts w:ascii="Times New Roman" w:hAnsi="Times New Roman" w:cs="Times New Roman"/>
          <w:sz w:val="28"/>
          <w:szCs w:val="28"/>
        </w:rPr>
        <w:t>иятдинова Алина Ленаровна</w:t>
      </w:r>
    </w:p>
    <w:p w:rsidR="00AE0F3B" w:rsidRDefault="00AE0F3B" w:rsidP="00AE0F3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ПР-3</w:t>
      </w:r>
      <w:r w:rsidR="003D4F86">
        <w:rPr>
          <w:rFonts w:ascii="Times New Roman" w:hAnsi="Times New Roman" w:cs="Times New Roman"/>
          <w:sz w:val="28"/>
          <w:szCs w:val="28"/>
        </w:rPr>
        <w:t>1</w:t>
      </w:r>
    </w:p>
    <w:p w:rsidR="00AE0F3B" w:rsidRDefault="00AE0F3B" w:rsidP="003C583F">
      <w:pPr>
        <w:rPr>
          <w:rFonts w:ascii="Times New Roman" w:hAnsi="Times New Roman" w:cs="Times New Roman"/>
          <w:sz w:val="28"/>
          <w:szCs w:val="28"/>
        </w:rPr>
      </w:pPr>
    </w:p>
    <w:p w:rsidR="003C583F" w:rsidRDefault="003C583F" w:rsidP="003C583F">
      <w:pPr>
        <w:rPr>
          <w:rFonts w:ascii="Times New Roman" w:hAnsi="Times New Roman" w:cs="Times New Roman"/>
          <w:sz w:val="28"/>
          <w:szCs w:val="28"/>
        </w:rPr>
      </w:pPr>
    </w:p>
    <w:p w:rsidR="003C583F" w:rsidRDefault="0075018D" w:rsidP="00665FDE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FD5DA9">
        <w:rPr>
          <w:rFonts w:ascii="Times New Roman" w:hAnsi="Times New Roman" w:cs="Times New Roman"/>
          <w:sz w:val="28"/>
          <w:szCs w:val="28"/>
        </w:rPr>
        <w:t>3</w:t>
      </w:r>
      <w:bookmarkStart w:id="0" w:name="_GoBack"/>
      <w:bookmarkEnd w:id="0"/>
      <w:r w:rsidR="003C583F"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C583F" w:rsidTr="003C583F">
        <w:tc>
          <w:tcPr>
            <w:tcW w:w="9571" w:type="dxa"/>
          </w:tcPr>
          <w:p w:rsidR="003C583F" w:rsidRDefault="003C583F" w:rsidP="003C58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Манифест</w:t>
            </w:r>
          </w:p>
        </w:tc>
      </w:tr>
      <w:tr w:rsidR="003C583F" w:rsidTr="003C583F">
        <w:tc>
          <w:tcPr>
            <w:tcW w:w="9571" w:type="dxa"/>
          </w:tcPr>
          <w:p w:rsidR="003C583F" w:rsidRDefault="003C583F" w:rsidP="003C58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583F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3EE148DB" wp14:editId="63B4DE56">
                  <wp:extent cx="4153082" cy="2722880"/>
                  <wp:effectExtent l="0" t="0" r="0" b="127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9059" cy="2733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C583F" w:rsidRDefault="003C583F" w:rsidP="003C58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583F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56A8BAD9" wp14:editId="221503A1">
                  <wp:extent cx="3505200" cy="334010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8178" cy="3342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C583F" w:rsidRDefault="003C583F" w:rsidP="003C58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583F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78B6D78C" wp14:editId="2E8E9A03">
                  <wp:extent cx="3688080" cy="2752941"/>
                  <wp:effectExtent l="0" t="0" r="762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4201" cy="2757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D5DA9" w:rsidRDefault="00FD5DA9" w:rsidP="00AE0F3B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C583F" w:rsidTr="003C583F">
        <w:tc>
          <w:tcPr>
            <w:tcW w:w="9571" w:type="dxa"/>
          </w:tcPr>
          <w:p w:rsidR="003C583F" w:rsidRDefault="003C583F" w:rsidP="003C58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627937DC" wp14:editId="57FFA60B">
                  <wp:extent cx="1706179" cy="3577389"/>
                  <wp:effectExtent l="0" t="0" r="8890" b="444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1"/>
                          <a:srcRect t="3197"/>
                          <a:stretch/>
                        </pic:blipFill>
                        <pic:spPr bwMode="auto">
                          <a:xfrm>
                            <a:off x="0" y="0"/>
                            <a:ext cx="1706894" cy="35788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583F" w:rsidRPr="003C583F" w:rsidTr="003C583F">
        <w:tc>
          <w:tcPr>
            <w:tcW w:w="9571" w:type="dxa"/>
          </w:tcPr>
          <w:p w:rsidR="003C583F" w:rsidRPr="003C583F" w:rsidRDefault="003C583F" w:rsidP="003C583F">
            <w:pPr>
              <w:pStyle w:val="HTML"/>
              <w:shd w:val="clear" w:color="auto" w:fill="2B2B2B"/>
              <w:rPr>
                <w:color w:val="A9B7C6"/>
              </w:rPr>
            </w:pPr>
            <w:r w:rsidRPr="003C583F">
              <w:rPr>
                <w:color w:val="CC7832"/>
                <w:lang w:val="en-US"/>
              </w:rPr>
              <w:t xml:space="preserve">package </w:t>
            </w:r>
            <w:r w:rsidRPr="003C583F">
              <w:rPr>
                <w:color w:val="A9B7C6"/>
                <w:lang w:val="en-US"/>
              </w:rPr>
              <w:t>com.example.prakt22_2_</w:t>
            </w:r>
            <w:r w:rsidRPr="003C583F">
              <w:rPr>
                <w:color w:val="A9B7C6"/>
                <w:lang w:val="en-US"/>
              </w:rPr>
              <w:br/>
            </w:r>
            <w:r w:rsidRPr="003C583F">
              <w:rPr>
                <w:color w:val="A9B7C6"/>
                <w:lang w:val="en-US"/>
              </w:rPr>
              <w:br/>
            </w:r>
            <w:r w:rsidRPr="003C583F">
              <w:rPr>
                <w:color w:val="CC7832"/>
                <w:lang w:val="en-US"/>
              </w:rPr>
              <w:t xml:space="preserve">import </w:t>
            </w:r>
            <w:r w:rsidRPr="003C583F">
              <w:rPr>
                <w:color w:val="A9B7C6"/>
                <w:lang w:val="en-US"/>
              </w:rPr>
              <w:t>android.annotation.</w:t>
            </w:r>
            <w:r w:rsidRPr="003C583F">
              <w:rPr>
                <w:color w:val="BBB529"/>
                <w:lang w:val="en-US"/>
              </w:rPr>
              <w:t>SuppressLint</w:t>
            </w:r>
            <w:r w:rsidRPr="003C583F">
              <w:rPr>
                <w:color w:val="BBB529"/>
                <w:lang w:val="en-US"/>
              </w:rPr>
              <w:br/>
            </w:r>
            <w:r w:rsidRPr="003C583F">
              <w:rPr>
                <w:color w:val="CC7832"/>
                <w:lang w:val="en-US"/>
              </w:rPr>
              <w:t xml:space="preserve">import </w:t>
            </w:r>
            <w:r w:rsidRPr="003C583F">
              <w:rPr>
                <w:color w:val="A9B7C6"/>
                <w:lang w:val="en-US"/>
              </w:rPr>
              <w:t>android.content.Intent</w:t>
            </w:r>
            <w:r w:rsidRPr="003C583F">
              <w:rPr>
                <w:color w:val="A9B7C6"/>
                <w:lang w:val="en-US"/>
              </w:rPr>
              <w:br/>
            </w:r>
            <w:r w:rsidRPr="003C583F">
              <w:rPr>
                <w:color w:val="CC7832"/>
                <w:lang w:val="en-US"/>
              </w:rPr>
              <w:t xml:space="preserve">import </w:t>
            </w:r>
            <w:r w:rsidRPr="003C583F">
              <w:rPr>
                <w:color w:val="A9B7C6"/>
                <w:lang w:val="en-US"/>
              </w:rPr>
              <w:t>android.content.SharedPreferences</w:t>
            </w:r>
            <w:r w:rsidRPr="003C583F">
              <w:rPr>
                <w:color w:val="A9B7C6"/>
                <w:lang w:val="en-US"/>
              </w:rPr>
              <w:br/>
            </w:r>
            <w:r w:rsidRPr="003C583F">
              <w:rPr>
                <w:color w:val="CC7832"/>
                <w:lang w:val="en-US"/>
              </w:rPr>
              <w:t xml:space="preserve">import </w:t>
            </w:r>
            <w:r w:rsidRPr="003C583F">
              <w:rPr>
                <w:color w:val="A9B7C6"/>
                <w:lang w:val="en-US"/>
              </w:rPr>
              <w:t>android.os.Bundle</w:t>
            </w:r>
            <w:r w:rsidRPr="003C583F">
              <w:rPr>
                <w:color w:val="A9B7C6"/>
                <w:lang w:val="en-US"/>
              </w:rPr>
              <w:br/>
            </w:r>
            <w:r w:rsidRPr="003C583F">
              <w:rPr>
                <w:color w:val="CC7832"/>
                <w:lang w:val="en-US"/>
              </w:rPr>
              <w:t xml:space="preserve">import </w:t>
            </w:r>
            <w:r w:rsidRPr="003C583F">
              <w:rPr>
                <w:color w:val="A9B7C6"/>
                <w:lang w:val="en-US"/>
              </w:rPr>
              <w:t>android.view.View</w:t>
            </w:r>
            <w:r w:rsidRPr="003C583F">
              <w:rPr>
                <w:color w:val="A9B7C6"/>
                <w:lang w:val="en-US"/>
              </w:rPr>
              <w:br/>
            </w:r>
            <w:r w:rsidRPr="003C583F">
              <w:rPr>
                <w:color w:val="CC7832"/>
                <w:lang w:val="en-US"/>
              </w:rPr>
              <w:t xml:space="preserve">import </w:t>
            </w:r>
            <w:r w:rsidRPr="003C583F">
              <w:rPr>
                <w:color w:val="A9B7C6"/>
                <w:lang w:val="en-US"/>
              </w:rPr>
              <w:t>android.widget.Button</w:t>
            </w:r>
            <w:r w:rsidRPr="003C583F">
              <w:rPr>
                <w:color w:val="A9B7C6"/>
                <w:lang w:val="en-US"/>
              </w:rPr>
              <w:br/>
            </w:r>
            <w:r w:rsidRPr="003C583F">
              <w:rPr>
                <w:color w:val="CC7832"/>
                <w:lang w:val="en-US"/>
              </w:rPr>
              <w:t xml:space="preserve">import </w:t>
            </w:r>
            <w:r w:rsidRPr="003C583F">
              <w:rPr>
                <w:color w:val="A9B7C6"/>
                <w:lang w:val="en-US"/>
              </w:rPr>
              <w:t>android.widget.CheckBox</w:t>
            </w:r>
            <w:r w:rsidRPr="003C583F">
              <w:rPr>
                <w:color w:val="A9B7C6"/>
                <w:lang w:val="en-US"/>
              </w:rPr>
              <w:br/>
            </w:r>
            <w:r w:rsidRPr="003C583F">
              <w:rPr>
                <w:color w:val="CC7832"/>
                <w:lang w:val="en-US"/>
              </w:rPr>
              <w:t xml:space="preserve">import </w:t>
            </w:r>
            <w:r w:rsidRPr="003C583F">
              <w:rPr>
                <w:color w:val="A9B7C6"/>
                <w:lang w:val="en-US"/>
              </w:rPr>
              <w:t>android.widget.EditText</w:t>
            </w:r>
            <w:r w:rsidRPr="003C583F">
              <w:rPr>
                <w:color w:val="A9B7C6"/>
                <w:lang w:val="en-US"/>
              </w:rPr>
              <w:br/>
            </w:r>
            <w:r w:rsidRPr="003C583F">
              <w:rPr>
                <w:color w:val="CC7832"/>
                <w:lang w:val="en-US"/>
              </w:rPr>
              <w:t xml:space="preserve">import </w:t>
            </w:r>
            <w:r w:rsidRPr="003C583F">
              <w:rPr>
                <w:color w:val="A9B7C6"/>
                <w:lang w:val="en-US"/>
              </w:rPr>
              <w:t>androidx.appcompat.app.AppCompatActivity</w:t>
            </w:r>
            <w:r w:rsidRPr="003C583F">
              <w:rPr>
                <w:color w:val="A9B7C6"/>
                <w:lang w:val="en-US"/>
              </w:rPr>
              <w:br/>
            </w:r>
            <w:r w:rsidRPr="003C583F">
              <w:rPr>
                <w:color w:val="CC7832"/>
                <w:lang w:val="en-US"/>
              </w:rPr>
              <w:t xml:space="preserve">import </w:t>
            </w:r>
            <w:r w:rsidRPr="003C583F">
              <w:rPr>
                <w:color w:val="A9B7C6"/>
                <w:lang w:val="en-US"/>
              </w:rPr>
              <w:t>com.google.android.material.snackbar.Snackbar</w:t>
            </w:r>
            <w:r w:rsidRPr="003C583F">
              <w:rPr>
                <w:color w:val="A9B7C6"/>
                <w:lang w:val="en-US"/>
              </w:rPr>
              <w:br/>
            </w:r>
            <w:r w:rsidRPr="003C583F">
              <w:rPr>
                <w:color w:val="A9B7C6"/>
                <w:lang w:val="en-US"/>
              </w:rPr>
              <w:br/>
            </w:r>
            <w:r w:rsidRPr="003C583F">
              <w:rPr>
                <w:color w:val="CC7832"/>
                <w:lang w:val="en-US"/>
              </w:rPr>
              <w:t xml:space="preserve">class </w:t>
            </w:r>
            <w:r w:rsidRPr="003C583F">
              <w:rPr>
                <w:color w:val="A9B7C6"/>
                <w:lang w:val="en-US"/>
              </w:rPr>
              <w:t>MainActivity : AppCompatActivity() {</w:t>
            </w:r>
            <w:r w:rsidRPr="003C583F">
              <w:rPr>
                <w:color w:val="A9B7C6"/>
                <w:lang w:val="en-US"/>
              </w:rPr>
              <w:br/>
              <w:t xml:space="preserve">    </w:t>
            </w:r>
            <w:r w:rsidRPr="003C583F">
              <w:rPr>
                <w:color w:val="CC7832"/>
                <w:lang w:val="en-US"/>
              </w:rPr>
              <w:t xml:space="preserve">lateinit var </w:t>
            </w:r>
            <w:r w:rsidRPr="003C583F">
              <w:rPr>
                <w:color w:val="9876AA"/>
                <w:lang w:val="en-US"/>
              </w:rPr>
              <w:t>login</w:t>
            </w:r>
            <w:r w:rsidRPr="003C583F">
              <w:rPr>
                <w:color w:val="A9B7C6"/>
                <w:lang w:val="en-US"/>
              </w:rPr>
              <w:t>: EditText</w:t>
            </w:r>
            <w:r w:rsidRPr="003C583F">
              <w:rPr>
                <w:color w:val="A9B7C6"/>
                <w:lang w:val="en-US"/>
              </w:rPr>
              <w:br/>
              <w:t xml:space="preserve">    </w:t>
            </w:r>
            <w:r w:rsidRPr="003C583F">
              <w:rPr>
                <w:color w:val="CC7832"/>
                <w:lang w:val="en-US"/>
              </w:rPr>
              <w:t xml:space="preserve">lateinit var </w:t>
            </w:r>
            <w:r w:rsidRPr="003C583F">
              <w:rPr>
                <w:color w:val="9876AA"/>
                <w:lang w:val="en-US"/>
              </w:rPr>
              <w:t>password</w:t>
            </w:r>
            <w:r w:rsidRPr="003C583F">
              <w:rPr>
                <w:color w:val="A9B7C6"/>
                <w:lang w:val="en-US"/>
              </w:rPr>
              <w:t>: EditText</w:t>
            </w:r>
            <w:r w:rsidRPr="003C583F">
              <w:rPr>
                <w:color w:val="A9B7C6"/>
                <w:lang w:val="en-US"/>
              </w:rPr>
              <w:br/>
              <w:t xml:space="preserve">    </w:t>
            </w:r>
            <w:r w:rsidRPr="003C583F">
              <w:rPr>
                <w:color w:val="CC7832"/>
                <w:lang w:val="en-US"/>
              </w:rPr>
              <w:t xml:space="preserve">lateinit var </w:t>
            </w:r>
            <w:r w:rsidRPr="003C583F">
              <w:rPr>
                <w:color w:val="9876AA"/>
                <w:lang w:val="en-US"/>
              </w:rPr>
              <w:t>checkBox</w:t>
            </w:r>
            <w:r w:rsidRPr="003C583F">
              <w:rPr>
                <w:color w:val="A9B7C6"/>
                <w:lang w:val="en-US"/>
              </w:rPr>
              <w:t>: CheckBox</w:t>
            </w:r>
            <w:r w:rsidRPr="003C583F">
              <w:rPr>
                <w:color w:val="A9B7C6"/>
                <w:lang w:val="en-US"/>
              </w:rPr>
              <w:br/>
              <w:t xml:space="preserve">    </w:t>
            </w:r>
            <w:r w:rsidRPr="003C583F">
              <w:rPr>
                <w:color w:val="CC7832"/>
                <w:lang w:val="en-US"/>
              </w:rPr>
              <w:t xml:space="preserve">lateinit var </w:t>
            </w:r>
            <w:r w:rsidRPr="003C583F">
              <w:rPr>
                <w:color w:val="9876AA"/>
                <w:lang w:val="en-US"/>
              </w:rPr>
              <w:t>button</w:t>
            </w:r>
            <w:r w:rsidRPr="003C583F">
              <w:rPr>
                <w:color w:val="A9B7C6"/>
                <w:lang w:val="en-US"/>
              </w:rPr>
              <w:t>: Button</w:t>
            </w:r>
            <w:r w:rsidRPr="003C583F">
              <w:rPr>
                <w:color w:val="A9B7C6"/>
                <w:lang w:val="en-US"/>
              </w:rPr>
              <w:br/>
              <w:t xml:space="preserve">    </w:t>
            </w:r>
            <w:r w:rsidRPr="003C583F">
              <w:rPr>
                <w:color w:val="CC7832"/>
                <w:lang w:val="en-US"/>
              </w:rPr>
              <w:t xml:space="preserve">lateinit var </w:t>
            </w:r>
            <w:r w:rsidRPr="003C583F">
              <w:rPr>
                <w:color w:val="9876AA"/>
                <w:lang w:val="en-US"/>
              </w:rPr>
              <w:t>snackbar</w:t>
            </w:r>
            <w:r w:rsidRPr="003C583F">
              <w:rPr>
                <w:color w:val="A9B7C6"/>
                <w:lang w:val="en-US"/>
              </w:rPr>
              <w:t>: Snackbar</w:t>
            </w:r>
            <w:r w:rsidRPr="003C583F">
              <w:rPr>
                <w:color w:val="A9B7C6"/>
                <w:lang w:val="en-US"/>
              </w:rPr>
              <w:br/>
              <w:t xml:space="preserve">    </w:t>
            </w:r>
            <w:r w:rsidRPr="003C583F">
              <w:rPr>
                <w:color w:val="CC7832"/>
                <w:lang w:val="en-US"/>
              </w:rPr>
              <w:t xml:space="preserve">lateinit var </w:t>
            </w:r>
            <w:r w:rsidRPr="003C583F">
              <w:rPr>
                <w:color w:val="9876AA"/>
                <w:lang w:val="en-US"/>
              </w:rPr>
              <w:t>dataStore</w:t>
            </w:r>
            <w:r w:rsidRPr="003C583F">
              <w:rPr>
                <w:color w:val="A9B7C6"/>
                <w:lang w:val="en-US"/>
              </w:rPr>
              <w:t>: SharedPreferences</w:t>
            </w:r>
            <w:r w:rsidRPr="003C583F">
              <w:rPr>
                <w:color w:val="A9B7C6"/>
                <w:lang w:val="en-US"/>
              </w:rPr>
              <w:br/>
              <w:t xml:space="preserve">    </w:t>
            </w:r>
            <w:r w:rsidRPr="003C583F">
              <w:rPr>
                <w:color w:val="CC7832"/>
                <w:lang w:val="en-US"/>
              </w:rPr>
              <w:t xml:space="preserve">var </w:t>
            </w:r>
            <w:r w:rsidRPr="003C583F">
              <w:rPr>
                <w:color w:val="9876AA"/>
                <w:lang w:val="en-US"/>
              </w:rPr>
              <w:t>prefs_name</w:t>
            </w:r>
            <w:r w:rsidRPr="003C583F">
              <w:rPr>
                <w:color w:val="A9B7C6"/>
                <w:lang w:val="en-US"/>
              </w:rPr>
              <w:t xml:space="preserve">: String = </w:t>
            </w:r>
            <w:r w:rsidRPr="003C583F">
              <w:rPr>
                <w:color w:val="6A8759"/>
                <w:lang w:val="en-US"/>
              </w:rPr>
              <w:t>"PrefersFile"</w:t>
            </w:r>
            <w:r w:rsidRPr="003C583F">
              <w:rPr>
                <w:color w:val="6A8759"/>
                <w:lang w:val="en-US"/>
              </w:rPr>
              <w:br/>
              <w:t xml:space="preserve">    </w:t>
            </w:r>
            <w:r w:rsidRPr="003C583F">
              <w:rPr>
                <w:color w:val="BBB529"/>
                <w:lang w:val="en-US"/>
              </w:rPr>
              <w:t>@SuppressLint</w:t>
            </w:r>
            <w:r w:rsidRPr="003C583F">
              <w:rPr>
                <w:color w:val="A9B7C6"/>
                <w:lang w:val="en-US"/>
              </w:rPr>
              <w:t>(</w:t>
            </w:r>
            <w:r w:rsidRPr="003C583F">
              <w:rPr>
                <w:color w:val="6A8759"/>
                <w:lang w:val="en-US"/>
              </w:rPr>
              <w:t>"MissingInflatedId"</w:t>
            </w:r>
            <w:r w:rsidRPr="003C583F">
              <w:rPr>
                <w:color w:val="A9B7C6"/>
                <w:lang w:val="en-US"/>
              </w:rPr>
              <w:t>)</w:t>
            </w:r>
            <w:r w:rsidRPr="003C583F">
              <w:rPr>
                <w:color w:val="A9B7C6"/>
                <w:lang w:val="en-US"/>
              </w:rPr>
              <w:br/>
              <w:t xml:space="preserve">    </w:t>
            </w:r>
            <w:r w:rsidRPr="003C583F">
              <w:rPr>
                <w:color w:val="CC7832"/>
                <w:lang w:val="en-US"/>
              </w:rPr>
              <w:t xml:space="preserve">override fun </w:t>
            </w:r>
            <w:r w:rsidRPr="003C583F">
              <w:rPr>
                <w:color w:val="FFC66D"/>
                <w:lang w:val="en-US"/>
              </w:rPr>
              <w:t>onCreate</w:t>
            </w:r>
            <w:r w:rsidRPr="003C583F">
              <w:rPr>
                <w:color w:val="A9B7C6"/>
                <w:lang w:val="en-US"/>
              </w:rPr>
              <w:t>(savedInstanceState: Bundle?) {</w:t>
            </w:r>
            <w:r w:rsidRPr="003C583F">
              <w:rPr>
                <w:color w:val="A9B7C6"/>
                <w:lang w:val="en-US"/>
              </w:rPr>
              <w:br/>
              <w:t xml:space="preserve">        </w:t>
            </w:r>
            <w:r w:rsidRPr="003C583F">
              <w:rPr>
                <w:color w:val="CC7832"/>
                <w:lang w:val="en-US"/>
              </w:rPr>
              <w:t>super</w:t>
            </w:r>
            <w:r w:rsidRPr="003C583F">
              <w:rPr>
                <w:color w:val="A9B7C6"/>
                <w:lang w:val="en-US"/>
              </w:rPr>
              <w:t>.onCreate(savedInstanceState)</w:t>
            </w:r>
            <w:r w:rsidRPr="003C583F">
              <w:rPr>
                <w:color w:val="A9B7C6"/>
                <w:lang w:val="en-US"/>
              </w:rPr>
              <w:br/>
              <w:t xml:space="preserve">        setContentView(R.layout.</w:t>
            </w:r>
            <w:r w:rsidRPr="003C583F">
              <w:rPr>
                <w:i/>
                <w:iCs/>
                <w:color w:val="9876AA"/>
                <w:lang w:val="en-US"/>
              </w:rPr>
              <w:t>activity_main</w:t>
            </w:r>
            <w:r w:rsidRPr="003C583F">
              <w:rPr>
                <w:color w:val="A9B7C6"/>
                <w:lang w:val="en-US"/>
              </w:rPr>
              <w:t>)</w:t>
            </w:r>
            <w:r w:rsidRPr="003C583F">
              <w:rPr>
                <w:color w:val="A9B7C6"/>
                <w:lang w:val="en-US"/>
              </w:rPr>
              <w:br/>
              <w:t xml:space="preserve">        </w:t>
            </w:r>
            <w:r w:rsidRPr="003C583F">
              <w:rPr>
                <w:color w:val="9876AA"/>
                <w:lang w:val="en-US"/>
              </w:rPr>
              <w:t xml:space="preserve">login </w:t>
            </w:r>
            <w:r w:rsidRPr="003C583F">
              <w:rPr>
                <w:color w:val="A9B7C6"/>
                <w:lang w:val="en-US"/>
              </w:rPr>
              <w:t>= findViewById(R.id.</w:t>
            </w:r>
            <w:r w:rsidRPr="003C583F">
              <w:rPr>
                <w:i/>
                <w:iCs/>
                <w:color w:val="9876AA"/>
                <w:lang w:val="en-US"/>
              </w:rPr>
              <w:t>edittext_login</w:t>
            </w:r>
            <w:r w:rsidRPr="003C583F">
              <w:rPr>
                <w:color w:val="A9B7C6"/>
                <w:lang w:val="en-US"/>
              </w:rPr>
              <w:t>)</w:t>
            </w:r>
            <w:r w:rsidRPr="003C583F">
              <w:rPr>
                <w:color w:val="A9B7C6"/>
                <w:lang w:val="en-US"/>
              </w:rPr>
              <w:br/>
              <w:t xml:space="preserve">        </w:t>
            </w:r>
            <w:r w:rsidRPr="003C583F">
              <w:rPr>
                <w:color w:val="9876AA"/>
                <w:lang w:val="en-US"/>
              </w:rPr>
              <w:t xml:space="preserve">password </w:t>
            </w:r>
            <w:r w:rsidRPr="003C583F">
              <w:rPr>
                <w:color w:val="A9B7C6"/>
                <w:lang w:val="en-US"/>
              </w:rPr>
              <w:t>= findViewById(R.id.</w:t>
            </w:r>
            <w:r w:rsidRPr="003C583F">
              <w:rPr>
                <w:i/>
                <w:iCs/>
                <w:color w:val="9876AA"/>
                <w:lang w:val="en-US"/>
              </w:rPr>
              <w:t>edittext_password</w:t>
            </w:r>
            <w:r w:rsidRPr="003C583F">
              <w:rPr>
                <w:color w:val="A9B7C6"/>
                <w:lang w:val="en-US"/>
              </w:rPr>
              <w:t>)</w:t>
            </w:r>
            <w:r w:rsidRPr="003C583F">
              <w:rPr>
                <w:color w:val="A9B7C6"/>
                <w:lang w:val="en-US"/>
              </w:rPr>
              <w:br/>
              <w:t xml:space="preserve">        </w:t>
            </w:r>
            <w:r w:rsidRPr="003C583F">
              <w:rPr>
                <w:color w:val="9876AA"/>
                <w:lang w:val="en-US"/>
              </w:rPr>
              <w:t xml:space="preserve">checkBox </w:t>
            </w:r>
            <w:r w:rsidRPr="003C583F">
              <w:rPr>
                <w:color w:val="A9B7C6"/>
                <w:lang w:val="en-US"/>
              </w:rPr>
              <w:t>= findViewById(R.id.</w:t>
            </w:r>
            <w:r w:rsidRPr="003C583F">
              <w:rPr>
                <w:i/>
                <w:iCs/>
                <w:color w:val="9876AA"/>
                <w:lang w:val="en-US"/>
              </w:rPr>
              <w:t>checkbox</w:t>
            </w:r>
            <w:r w:rsidRPr="003C583F">
              <w:rPr>
                <w:color w:val="A9B7C6"/>
                <w:lang w:val="en-US"/>
              </w:rPr>
              <w:t>)</w:t>
            </w:r>
            <w:r w:rsidRPr="003C583F">
              <w:rPr>
                <w:color w:val="A9B7C6"/>
                <w:lang w:val="en-US"/>
              </w:rPr>
              <w:br/>
              <w:t xml:space="preserve">        </w:t>
            </w:r>
            <w:r w:rsidRPr="003C583F">
              <w:rPr>
                <w:color w:val="9876AA"/>
                <w:lang w:val="en-US"/>
              </w:rPr>
              <w:t xml:space="preserve">button </w:t>
            </w:r>
            <w:r w:rsidRPr="003C583F">
              <w:rPr>
                <w:color w:val="A9B7C6"/>
                <w:lang w:val="en-US"/>
              </w:rPr>
              <w:t>= findViewById(R.id.</w:t>
            </w:r>
            <w:r w:rsidRPr="003C583F">
              <w:rPr>
                <w:i/>
                <w:iCs/>
                <w:color w:val="9876AA"/>
                <w:lang w:val="en-US"/>
              </w:rPr>
              <w:t>button_next</w:t>
            </w:r>
            <w:r w:rsidRPr="003C583F">
              <w:rPr>
                <w:color w:val="A9B7C6"/>
                <w:lang w:val="en-US"/>
              </w:rPr>
              <w:t>)</w:t>
            </w:r>
            <w:r w:rsidRPr="003C583F">
              <w:rPr>
                <w:color w:val="A9B7C6"/>
                <w:lang w:val="en-US"/>
              </w:rPr>
              <w:br/>
              <w:t xml:space="preserve">        </w:t>
            </w:r>
            <w:r w:rsidRPr="003C583F">
              <w:rPr>
                <w:color w:val="9876AA"/>
                <w:lang w:val="en-US"/>
              </w:rPr>
              <w:t xml:space="preserve">dataStore </w:t>
            </w:r>
            <w:r w:rsidRPr="003C583F">
              <w:rPr>
                <w:color w:val="A9B7C6"/>
                <w:lang w:val="en-US"/>
              </w:rPr>
              <w:t>= getSharedPreferences(</w:t>
            </w:r>
            <w:r w:rsidRPr="003C583F">
              <w:rPr>
                <w:color w:val="9876AA"/>
                <w:lang w:val="en-US"/>
              </w:rPr>
              <w:t>prefs_name</w:t>
            </w:r>
            <w:r w:rsidRPr="003C583F">
              <w:rPr>
                <w:color w:val="CC7832"/>
                <w:lang w:val="en-US"/>
              </w:rPr>
              <w:t xml:space="preserve">, </w:t>
            </w:r>
            <w:r w:rsidRPr="003C583F">
              <w:rPr>
                <w:i/>
                <w:iCs/>
                <w:color w:val="9876AA"/>
                <w:lang w:val="en-US"/>
              </w:rPr>
              <w:t>MODE_PRIVATE</w:t>
            </w:r>
            <w:r w:rsidRPr="003C583F">
              <w:rPr>
                <w:color w:val="A9B7C6"/>
                <w:lang w:val="en-US"/>
              </w:rPr>
              <w:t>)</w:t>
            </w:r>
            <w:r w:rsidRPr="003C583F">
              <w:rPr>
                <w:color w:val="A9B7C6"/>
                <w:lang w:val="en-US"/>
              </w:rPr>
              <w:br/>
              <w:t xml:space="preserve">        getPreferencesData()</w:t>
            </w:r>
            <w:r w:rsidRPr="003C583F">
              <w:rPr>
                <w:color w:val="A9B7C6"/>
                <w:lang w:val="en-US"/>
              </w:rPr>
              <w:br/>
              <w:t xml:space="preserve">    }</w:t>
            </w:r>
            <w:r w:rsidRPr="003C583F">
              <w:rPr>
                <w:color w:val="A9B7C6"/>
                <w:lang w:val="en-US"/>
              </w:rPr>
              <w:br/>
              <w:t xml:space="preserve">    </w:t>
            </w:r>
            <w:r w:rsidRPr="003C583F">
              <w:rPr>
                <w:color w:val="CC7832"/>
                <w:lang w:val="en-US"/>
              </w:rPr>
              <w:t xml:space="preserve">fun </w:t>
            </w:r>
            <w:r w:rsidRPr="003C583F">
              <w:rPr>
                <w:color w:val="FFC66D"/>
                <w:lang w:val="en-US"/>
              </w:rPr>
              <w:t xml:space="preserve">next </w:t>
            </w:r>
            <w:r w:rsidRPr="003C583F">
              <w:rPr>
                <w:color w:val="A9B7C6"/>
                <w:lang w:val="en-US"/>
              </w:rPr>
              <w:t>(view:View)</w:t>
            </w:r>
            <w:r w:rsidRPr="003C583F">
              <w:rPr>
                <w:color w:val="A9B7C6"/>
                <w:lang w:val="en-US"/>
              </w:rPr>
              <w:br/>
              <w:t xml:space="preserve">    {</w:t>
            </w:r>
            <w:r w:rsidRPr="003C583F">
              <w:rPr>
                <w:color w:val="A9B7C6"/>
                <w:lang w:val="en-US"/>
              </w:rPr>
              <w:br/>
              <w:t xml:space="preserve">        </w:t>
            </w:r>
            <w:r w:rsidRPr="003C583F">
              <w:rPr>
                <w:color w:val="CC7832"/>
                <w:lang w:val="en-US"/>
              </w:rPr>
              <w:t xml:space="preserve">if </w:t>
            </w:r>
            <w:r w:rsidRPr="003C583F">
              <w:rPr>
                <w:color w:val="A9B7C6"/>
                <w:lang w:val="en-US"/>
              </w:rPr>
              <w:t>(</w:t>
            </w:r>
            <w:r w:rsidRPr="003C583F">
              <w:rPr>
                <w:color w:val="9876AA"/>
                <w:lang w:val="en-US"/>
              </w:rPr>
              <w:t>login</w:t>
            </w:r>
            <w:r w:rsidRPr="003C583F">
              <w:rPr>
                <w:color w:val="A9B7C6"/>
                <w:lang w:val="en-US"/>
              </w:rPr>
              <w:t>.</w:t>
            </w:r>
            <w:r w:rsidRPr="003C583F">
              <w:rPr>
                <w:i/>
                <w:iCs/>
                <w:color w:val="9876AA"/>
                <w:lang w:val="en-US"/>
              </w:rPr>
              <w:t>text</w:t>
            </w:r>
            <w:r w:rsidRPr="003C583F">
              <w:rPr>
                <w:color w:val="A9B7C6"/>
                <w:lang w:val="en-US"/>
              </w:rPr>
              <w:t>.</w:t>
            </w:r>
            <w:r w:rsidRPr="003C583F">
              <w:rPr>
                <w:i/>
                <w:iCs/>
                <w:color w:val="FFC66D"/>
                <w:lang w:val="en-US"/>
              </w:rPr>
              <w:t>isNotEmpty</w:t>
            </w:r>
            <w:r w:rsidRPr="003C583F">
              <w:rPr>
                <w:color w:val="A9B7C6"/>
                <w:lang w:val="en-US"/>
              </w:rPr>
              <w:t xml:space="preserve">() &amp;&amp; </w:t>
            </w:r>
            <w:r w:rsidRPr="003C583F">
              <w:rPr>
                <w:color w:val="9876AA"/>
                <w:lang w:val="en-US"/>
              </w:rPr>
              <w:t>password</w:t>
            </w:r>
            <w:r w:rsidRPr="003C583F">
              <w:rPr>
                <w:color w:val="A9B7C6"/>
                <w:lang w:val="en-US"/>
              </w:rPr>
              <w:t>.</w:t>
            </w:r>
            <w:r w:rsidRPr="003C583F">
              <w:rPr>
                <w:i/>
                <w:iCs/>
                <w:color w:val="9876AA"/>
                <w:lang w:val="en-US"/>
              </w:rPr>
              <w:t>text</w:t>
            </w:r>
            <w:r w:rsidRPr="003C583F">
              <w:rPr>
                <w:color w:val="A9B7C6"/>
                <w:lang w:val="en-US"/>
              </w:rPr>
              <w:t>.</w:t>
            </w:r>
            <w:r w:rsidRPr="003C583F">
              <w:rPr>
                <w:i/>
                <w:iCs/>
                <w:color w:val="FFC66D"/>
                <w:lang w:val="en-US"/>
              </w:rPr>
              <w:t>isNotEmpty</w:t>
            </w:r>
            <w:r w:rsidRPr="003C583F">
              <w:rPr>
                <w:color w:val="A9B7C6"/>
                <w:lang w:val="en-US"/>
              </w:rPr>
              <w:t>()) {</w:t>
            </w:r>
            <w:r w:rsidRPr="003C583F">
              <w:rPr>
                <w:color w:val="A9B7C6"/>
                <w:lang w:val="en-US"/>
              </w:rPr>
              <w:br/>
              <w:t xml:space="preserve">            </w:t>
            </w:r>
            <w:r w:rsidRPr="003C583F">
              <w:rPr>
                <w:color w:val="CC7832"/>
                <w:lang w:val="en-US"/>
              </w:rPr>
              <w:t xml:space="preserve">if </w:t>
            </w:r>
            <w:r w:rsidRPr="003C583F">
              <w:rPr>
                <w:color w:val="A9B7C6"/>
                <w:lang w:val="en-US"/>
              </w:rPr>
              <w:t>(</w:t>
            </w:r>
            <w:r w:rsidRPr="003C583F">
              <w:rPr>
                <w:color w:val="9876AA"/>
                <w:lang w:val="en-US"/>
              </w:rPr>
              <w:t>checkBox</w:t>
            </w:r>
            <w:r w:rsidRPr="003C583F">
              <w:rPr>
                <w:color w:val="A9B7C6"/>
                <w:lang w:val="en-US"/>
              </w:rPr>
              <w:t>.</w:t>
            </w:r>
            <w:r w:rsidRPr="003C583F">
              <w:rPr>
                <w:i/>
                <w:iCs/>
                <w:color w:val="9876AA"/>
                <w:lang w:val="en-US"/>
              </w:rPr>
              <w:t>isChecked</w:t>
            </w:r>
            <w:r w:rsidRPr="003C583F">
              <w:rPr>
                <w:color w:val="A9B7C6"/>
                <w:lang w:val="en-US"/>
              </w:rPr>
              <w:t>) {</w:t>
            </w:r>
            <w:r w:rsidRPr="003C583F">
              <w:rPr>
                <w:color w:val="A9B7C6"/>
                <w:lang w:val="en-US"/>
              </w:rPr>
              <w:br/>
              <w:t xml:space="preserve">                </w:t>
            </w:r>
            <w:r w:rsidRPr="003C583F">
              <w:rPr>
                <w:color w:val="9876AA"/>
                <w:lang w:val="en-US"/>
              </w:rPr>
              <w:t xml:space="preserve">dataStore </w:t>
            </w:r>
            <w:r w:rsidRPr="003C583F">
              <w:rPr>
                <w:color w:val="A9B7C6"/>
                <w:lang w:val="en-US"/>
              </w:rPr>
              <w:t>= getPreferences(</w:t>
            </w:r>
            <w:r w:rsidRPr="003C583F">
              <w:rPr>
                <w:i/>
                <w:iCs/>
                <w:color w:val="9876AA"/>
                <w:lang w:val="en-US"/>
              </w:rPr>
              <w:t>MODE_PRIVATE</w:t>
            </w:r>
            <w:r w:rsidRPr="003C583F">
              <w:rPr>
                <w:color w:val="A9B7C6"/>
                <w:lang w:val="en-US"/>
              </w:rPr>
              <w:t>)</w:t>
            </w:r>
            <w:r w:rsidRPr="003C583F">
              <w:rPr>
                <w:color w:val="A9B7C6"/>
                <w:lang w:val="en-US"/>
              </w:rPr>
              <w:br/>
              <w:t xml:space="preserve">                </w:t>
            </w:r>
            <w:r w:rsidRPr="003C583F">
              <w:rPr>
                <w:color w:val="CC7832"/>
                <w:lang w:val="en-US"/>
              </w:rPr>
              <w:t xml:space="preserve">val </w:t>
            </w:r>
            <w:r w:rsidRPr="003C583F">
              <w:rPr>
                <w:color w:val="A9B7C6"/>
                <w:lang w:val="en-US"/>
              </w:rPr>
              <w:t xml:space="preserve">ed: SharedPreferences.Editor = </w:t>
            </w:r>
            <w:r w:rsidRPr="003C583F">
              <w:rPr>
                <w:color w:val="9876AA"/>
                <w:lang w:val="en-US"/>
              </w:rPr>
              <w:t>dataStore</w:t>
            </w:r>
            <w:r w:rsidRPr="003C583F">
              <w:rPr>
                <w:color w:val="A9B7C6"/>
                <w:lang w:val="en-US"/>
              </w:rPr>
              <w:t>.edit()</w:t>
            </w:r>
            <w:r w:rsidRPr="003C583F">
              <w:rPr>
                <w:color w:val="A9B7C6"/>
                <w:lang w:val="en-US"/>
              </w:rPr>
              <w:br/>
              <w:t xml:space="preserve">                ed.putString(</w:t>
            </w:r>
            <w:r w:rsidRPr="003C583F">
              <w:rPr>
                <w:color w:val="6A8759"/>
                <w:lang w:val="en-US"/>
              </w:rPr>
              <w:t>"login"</w:t>
            </w:r>
            <w:r w:rsidRPr="003C583F">
              <w:rPr>
                <w:color w:val="CC7832"/>
                <w:lang w:val="en-US"/>
              </w:rPr>
              <w:t xml:space="preserve">, </w:t>
            </w:r>
            <w:r w:rsidRPr="003C583F">
              <w:rPr>
                <w:color w:val="9876AA"/>
                <w:lang w:val="en-US"/>
              </w:rPr>
              <w:t>login</w:t>
            </w:r>
            <w:r w:rsidRPr="003C583F">
              <w:rPr>
                <w:color w:val="A9B7C6"/>
                <w:lang w:val="en-US"/>
              </w:rPr>
              <w:t>.getText().toString())</w:t>
            </w:r>
            <w:r w:rsidRPr="003C583F">
              <w:rPr>
                <w:color w:val="A9B7C6"/>
                <w:lang w:val="en-US"/>
              </w:rPr>
              <w:br/>
            </w:r>
            <w:r w:rsidRPr="003C583F">
              <w:rPr>
                <w:color w:val="A9B7C6"/>
                <w:lang w:val="en-US"/>
              </w:rPr>
              <w:lastRenderedPageBreak/>
              <w:t xml:space="preserve">                ed.putString(</w:t>
            </w:r>
            <w:r w:rsidRPr="003C583F">
              <w:rPr>
                <w:color w:val="6A8759"/>
                <w:lang w:val="en-US"/>
              </w:rPr>
              <w:t>"password"</w:t>
            </w:r>
            <w:r w:rsidRPr="003C583F">
              <w:rPr>
                <w:color w:val="CC7832"/>
                <w:lang w:val="en-US"/>
              </w:rPr>
              <w:t xml:space="preserve">, </w:t>
            </w:r>
            <w:r w:rsidRPr="003C583F">
              <w:rPr>
                <w:color w:val="9876AA"/>
                <w:lang w:val="en-US"/>
              </w:rPr>
              <w:t>password</w:t>
            </w:r>
            <w:r w:rsidRPr="003C583F">
              <w:rPr>
                <w:color w:val="A9B7C6"/>
                <w:lang w:val="en-US"/>
              </w:rPr>
              <w:t>.getText().toString())</w:t>
            </w:r>
            <w:r w:rsidRPr="003C583F">
              <w:rPr>
                <w:color w:val="A9B7C6"/>
                <w:lang w:val="en-US"/>
              </w:rPr>
              <w:br/>
              <w:t xml:space="preserve">                ed.apply()</w:t>
            </w:r>
            <w:r w:rsidRPr="003C583F">
              <w:rPr>
                <w:color w:val="A9B7C6"/>
                <w:lang w:val="en-US"/>
              </w:rPr>
              <w:br/>
            </w:r>
            <w:r w:rsidRPr="003C583F">
              <w:rPr>
                <w:color w:val="A9B7C6"/>
                <w:lang w:val="en-US"/>
              </w:rPr>
              <w:br/>
              <w:t xml:space="preserve">                </w:t>
            </w:r>
            <w:r w:rsidRPr="003C583F">
              <w:rPr>
                <w:color w:val="CC7832"/>
                <w:lang w:val="en-US"/>
              </w:rPr>
              <w:t xml:space="preserve">val </w:t>
            </w:r>
            <w:r w:rsidRPr="003C583F">
              <w:rPr>
                <w:color w:val="A9B7C6"/>
                <w:lang w:val="en-US"/>
              </w:rPr>
              <w:t>db = DBHelper (</w:t>
            </w:r>
            <w:r w:rsidRPr="003C583F">
              <w:rPr>
                <w:color w:val="CC7832"/>
                <w:lang w:val="en-US"/>
              </w:rPr>
              <w:t>this, null</w:t>
            </w:r>
            <w:r w:rsidRPr="003C583F">
              <w:rPr>
                <w:color w:val="A9B7C6"/>
                <w:lang w:val="en-US"/>
              </w:rPr>
              <w:t>)</w:t>
            </w:r>
            <w:r w:rsidRPr="003C583F">
              <w:rPr>
                <w:color w:val="A9B7C6"/>
                <w:lang w:val="en-US"/>
              </w:rPr>
              <w:br/>
              <w:t xml:space="preserve">                </w:t>
            </w:r>
            <w:r w:rsidRPr="003C583F">
              <w:rPr>
                <w:color w:val="CC7832"/>
                <w:lang w:val="en-US"/>
              </w:rPr>
              <w:t xml:space="preserve">val </w:t>
            </w:r>
            <w:r w:rsidRPr="003C583F">
              <w:rPr>
                <w:color w:val="A9B7C6"/>
                <w:lang w:val="en-US"/>
              </w:rPr>
              <w:t>isAuth = db.getUser(</w:t>
            </w:r>
            <w:r w:rsidRPr="003C583F">
              <w:rPr>
                <w:color w:val="9876AA"/>
                <w:lang w:val="en-US"/>
              </w:rPr>
              <w:t>login</w:t>
            </w:r>
            <w:r w:rsidRPr="003C583F">
              <w:rPr>
                <w:color w:val="A9B7C6"/>
                <w:lang w:val="en-US"/>
              </w:rPr>
              <w:t>.</w:t>
            </w:r>
            <w:r w:rsidRPr="003C583F">
              <w:rPr>
                <w:i/>
                <w:iCs/>
                <w:color w:val="9876AA"/>
                <w:lang w:val="en-US"/>
              </w:rPr>
              <w:t>text</w:t>
            </w:r>
            <w:r w:rsidRPr="003C583F">
              <w:rPr>
                <w:color w:val="A9B7C6"/>
                <w:lang w:val="en-US"/>
              </w:rPr>
              <w:t>.toString()</w:t>
            </w:r>
            <w:r w:rsidRPr="003C583F">
              <w:rPr>
                <w:color w:val="CC7832"/>
                <w:lang w:val="en-US"/>
              </w:rPr>
              <w:t xml:space="preserve">, </w:t>
            </w:r>
            <w:r w:rsidRPr="003C583F">
              <w:rPr>
                <w:color w:val="9876AA"/>
                <w:lang w:val="en-US"/>
              </w:rPr>
              <w:t>password</w:t>
            </w:r>
            <w:r w:rsidRPr="003C583F">
              <w:rPr>
                <w:color w:val="A9B7C6"/>
                <w:lang w:val="en-US"/>
              </w:rPr>
              <w:t>.</w:t>
            </w:r>
            <w:r w:rsidRPr="003C583F">
              <w:rPr>
                <w:i/>
                <w:iCs/>
                <w:color w:val="9876AA"/>
                <w:lang w:val="en-US"/>
              </w:rPr>
              <w:t>text</w:t>
            </w:r>
            <w:r w:rsidRPr="003C583F">
              <w:rPr>
                <w:color w:val="A9B7C6"/>
                <w:lang w:val="en-US"/>
              </w:rPr>
              <w:t>.toString())</w:t>
            </w:r>
            <w:r w:rsidRPr="003C583F">
              <w:rPr>
                <w:color w:val="A9B7C6"/>
                <w:lang w:val="en-US"/>
              </w:rPr>
              <w:br/>
              <w:t xml:space="preserve">                </w:t>
            </w:r>
            <w:r w:rsidRPr="003C583F">
              <w:rPr>
                <w:color w:val="CC7832"/>
                <w:lang w:val="en-US"/>
              </w:rPr>
              <w:t xml:space="preserve">if </w:t>
            </w:r>
            <w:r w:rsidRPr="003C583F">
              <w:rPr>
                <w:color w:val="A9B7C6"/>
                <w:lang w:val="en-US"/>
              </w:rPr>
              <w:t xml:space="preserve">(isAuth == </w:t>
            </w:r>
            <w:r w:rsidRPr="003C583F">
              <w:rPr>
                <w:color w:val="CC7832"/>
                <w:lang w:val="en-US"/>
              </w:rPr>
              <w:t>true</w:t>
            </w:r>
            <w:r w:rsidRPr="003C583F">
              <w:rPr>
                <w:color w:val="A9B7C6"/>
                <w:lang w:val="en-US"/>
              </w:rPr>
              <w:t>)</w:t>
            </w:r>
            <w:r w:rsidRPr="003C583F">
              <w:rPr>
                <w:color w:val="A9B7C6"/>
                <w:lang w:val="en-US"/>
              </w:rPr>
              <w:br/>
              <w:t xml:space="preserve">                {</w:t>
            </w:r>
            <w:r w:rsidRPr="003C583F">
              <w:rPr>
                <w:color w:val="A9B7C6"/>
                <w:lang w:val="en-US"/>
              </w:rPr>
              <w:br/>
              <w:t xml:space="preserve">                    </w:t>
            </w:r>
            <w:r w:rsidRPr="003C583F">
              <w:rPr>
                <w:color w:val="CC7832"/>
                <w:lang w:val="en-US"/>
              </w:rPr>
              <w:t xml:space="preserve">val </w:t>
            </w:r>
            <w:r w:rsidRPr="003C583F">
              <w:rPr>
                <w:color w:val="A9B7C6"/>
                <w:lang w:val="en-US"/>
              </w:rPr>
              <w:t>intent = Intent(</w:t>
            </w:r>
            <w:r w:rsidRPr="003C583F">
              <w:rPr>
                <w:color w:val="CC7832"/>
                <w:lang w:val="en-US"/>
              </w:rPr>
              <w:t xml:space="preserve">this, </w:t>
            </w:r>
            <w:r w:rsidRPr="003C583F">
              <w:rPr>
                <w:color w:val="A9B7C6"/>
                <w:lang w:val="en-US"/>
              </w:rPr>
              <w:t>SecondActivity::</w:t>
            </w:r>
            <w:r w:rsidRPr="003C583F">
              <w:rPr>
                <w:color w:val="CC7832"/>
                <w:lang w:val="en-US"/>
              </w:rPr>
              <w:t>class</w:t>
            </w:r>
            <w:r w:rsidRPr="003C583F">
              <w:rPr>
                <w:color w:val="A9B7C6"/>
                <w:lang w:val="en-US"/>
              </w:rPr>
              <w:t>.</w:t>
            </w:r>
            <w:r w:rsidRPr="003C583F">
              <w:rPr>
                <w:i/>
                <w:iCs/>
                <w:color w:val="9876AA"/>
                <w:lang w:val="en-US"/>
              </w:rPr>
              <w:t>java</w:t>
            </w:r>
            <w:r w:rsidRPr="003C583F">
              <w:rPr>
                <w:color w:val="A9B7C6"/>
                <w:lang w:val="en-US"/>
              </w:rPr>
              <w:t>)</w:t>
            </w:r>
            <w:r w:rsidRPr="003C583F">
              <w:rPr>
                <w:color w:val="A9B7C6"/>
                <w:lang w:val="en-US"/>
              </w:rPr>
              <w:br/>
              <w:t xml:space="preserve">                    intent.putExtra(</w:t>
            </w:r>
            <w:r w:rsidRPr="003C583F">
              <w:rPr>
                <w:color w:val="6A8759"/>
                <w:lang w:val="en-US"/>
              </w:rPr>
              <w:t>"login"</w:t>
            </w:r>
            <w:r w:rsidRPr="003C583F">
              <w:rPr>
                <w:color w:val="CC7832"/>
                <w:lang w:val="en-US"/>
              </w:rPr>
              <w:t xml:space="preserve">, </w:t>
            </w:r>
            <w:r w:rsidRPr="003C583F">
              <w:rPr>
                <w:color w:val="6A8759"/>
                <w:lang w:val="en-US"/>
              </w:rPr>
              <w:t>"</w:t>
            </w:r>
            <w:r w:rsidRPr="003C583F">
              <w:rPr>
                <w:color w:val="CC7832"/>
                <w:lang w:val="en-US"/>
              </w:rPr>
              <w:t>${</w:t>
            </w:r>
            <w:r w:rsidRPr="003C583F">
              <w:rPr>
                <w:color w:val="9876AA"/>
                <w:lang w:val="en-US"/>
              </w:rPr>
              <w:t>login</w:t>
            </w:r>
            <w:r w:rsidRPr="003C583F">
              <w:rPr>
                <w:color w:val="A9B7C6"/>
                <w:lang w:val="en-US"/>
              </w:rPr>
              <w:t>.</w:t>
            </w:r>
            <w:r w:rsidRPr="003C583F">
              <w:rPr>
                <w:i/>
                <w:iCs/>
                <w:color w:val="9876AA"/>
                <w:lang w:val="en-US"/>
              </w:rPr>
              <w:t>text</w:t>
            </w:r>
            <w:r w:rsidRPr="003C583F">
              <w:rPr>
                <w:color w:val="A9B7C6"/>
                <w:lang w:val="en-US"/>
              </w:rPr>
              <w:t>.</w:t>
            </w:r>
            <w:r w:rsidRPr="003C583F">
              <w:rPr>
                <w:i/>
                <w:iCs/>
                <w:color w:val="FFC66D"/>
                <w:lang w:val="en-US"/>
              </w:rPr>
              <w:t>trim</w:t>
            </w:r>
            <w:r w:rsidRPr="003C583F">
              <w:rPr>
                <w:color w:val="A9B7C6"/>
                <w:lang w:val="en-US"/>
              </w:rPr>
              <w:t>().</w:t>
            </w:r>
            <w:r w:rsidRPr="003C583F">
              <w:rPr>
                <w:color w:val="72737A"/>
                <w:lang w:val="en-US"/>
              </w:rPr>
              <w:t>toString()</w:t>
            </w:r>
            <w:r w:rsidRPr="003C583F">
              <w:rPr>
                <w:color w:val="CC7832"/>
                <w:lang w:val="en-US"/>
              </w:rPr>
              <w:t>}</w:t>
            </w:r>
            <w:r w:rsidRPr="003C583F">
              <w:rPr>
                <w:color w:val="6A8759"/>
                <w:lang w:val="en-US"/>
              </w:rPr>
              <w:t>"</w:t>
            </w:r>
            <w:r w:rsidRPr="003C583F">
              <w:rPr>
                <w:color w:val="A9B7C6"/>
                <w:lang w:val="en-US"/>
              </w:rPr>
              <w:t>)</w:t>
            </w:r>
            <w:r w:rsidRPr="003C583F">
              <w:rPr>
                <w:color w:val="A9B7C6"/>
                <w:lang w:val="en-US"/>
              </w:rPr>
              <w:br/>
              <w:t xml:space="preserve">                    startActivity(intent)</w:t>
            </w:r>
            <w:r w:rsidRPr="003C583F">
              <w:rPr>
                <w:color w:val="A9B7C6"/>
                <w:lang w:val="en-US"/>
              </w:rPr>
              <w:br/>
              <w:t xml:space="preserve">                }</w:t>
            </w:r>
            <w:r w:rsidRPr="003C583F">
              <w:rPr>
                <w:color w:val="A9B7C6"/>
                <w:lang w:val="en-US"/>
              </w:rPr>
              <w:br/>
              <w:t xml:space="preserve">                </w:t>
            </w:r>
            <w:r w:rsidRPr="003C583F">
              <w:rPr>
                <w:color w:val="CC7832"/>
                <w:lang w:val="en-US"/>
              </w:rPr>
              <w:t>else</w:t>
            </w:r>
            <w:r w:rsidRPr="003C583F">
              <w:rPr>
                <w:color w:val="CC7832"/>
                <w:lang w:val="en-US"/>
              </w:rPr>
              <w:br/>
              <w:t xml:space="preserve">                </w:t>
            </w:r>
            <w:r w:rsidRPr="003C583F">
              <w:rPr>
                <w:color w:val="A9B7C6"/>
                <w:lang w:val="en-US"/>
              </w:rPr>
              <w:t>{</w:t>
            </w:r>
            <w:r w:rsidRPr="003C583F">
              <w:rPr>
                <w:color w:val="A9B7C6"/>
                <w:lang w:val="en-US"/>
              </w:rPr>
              <w:br/>
              <w:t xml:space="preserve">                    </w:t>
            </w:r>
            <w:r w:rsidRPr="003C583F">
              <w:rPr>
                <w:color w:val="9876AA"/>
                <w:lang w:val="en-US"/>
              </w:rPr>
              <w:t xml:space="preserve">snackbar </w:t>
            </w:r>
            <w:r w:rsidRPr="003C583F">
              <w:rPr>
                <w:color w:val="A9B7C6"/>
                <w:lang w:val="en-US"/>
              </w:rPr>
              <w:t>= Snackbar.make(view</w:t>
            </w:r>
            <w:r w:rsidRPr="003C583F">
              <w:rPr>
                <w:color w:val="CC7832"/>
                <w:lang w:val="en-US"/>
              </w:rPr>
              <w:t>,</w:t>
            </w:r>
            <w:r w:rsidRPr="003C583F">
              <w:rPr>
                <w:color w:val="A9B7C6"/>
                <w:lang w:val="en-US"/>
              </w:rPr>
              <w:t>R.string.</w:t>
            </w:r>
            <w:r w:rsidRPr="003C583F">
              <w:rPr>
                <w:i/>
                <w:iCs/>
                <w:color w:val="9876AA"/>
                <w:lang w:val="en-US"/>
              </w:rPr>
              <w:t>error_auth</w:t>
            </w:r>
            <w:r w:rsidRPr="003C583F">
              <w:rPr>
                <w:color w:val="CC7832"/>
                <w:lang w:val="en-US"/>
              </w:rPr>
              <w:t xml:space="preserve">, </w:t>
            </w:r>
            <w:r w:rsidRPr="003C583F">
              <w:rPr>
                <w:color w:val="A9B7C6"/>
                <w:lang w:val="en-US"/>
              </w:rPr>
              <w:t>Snackbar.</w:t>
            </w:r>
            <w:r w:rsidRPr="003C583F">
              <w:rPr>
                <w:i/>
                <w:iCs/>
                <w:color w:val="9876AA"/>
                <w:lang w:val="en-US"/>
              </w:rPr>
              <w:t>LENGTH_LONG</w:t>
            </w:r>
            <w:r w:rsidRPr="003C583F">
              <w:rPr>
                <w:color w:val="A9B7C6"/>
                <w:lang w:val="en-US"/>
              </w:rPr>
              <w:t>)</w:t>
            </w:r>
            <w:r w:rsidRPr="003C583F">
              <w:rPr>
                <w:color w:val="A9B7C6"/>
                <w:lang w:val="en-US"/>
              </w:rPr>
              <w:br/>
              <w:t xml:space="preserve">                    </w:t>
            </w:r>
            <w:r w:rsidRPr="003C583F">
              <w:rPr>
                <w:color w:val="9876AA"/>
                <w:lang w:val="en-US"/>
              </w:rPr>
              <w:t>snackbar</w:t>
            </w:r>
            <w:r w:rsidRPr="003C583F">
              <w:rPr>
                <w:color w:val="A9B7C6"/>
                <w:lang w:val="en-US"/>
              </w:rPr>
              <w:t>.show()</w:t>
            </w:r>
            <w:r w:rsidRPr="003C583F">
              <w:rPr>
                <w:color w:val="A9B7C6"/>
                <w:lang w:val="en-US"/>
              </w:rPr>
              <w:br/>
              <w:t xml:space="preserve">                }</w:t>
            </w:r>
            <w:r w:rsidRPr="003C583F">
              <w:rPr>
                <w:color w:val="A9B7C6"/>
                <w:lang w:val="en-US"/>
              </w:rPr>
              <w:br/>
              <w:t xml:space="preserve">            }</w:t>
            </w:r>
            <w:r w:rsidRPr="003C583F">
              <w:rPr>
                <w:color w:val="A9B7C6"/>
                <w:lang w:val="en-US"/>
              </w:rPr>
              <w:br/>
              <w:t xml:space="preserve">            </w:t>
            </w:r>
            <w:r w:rsidRPr="003C583F">
              <w:rPr>
                <w:color w:val="CC7832"/>
                <w:lang w:val="en-US"/>
              </w:rPr>
              <w:t xml:space="preserve">else </w:t>
            </w:r>
            <w:r w:rsidRPr="003C583F">
              <w:rPr>
                <w:color w:val="A9B7C6"/>
                <w:lang w:val="en-US"/>
              </w:rPr>
              <w:t>{</w:t>
            </w:r>
            <w:r w:rsidRPr="003C583F">
              <w:rPr>
                <w:color w:val="A9B7C6"/>
                <w:lang w:val="en-US"/>
              </w:rPr>
              <w:br/>
              <w:t xml:space="preserve">                </w:t>
            </w:r>
            <w:r w:rsidRPr="003C583F">
              <w:rPr>
                <w:color w:val="9876AA"/>
                <w:lang w:val="en-US"/>
              </w:rPr>
              <w:t>dataStore</w:t>
            </w:r>
            <w:r w:rsidRPr="003C583F">
              <w:rPr>
                <w:color w:val="A9B7C6"/>
                <w:lang w:val="en-US"/>
              </w:rPr>
              <w:t>.edit().clear().apply()</w:t>
            </w:r>
            <w:r w:rsidRPr="003C583F">
              <w:rPr>
                <w:color w:val="A9B7C6"/>
                <w:lang w:val="en-US"/>
              </w:rPr>
              <w:br/>
              <w:t xml:space="preserve">                </w:t>
            </w:r>
            <w:r w:rsidRPr="003C583F">
              <w:rPr>
                <w:color w:val="CC7832"/>
                <w:lang w:val="en-US"/>
              </w:rPr>
              <w:t xml:space="preserve">val </w:t>
            </w:r>
            <w:r w:rsidRPr="003C583F">
              <w:rPr>
                <w:color w:val="A9B7C6"/>
                <w:lang w:val="en-US"/>
              </w:rPr>
              <w:t>db = DBHelper (</w:t>
            </w:r>
            <w:r w:rsidRPr="003C583F">
              <w:rPr>
                <w:color w:val="CC7832"/>
                <w:lang w:val="en-US"/>
              </w:rPr>
              <w:t>this, null</w:t>
            </w:r>
            <w:r w:rsidRPr="003C583F">
              <w:rPr>
                <w:color w:val="A9B7C6"/>
                <w:lang w:val="en-US"/>
              </w:rPr>
              <w:t>)</w:t>
            </w:r>
            <w:r w:rsidRPr="003C583F">
              <w:rPr>
                <w:color w:val="A9B7C6"/>
                <w:lang w:val="en-US"/>
              </w:rPr>
              <w:br/>
              <w:t xml:space="preserve">                </w:t>
            </w:r>
            <w:r w:rsidRPr="003C583F">
              <w:rPr>
                <w:color w:val="CC7832"/>
                <w:lang w:val="en-US"/>
              </w:rPr>
              <w:t xml:space="preserve">val </w:t>
            </w:r>
            <w:r w:rsidRPr="003C583F">
              <w:rPr>
                <w:color w:val="A9B7C6"/>
                <w:lang w:val="en-US"/>
              </w:rPr>
              <w:t>isAuth = db.getUser(</w:t>
            </w:r>
            <w:r w:rsidRPr="003C583F">
              <w:rPr>
                <w:color w:val="9876AA"/>
                <w:lang w:val="en-US"/>
              </w:rPr>
              <w:t>login</w:t>
            </w:r>
            <w:r w:rsidRPr="003C583F">
              <w:rPr>
                <w:color w:val="A9B7C6"/>
                <w:lang w:val="en-US"/>
              </w:rPr>
              <w:t>.</w:t>
            </w:r>
            <w:r w:rsidRPr="003C583F">
              <w:rPr>
                <w:i/>
                <w:iCs/>
                <w:color w:val="9876AA"/>
                <w:lang w:val="en-US"/>
              </w:rPr>
              <w:t>text</w:t>
            </w:r>
            <w:r w:rsidRPr="003C583F">
              <w:rPr>
                <w:color w:val="A9B7C6"/>
                <w:lang w:val="en-US"/>
              </w:rPr>
              <w:t>.toString()</w:t>
            </w:r>
            <w:r w:rsidRPr="003C583F">
              <w:rPr>
                <w:color w:val="CC7832"/>
                <w:lang w:val="en-US"/>
              </w:rPr>
              <w:t xml:space="preserve">, </w:t>
            </w:r>
            <w:r w:rsidRPr="003C583F">
              <w:rPr>
                <w:color w:val="9876AA"/>
                <w:lang w:val="en-US"/>
              </w:rPr>
              <w:t>password</w:t>
            </w:r>
            <w:r w:rsidRPr="003C583F">
              <w:rPr>
                <w:color w:val="A9B7C6"/>
                <w:lang w:val="en-US"/>
              </w:rPr>
              <w:t>.</w:t>
            </w:r>
            <w:r w:rsidRPr="003C583F">
              <w:rPr>
                <w:i/>
                <w:iCs/>
                <w:color w:val="9876AA"/>
                <w:lang w:val="en-US"/>
              </w:rPr>
              <w:t>text</w:t>
            </w:r>
            <w:r w:rsidRPr="003C583F">
              <w:rPr>
                <w:color w:val="A9B7C6"/>
                <w:lang w:val="en-US"/>
              </w:rPr>
              <w:t>.toString())</w:t>
            </w:r>
            <w:r w:rsidRPr="003C583F">
              <w:rPr>
                <w:color w:val="A9B7C6"/>
                <w:lang w:val="en-US"/>
              </w:rPr>
              <w:br/>
              <w:t xml:space="preserve">                </w:t>
            </w:r>
            <w:r w:rsidRPr="003C583F">
              <w:rPr>
                <w:color w:val="CC7832"/>
                <w:lang w:val="en-US"/>
              </w:rPr>
              <w:t xml:space="preserve">if </w:t>
            </w:r>
            <w:r w:rsidRPr="003C583F">
              <w:rPr>
                <w:color w:val="A9B7C6"/>
                <w:lang w:val="en-US"/>
              </w:rPr>
              <w:t xml:space="preserve">(isAuth == </w:t>
            </w:r>
            <w:r w:rsidRPr="003C583F">
              <w:rPr>
                <w:color w:val="CC7832"/>
                <w:lang w:val="en-US"/>
              </w:rPr>
              <w:t>true</w:t>
            </w:r>
            <w:r w:rsidRPr="003C583F">
              <w:rPr>
                <w:color w:val="A9B7C6"/>
                <w:lang w:val="en-US"/>
              </w:rPr>
              <w:t>)</w:t>
            </w:r>
            <w:r w:rsidRPr="003C583F">
              <w:rPr>
                <w:color w:val="A9B7C6"/>
                <w:lang w:val="en-US"/>
              </w:rPr>
              <w:br/>
              <w:t xml:space="preserve">                {</w:t>
            </w:r>
            <w:r w:rsidRPr="003C583F">
              <w:rPr>
                <w:color w:val="A9B7C6"/>
                <w:lang w:val="en-US"/>
              </w:rPr>
              <w:br/>
              <w:t xml:space="preserve">                    </w:t>
            </w:r>
            <w:r w:rsidRPr="003C583F">
              <w:rPr>
                <w:color w:val="CC7832"/>
                <w:lang w:val="en-US"/>
              </w:rPr>
              <w:t xml:space="preserve">val </w:t>
            </w:r>
            <w:r w:rsidRPr="003C583F">
              <w:rPr>
                <w:color w:val="A9B7C6"/>
                <w:lang w:val="en-US"/>
              </w:rPr>
              <w:t>intent = Intent(</w:t>
            </w:r>
            <w:r w:rsidRPr="003C583F">
              <w:rPr>
                <w:color w:val="CC7832"/>
                <w:lang w:val="en-US"/>
              </w:rPr>
              <w:t xml:space="preserve">this, </w:t>
            </w:r>
            <w:r w:rsidRPr="003C583F">
              <w:rPr>
                <w:color w:val="A9B7C6"/>
                <w:lang w:val="en-US"/>
              </w:rPr>
              <w:t>SecondActivity::</w:t>
            </w:r>
            <w:r w:rsidRPr="003C583F">
              <w:rPr>
                <w:color w:val="CC7832"/>
                <w:lang w:val="en-US"/>
              </w:rPr>
              <w:t>class</w:t>
            </w:r>
            <w:r w:rsidRPr="003C583F">
              <w:rPr>
                <w:color w:val="A9B7C6"/>
                <w:lang w:val="en-US"/>
              </w:rPr>
              <w:t>.</w:t>
            </w:r>
            <w:r w:rsidRPr="003C583F">
              <w:rPr>
                <w:i/>
                <w:iCs/>
                <w:color w:val="9876AA"/>
                <w:lang w:val="en-US"/>
              </w:rPr>
              <w:t>java</w:t>
            </w:r>
            <w:r w:rsidRPr="003C583F">
              <w:rPr>
                <w:color w:val="A9B7C6"/>
                <w:lang w:val="en-US"/>
              </w:rPr>
              <w:t>)</w:t>
            </w:r>
            <w:r w:rsidRPr="003C583F">
              <w:rPr>
                <w:color w:val="A9B7C6"/>
                <w:lang w:val="en-US"/>
              </w:rPr>
              <w:br/>
              <w:t xml:space="preserve">                    intent.putExtra(</w:t>
            </w:r>
            <w:r w:rsidRPr="003C583F">
              <w:rPr>
                <w:color w:val="6A8759"/>
                <w:lang w:val="en-US"/>
              </w:rPr>
              <w:t>"login"</w:t>
            </w:r>
            <w:r w:rsidRPr="003C583F">
              <w:rPr>
                <w:color w:val="CC7832"/>
                <w:lang w:val="en-US"/>
              </w:rPr>
              <w:t xml:space="preserve">, </w:t>
            </w:r>
            <w:r w:rsidRPr="003C583F">
              <w:rPr>
                <w:color w:val="6A8759"/>
                <w:lang w:val="en-US"/>
              </w:rPr>
              <w:t>"</w:t>
            </w:r>
            <w:r w:rsidRPr="003C583F">
              <w:rPr>
                <w:color w:val="CC7832"/>
                <w:lang w:val="en-US"/>
              </w:rPr>
              <w:t>${</w:t>
            </w:r>
            <w:r w:rsidRPr="003C583F">
              <w:rPr>
                <w:color w:val="9876AA"/>
                <w:lang w:val="en-US"/>
              </w:rPr>
              <w:t>login</w:t>
            </w:r>
            <w:r w:rsidRPr="003C583F">
              <w:rPr>
                <w:color w:val="A9B7C6"/>
                <w:lang w:val="en-US"/>
              </w:rPr>
              <w:t>.</w:t>
            </w:r>
            <w:r w:rsidRPr="003C583F">
              <w:rPr>
                <w:i/>
                <w:iCs/>
                <w:color w:val="9876AA"/>
                <w:lang w:val="en-US"/>
              </w:rPr>
              <w:t>text</w:t>
            </w:r>
            <w:r w:rsidRPr="003C583F">
              <w:rPr>
                <w:color w:val="A9B7C6"/>
                <w:lang w:val="en-US"/>
              </w:rPr>
              <w:t>.</w:t>
            </w:r>
            <w:r w:rsidRPr="003C583F">
              <w:rPr>
                <w:i/>
                <w:iCs/>
                <w:color w:val="FFC66D"/>
                <w:lang w:val="en-US"/>
              </w:rPr>
              <w:t>trim</w:t>
            </w:r>
            <w:r w:rsidRPr="003C583F">
              <w:rPr>
                <w:color w:val="A9B7C6"/>
                <w:lang w:val="en-US"/>
              </w:rPr>
              <w:t>().</w:t>
            </w:r>
            <w:r w:rsidRPr="003C583F">
              <w:rPr>
                <w:color w:val="72737A"/>
                <w:lang w:val="en-US"/>
              </w:rPr>
              <w:t>toString()</w:t>
            </w:r>
            <w:r w:rsidRPr="003C583F">
              <w:rPr>
                <w:color w:val="CC7832"/>
                <w:lang w:val="en-US"/>
              </w:rPr>
              <w:t>}</w:t>
            </w:r>
            <w:r w:rsidRPr="003C583F">
              <w:rPr>
                <w:color w:val="6A8759"/>
                <w:lang w:val="en-US"/>
              </w:rPr>
              <w:t>"</w:t>
            </w:r>
            <w:r w:rsidRPr="003C583F">
              <w:rPr>
                <w:color w:val="A9B7C6"/>
                <w:lang w:val="en-US"/>
              </w:rPr>
              <w:t>)</w:t>
            </w:r>
            <w:r w:rsidRPr="003C583F">
              <w:rPr>
                <w:color w:val="A9B7C6"/>
                <w:lang w:val="en-US"/>
              </w:rPr>
              <w:br/>
              <w:t xml:space="preserve">                    startActivity(intent)</w:t>
            </w:r>
            <w:r w:rsidRPr="003C583F">
              <w:rPr>
                <w:color w:val="A9B7C6"/>
                <w:lang w:val="en-US"/>
              </w:rPr>
              <w:br/>
              <w:t xml:space="preserve">                }</w:t>
            </w:r>
            <w:r w:rsidRPr="003C583F">
              <w:rPr>
                <w:color w:val="A9B7C6"/>
                <w:lang w:val="en-US"/>
              </w:rPr>
              <w:br/>
              <w:t xml:space="preserve">                </w:t>
            </w:r>
            <w:r w:rsidRPr="003C583F">
              <w:rPr>
                <w:color w:val="CC7832"/>
                <w:lang w:val="en-US"/>
              </w:rPr>
              <w:t>else</w:t>
            </w:r>
            <w:r w:rsidRPr="003C583F">
              <w:rPr>
                <w:color w:val="CC7832"/>
                <w:lang w:val="en-US"/>
              </w:rPr>
              <w:br/>
              <w:t xml:space="preserve">                </w:t>
            </w:r>
            <w:r w:rsidRPr="003C583F">
              <w:rPr>
                <w:color w:val="A9B7C6"/>
                <w:lang w:val="en-US"/>
              </w:rPr>
              <w:t>{</w:t>
            </w:r>
            <w:r w:rsidRPr="003C583F">
              <w:rPr>
                <w:color w:val="A9B7C6"/>
                <w:lang w:val="en-US"/>
              </w:rPr>
              <w:br/>
              <w:t xml:space="preserve">                    </w:t>
            </w:r>
            <w:r w:rsidRPr="003C583F">
              <w:rPr>
                <w:color w:val="9876AA"/>
                <w:lang w:val="en-US"/>
              </w:rPr>
              <w:t xml:space="preserve">snackbar </w:t>
            </w:r>
            <w:r w:rsidRPr="003C583F">
              <w:rPr>
                <w:color w:val="A9B7C6"/>
                <w:lang w:val="en-US"/>
              </w:rPr>
              <w:t>= Snackbar.make(view</w:t>
            </w:r>
            <w:r w:rsidRPr="003C583F">
              <w:rPr>
                <w:color w:val="CC7832"/>
                <w:lang w:val="en-US"/>
              </w:rPr>
              <w:t>,</w:t>
            </w:r>
            <w:r w:rsidRPr="003C583F">
              <w:rPr>
                <w:color w:val="A9B7C6"/>
                <w:lang w:val="en-US"/>
              </w:rPr>
              <w:t>R.string.</w:t>
            </w:r>
            <w:r w:rsidRPr="003C583F">
              <w:rPr>
                <w:i/>
                <w:iCs/>
                <w:color w:val="9876AA"/>
                <w:lang w:val="en-US"/>
              </w:rPr>
              <w:t>error_auth</w:t>
            </w:r>
            <w:r w:rsidRPr="003C583F">
              <w:rPr>
                <w:color w:val="CC7832"/>
                <w:lang w:val="en-US"/>
              </w:rPr>
              <w:t xml:space="preserve">, </w:t>
            </w:r>
            <w:r w:rsidRPr="003C583F">
              <w:rPr>
                <w:color w:val="A9B7C6"/>
                <w:lang w:val="en-US"/>
              </w:rPr>
              <w:t>Snackbar.</w:t>
            </w:r>
            <w:r w:rsidRPr="003C583F">
              <w:rPr>
                <w:i/>
                <w:iCs/>
                <w:color w:val="9876AA"/>
                <w:lang w:val="en-US"/>
              </w:rPr>
              <w:t>LENGTH_LONG</w:t>
            </w:r>
            <w:r w:rsidRPr="003C583F">
              <w:rPr>
                <w:color w:val="A9B7C6"/>
                <w:lang w:val="en-US"/>
              </w:rPr>
              <w:t>)</w:t>
            </w:r>
            <w:r w:rsidRPr="003C583F">
              <w:rPr>
                <w:color w:val="A9B7C6"/>
                <w:lang w:val="en-US"/>
              </w:rPr>
              <w:br/>
              <w:t xml:space="preserve">                    </w:t>
            </w:r>
            <w:r w:rsidRPr="003C583F">
              <w:rPr>
                <w:color w:val="9876AA"/>
                <w:lang w:val="en-US"/>
              </w:rPr>
              <w:t>snackbar</w:t>
            </w:r>
            <w:r w:rsidRPr="003C583F">
              <w:rPr>
                <w:color w:val="A9B7C6"/>
                <w:lang w:val="en-US"/>
              </w:rPr>
              <w:t>.show()</w:t>
            </w:r>
            <w:r w:rsidRPr="003C583F">
              <w:rPr>
                <w:color w:val="A9B7C6"/>
                <w:lang w:val="en-US"/>
              </w:rPr>
              <w:br/>
              <w:t xml:space="preserve">                }</w:t>
            </w:r>
            <w:r w:rsidRPr="003C583F">
              <w:rPr>
                <w:color w:val="A9B7C6"/>
                <w:lang w:val="en-US"/>
              </w:rPr>
              <w:br/>
              <w:t xml:space="preserve">            }</w:t>
            </w:r>
            <w:r w:rsidRPr="003C583F">
              <w:rPr>
                <w:color w:val="A9B7C6"/>
                <w:lang w:val="en-US"/>
              </w:rPr>
              <w:br/>
              <w:t xml:space="preserve">        }</w:t>
            </w:r>
            <w:r w:rsidRPr="003C583F">
              <w:rPr>
                <w:color w:val="A9B7C6"/>
                <w:lang w:val="en-US"/>
              </w:rPr>
              <w:br/>
              <w:t xml:space="preserve">        </w:t>
            </w:r>
            <w:r w:rsidRPr="003C583F">
              <w:rPr>
                <w:color w:val="CC7832"/>
                <w:lang w:val="en-US"/>
              </w:rPr>
              <w:t>else</w:t>
            </w:r>
            <w:r w:rsidRPr="003C583F">
              <w:rPr>
                <w:color w:val="CC7832"/>
                <w:lang w:val="en-US"/>
              </w:rPr>
              <w:br/>
              <w:t xml:space="preserve">        </w:t>
            </w:r>
            <w:r w:rsidRPr="003C583F">
              <w:rPr>
                <w:color w:val="A9B7C6"/>
                <w:lang w:val="en-US"/>
              </w:rPr>
              <w:t>{</w:t>
            </w:r>
            <w:r w:rsidRPr="003C583F">
              <w:rPr>
                <w:color w:val="A9B7C6"/>
                <w:lang w:val="en-US"/>
              </w:rPr>
              <w:br/>
              <w:t xml:space="preserve">            </w:t>
            </w:r>
            <w:r w:rsidRPr="003C583F">
              <w:rPr>
                <w:color w:val="9876AA"/>
                <w:lang w:val="en-US"/>
              </w:rPr>
              <w:t xml:space="preserve">snackbar </w:t>
            </w:r>
            <w:r w:rsidRPr="003C583F">
              <w:rPr>
                <w:color w:val="A9B7C6"/>
                <w:lang w:val="en-US"/>
              </w:rPr>
              <w:t>= Snackbar.make(view</w:t>
            </w:r>
            <w:r w:rsidRPr="003C583F">
              <w:rPr>
                <w:color w:val="CC7832"/>
                <w:lang w:val="en-US"/>
              </w:rPr>
              <w:t>,</w:t>
            </w:r>
            <w:r w:rsidRPr="003C583F">
              <w:rPr>
                <w:color w:val="A9B7C6"/>
                <w:lang w:val="en-US"/>
              </w:rPr>
              <w:t>R.string.</w:t>
            </w:r>
            <w:r w:rsidRPr="003C583F">
              <w:rPr>
                <w:i/>
                <w:iCs/>
                <w:color w:val="9876AA"/>
                <w:lang w:val="en-US"/>
              </w:rPr>
              <w:t>error_emptyfields</w:t>
            </w:r>
            <w:r w:rsidRPr="003C583F">
              <w:rPr>
                <w:color w:val="CC7832"/>
                <w:lang w:val="en-US"/>
              </w:rPr>
              <w:t xml:space="preserve">, </w:t>
            </w:r>
            <w:r w:rsidRPr="003C583F">
              <w:rPr>
                <w:color w:val="A9B7C6"/>
                <w:lang w:val="en-US"/>
              </w:rPr>
              <w:t>Snackbar.</w:t>
            </w:r>
            <w:r w:rsidRPr="003C583F">
              <w:rPr>
                <w:i/>
                <w:iCs/>
                <w:color w:val="9876AA"/>
                <w:lang w:val="en-US"/>
              </w:rPr>
              <w:t>LENGTH_LONG</w:t>
            </w:r>
            <w:r w:rsidRPr="003C583F">
              <w:rPr>
                <w:color w:val="A9B7C6"/>
                <w:lang w:val="en-US"/>
              </w:rPr>
              <w:t>)</w:t>
            </w:r>
            <w:r w:rsidRPr="003C583F">
              <w:rPr>
                <w:color w:val="A9B7C6"/>
                <w:lang w:val="en-US"/>
              </w:rPr>
              <w:br/>
              <w:t xml:space="preserve">            </w:t>
            </w:r>
            <w:r w:rsidRPr="003C583F">
              <w:rPr>
                <w:color w:val="9876AA"/>
                <w:lang w:val="en-US"/>
              </w:rPr>
              <w:t>snackbar</w:t>
            </w:r>
            <w:r w:rsidRPr="003C583F">
              <w:rPr>
                <w:color w:val="A9B7C6"/>
                <w:lang w:val="en-US"/>
              </w:rPr>
              <w:t>.show()</w:t>
            </w:r>
            <w:r w:rsidRPr="003C583F">
              <w:rPr>
                <w:color w:val="A9B7C6"/>
                <w:lang w:val="en-US"/>
              </w:rPr>
              <w:br/>
              <w:t xml:space="preserve">        }</w:t>
            </w:r>
            <w:r w:rsidRPr="003C583F">
              <w:rPr>
                <w:color w:val="A9B7C6"/>
                <w:lang w:val="en-US"/>
              </w:rPr>
              <w:br/>
              <w:t xml:space="preserve">    }</w:t>
            </w:r>
            <w:r w:rsidRPr="003C583F">
              <w:rPr>
                <w:color w:val="A9B7C6"/>
                <w:lang w:val="en-US"/>
              </w:rPr>
              <w:br/>
            </w:r>
            <w:r w:rsidRPr="003C583F">
              <w:rPr>
                <w:color w:val="A9B7C6"/>
                <w:lang w:val="en-US"/>
              </w:rPr>
              <w:br/>
              <w:t xml:space="preserve">    </w:t>
            </w:r>
            <w:r w:rsidRPr="003C583F">
              <w:rPr>
                <w:color w:val="CC7832"/>
                <w:lang w:val="en-US"/>
              </w:rPr>
              <w:t xml:space="preserve">fun </w:t>
            </w:r>
            <w:r w:rsidRPr="003C583F">
              <w:rPr>
                <w:color w:val="FFC66D"/>
                <w:lang w:val="en-US"/>
              </w:rPr>
              <w:t>registration</w:t>
            </w:r>
            <w:r w:rsidRPr="003C583F">
              <w:rPr>
                <w:color w:val="A9B7C6"/>
                <w:lang w:val="en-US"/>
              </w:rPr>
              <w:t>(view:View)</w:t>
            </w:r>
            <w:r w:rsidRPr="003C583F">
              <w:rPr>
                <w:color w:val="A9B7C6"/>
                <w:lang w:val="en-US"/>
              </w:rPr>
              <w:br/>
              <w:t xml:space="preserve">    {</w:t>
            </w:r>
            <w:r w:rsidRPr="003C583F">
              <w:rPr>
                <w:color w:val="A9B7C6"/>
                <w:lang w:val="en-US"/>
              </w:rPr>
              <w:br/>
              <w:t xml:space="preserve">        </w:t>
            </w:r>
            <w:r w:rsidRPr="003C583F">
              <w:rPr>
                <w:color w:val="CC7832"/>
                <w:lang w:val="en-US"/>
              </w:rPr>
              <w:t xml:space="preserve">val </w:t>
            </w:r>
            <w:r w:rsidRPr="003C583F">
              <w:rPr>
                <w:color w:val="A9B7C6"/>
                <w:lang w:val="en-US"/>
              </w:rPr>
              <w:t>intent = Intent(</w:t>
            </w:r>
            <w:r w:rsidRPr="003C583F">
              <w:rPr>
                <w:color w:val="CC7832"/>
                <w:lang w:val="en-US"/>
              </w:rPr>
              <w:t xml:space="preserve">this, </w:t>
            </w:r>
            <w:r w:rsidRPr="003C583F">
              <w:rPr>
                <w:color w:val="A9B7C6"/>
                <w:lang w:val="en-US"/>
              </w:rPr>
              <w:t>RegistrationPage::</w:t>
            </w:r>
            <w:r w:rsidRPr="003C583F">
              <w:rPr>
                <w:color w:val="CC7832"/>
                <w:lang w:val="en-US"/>
              </w:rPr>
              <w:t>class</w:t>
            </w:r>
            <w:r w:rsidRPr="003C583F">
              <w:rPr>
                <w:color w:val="A9B7C6"/>
                <w:lang w:val="en-US"/>
              </w:rPr>
              <w:t>.</w:t>
            </w:r>
            <w:r w:rsidRPr="003C583F">
              <w:rPr>
                <w:i/>
                <w:iCs/>
                <w:color w:val="9876AA"/>
                <w:lang w:val="en-US"/>
              </w:rPr>
              <w:t>java</w:t>
            </w:r>
            <w:r w:rsidRPr="003C583F">
              <w:rPr>
                <w:color w:val="A9B7C6"/>
                <w:lang w:val="en-US"/>
              </w:rPr>
              <w:t>)</w:t>
            </w:r>
            <w:r w:rsidRPr="003C583F">
              <w:rPr>
                <w:color w:val="A9B7C6"/>
                <w:lang w:val="en-US"/>
              </w:rPr>
              <w:br/>
              <w:t xml:space="preserve">        startActivity(intent)</w:t>
            </w:r>
            <w:r w:rsidRPr="003C583F">
              <w:rPr>
                <w:color w:val="A9B7C6"/>
                <w:lang w:val="en-US"/>
              </w:rPr>
              <w:br/>
              <w:t xml:space="preserve">    }</w:t>
            </w:r>
            <w:r w:rsidRPr="003C583F">
              <w:rPr>
                <w:color w:val="A9B7C6"/>
                <w:lang w:val="en-US"/>
              </w:rPr>
              <w:br/>
            </w:r>
            <w:r w:rsidRPr="003C583F">
              <w:rPr>
                <w:color w:val="A9B7C6"/>
                <w:lang w:val="en-US"/>
              </w:rPr>
              <w:br/>
              <w:t xml:space="preserve">    </w:t>
            </w:r>
            <w:r w:rsidRPr="003C583F">
              <w:rPr>
                <w:color w:val="CC7832"/>
                <w:lang w:val="en-US"/>
              </w:rPr>
              <w:t xml:space="preserve">private fun </w:t>
            </w:r>
            <w:r w:rsidRPr="003C583F">
              <w:rPr>
                <w:color w:val="FFC66D"/>
                <w:lang w:val="en-US"/>
              </w:rPr>
              <w:t>getPreferencesData</w:t>
            </w:r>
            <w:r w:rsidRPr="003C583F">
              <w:rPr>
                <w:color w:val="A9B7C6"/>
                <w:lang w:val="en-US"/>
              </w:rPr>
              <w:t>() {</w:t>
            </w:r>
            <w:r w:rsidRPr="003C583F">
              <w:rPr>
                <w:color w:val="A9B7C6"/>
                <w:lang w:val="en-US"/>
              </w:rPr>
              <w:br/>
              <w:t xml:space="preserve">        </w:t>
            </w:r>
            <w:r w:rsidRPr="003C583F">
              <w:rPr>
                <w:color w:val="9876AA"/>
                <w:lang w:val="en-US"/>
              </w:rPr>
              <w:t xml:space="preserve">dataStore </w:t>
            </w:r>
            <w:r w:rsidRPr="003C583F">
              <w:rPr>
                <w:color w:val="A9B7C6"/>
                <w:lang w:val="en-US"/>
              </w:rPr>
              <w:t>= getPreferences(</w:t>
            </w:r>
            <w:r w:rsidRPr="003C583F">
              <w:rPr>
                <w:i/>
                <w:iCs/>
                <w:color w:val="9876AA"/>
                <w:lang w:val="en-US"/>
              </w:rPr>
              <w:t>MODE_PRIVATE</w:t>
            </w:r>
            <w:r w:rsidRPr="003C583F">
              <w:rPr>
                <w:color w:val="A9B7C6"/>
                <w:lang w:val="en-US"/>
              </w:rPr>
              <w:t>)</w:t>
            </w:r>
            <w:r w:rsidRPr="003C583F">
              <w:rPr>
                <w:color w:val="CC7832"/>
                <w:lang w:val="en-US"/>
              </w:rPr>
              <w:t>;</w:t>
            </w:r>
            <w:r w:rsidRPr="003C583F">
              <w:rPr>
                <w:color w:val="CC7832"/>
                <w:lang w:val="en-US"/>
              </w:rPr>
              <w:br/>
              <w:t xml:space="preserve">        </w:t>
            </w:r>
            <w:r w:rsidRPr="003C583F">
              <w:rPr>
                <w:color w:val="9876AA"/>
                <w:lang w:val="en-US"/>
              </w:rPr>
              <w:t>login</w:t>
            </w:r>
            <w:r w:rsidRPr="003C583F">
              <w:rPr>
                <w:color w:val="A9B7C6"/>
                <w:lang w:val="en-US"/>
              </w:rPr>
              <w:t>.setText(</w:t>
            </w:r>
            <w:r w:rsidRPr="003C583F">
              <w:rPr>
                <w:color w:val="9876AA"/>
                <w:lang w:val="en-US"/>
              </w:rPr>
              <w:t>dataStore</w:t>
            </w:r>
            <w:r w:rsidRPr="003C583F">
              <w:rPr>
                <w:color w:val="A9B7C6"/>
                <w:lang w:val="en-US"/>
              </w:rPr>
              <w:t>.getString(</w:t>
            </w:r>
            <w:r w:rsidRPr="003C583F">
              <w:rPr>
                <w:color w:val="6A8759"/>
                <w:lang w:val="en-US"/>
              </w:rPr>
              <w:t>"login"</w:t>
            </w:r>
            <w:r w:rsidRPr="003C583F">
              <w:rPr>
                <w:color w:val="CC7832"/>
                <w:lang w:val="en-US"/>
              </w:rPr>
              <w:t xml:space="preserve">, </w:t>
            </w:r>
            <w:r w:rsidRPr="003C583F">
              <w:rPr>
                <w:color w:val="6A8759"/>
                <w:lang w:val="en-US"/>
              </w:rPr>
              <w:t>""</w:t>
            </w:r>
            <w:r w:rsidRPr="003C583F">
              <w:rPr>
                <w:color w:val="A9B7C6"/>
                <w:lang w:val="en-US"/>
              </w:rPr>
              <w:t>))</w:t>
            </w:r>
            <w:r w:rsidRPr="003C583F">
              <w:rPr>
                <w:color w:val="CC7832"/>
                <w:lang w:val="en-US"/>
              </w:rPr>
              <w:t>;</w:t>
            </w:r>
            <w:r w:rsidRPr="003C583F">
              <w:rPr>
                <w:color w:val="CC7832"/>
                <w:lang w:val="en-US"/>
              </w:rPr>
              <w:br/>
              <w:t xml:space="preserve">        </w:t>
            </w:r>
            <w:r w:rsidRPr="003C583F">
              <w:rPr>
                <w:color w:val="9876AA"/>
                <w:lang w:val="en-US"/>
              </w:rPr>
              <w:t>password</w:t>
            </w:r>
            <w:r w:rsidRPr="003C583F">
              <w:rPr>
                <w:color w:val="A9B7C6"/>
                <w:lang w:val="en-US"/>
              </w:rPr>
              <w:t>.setText(</w:t>
            </w:r>
            <w:r w:rsidRPr="003C583F">
              <w:rPr>
                <w:color w:val="9876AA"/>
                <w:lang w:val="en-US"/>
              </w:rPr>
              <w:t>dataStore</w:t>
            </w:r>
            <w:r w:rsidRPr="003C583F">
              <w:rPr>
                <w:color w:val="A9B7C6"/>
                <w:lang w:val="en-US"/>
              </w:rPr>
              <w:t>.getString(</w:t>
            </w:r>
            <w:r w:rsidRPr="003C583F">
              <w:rPr>
                <w:color w:val="6A8759"/>
                <w:lang w:val="en-US"/>
              </w:rPr>
              <w:t>"password"</w:t>
            </w:r>
            <w:r w:rsidRPr="003C583F">
              <w:rPr>
                <w:color w:val="CC7832"/>
                <w:lang w:val="en-US"/>
              </w:rPr>
              <w:t xml:space="preserve">, </w:t>
            </w:r>
            <w:r w:rsidRPr="003C583F">
              <w:rPr>
                <w:color w:val="6A8759"/>
                <w:lang w:val="en-US"/>
              </w:rPr>
              <w:t>""</w:t>
            </w:r>
            <w:r w:rsidRPr="003C583F">
              <w:rPr>
                <w:color w:val="A9B7C6"/>
                <w:lang w:val="en-US"/>
              </w:rPr>
              <w:t>))</w:t>
            </w:r>
            <w:r w:rsidRPr="003C583F">
              <w:rPr>
                <w:color w:val="CC7832"/>
                <w:lang w:val="en-US"/>
              </w:rPr>
              <w:t>;</w:t>
            </w:r>
            <w:r w:rsidRPr="003C583F">
              <w:rPr>
                <w:color w:val="CC7832"/>
                <w:lang w:val="en-US"/>
              </w:rPr>
              <w:br/>
              <w:t xml:space="preserve">    </w:t>
            </w:r>
            <w:r w:rsidRPr="003C583F">
              <w:rPr>
                <w:color w:val="A9B7C6"/>
                <w:lang w:val="en-US"/>
              </w:rPr>
              <w:t>}</w:t>
            </w:r>
            <w:r w:rsidRPr="003C583F">
              <w:rPr>
                <w:color w:val="A9B7C6"/>
                <w:lang w:val="en-US"/>
              </w:rPr>
              <w:br/>
              <w:t>}</w:t>
            </w:r>
          </w:p>
          <w:p w:rsidR="003C583F" w:rsidRDefault="003C583F" w:rsidP="00004E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C583F" w:rsidRDefault="003C583F" w:rsidP="00004E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C583F" w:rsidRPr="003C583F" w:rsidRDefault="003C583F" w:rsidP="00004E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C583F" w:rsidRPr="003C583F" w:rsidTr="003C583F">
        <w:tc>
          <w:tcPr>
            <w:tcW w:w="9571" w:type="dxa"/>
          </w:tcPr>
          <w:p w:rsidR="003C583F" w:rsidRPr="003C583F" w:rsidRDefault="003C583F" w:rsidP="003C583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</w:pPr>
            <w:r w:rsidRPr="003C583F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lastRenderedPageBreak/>
              <w:t>&lt;?</w:t>
            </w:r>
            <w:r w:rsidRPr="003C583F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xml version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="1.0" </w:t>
            </w:r>
            <w:r w:rsidRPr="003C583F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encoding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="utf-8"</w:t>
            </w:r>
            <w:r w:rsidRPr="003C583F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t>?&gt;</w:t>
            </w:r>
            <w:r w:rsidRPr="003C583F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&lt;LinearLayout </w:t>
            </w:r>
            <w:r w:rsidRPr="003C583F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xmlns:</w:t>
            </w:r>
            <w:r w:rsidRPr="003C583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="http://schemas.android.com/apk/res/android"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C583F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xmlns:</w:t>
            </w:r>
            <w:r w:rsidRPr="003C583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app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="http://schemas.android.com/apk/res-auto"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C583F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xmlns:</w:t>
            </w:r>
            <w:r w:rsidRPr="003C583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tools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="http://schemas.android.com/tools"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C583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3C583F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:layout_width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="match_parent"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C583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3C583F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:layout_height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="match_parent"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C583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3C583F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:background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="@color/white"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C583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3C583F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:orientation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="vertical"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C583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tools</w:t>
            </w:r>
            <w:r w:rsidRPr="003C583F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:context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=".MainActivity"</w:t>
            </w:r>
            <w:r w:rsidRPr="003C583F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t>&gt;</w:t>
            </w:r>
            <w:r w:rsidRPr="003C583F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&lt;ImageView</w:t>
            </w:r>
            <w:r w:rsidRPr="003C583F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C583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3C583F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:id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="@+id/icon"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C583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3C583F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:layout_width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="100dp"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C583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3C583F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:layout_height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="100dp"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C583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3C583F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:layout_marginTop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="50dp"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C583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3C583F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:layout_gravity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="center"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C583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3C583F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:src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="@drawable/icon_1"</w:t>
            </w:r>
            <w:r w:rsidRPr="003C583F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t>&gt;</w:t>
            </w:r>
            <w:r w:rsidRPr="003C583F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&lt;/ImageView&gt;</w:t>
            </w:r>
            <w:r w:rsidRPr="003C583F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br/>
            </w:r>
            <w:r w:rsidRPr="003C583F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&lt;TextView</w:t>
            </w:r>
            <w:r w:rsidRPr="003C583F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C583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3C583F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:layout_width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="match_parent"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C583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3C583F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:layout_height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="30dp"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C583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3C583F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:text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="@string/title_login"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C583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3C583F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:textSize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="18dp"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C583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3C583F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:textColor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="@color/gray"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C583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3C583F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:layout_marginLeft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="10dp"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C583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3C583F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:layout_marginTop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="50dp"</w:t>
            </w:r>
            <w:r w:rsidRPr="003C583F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t>&gt;</w:t>
            </w:r>
            <w:r w:rsidRPr="003C583F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&lt;/TextView&gt;</w:t>
            </w:r>
            <w:r w:rsidRPr="003C583F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&lt;EditText</w:t>
            </w:r>
            <w:r w:rsidRPr="003C583F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C583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3C583F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:id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="@+id/edittext_login"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C583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3C583F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:layout_width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="match_parent"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C583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3C583F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:layout_height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="40dp"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C583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3C583F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:inputType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="text"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C583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3C583F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:digits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="abcdefghijklmnopqrstuvwxyzABCDEFGHIJKLMNOPQRSTUVWXYZ1234567890"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C583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3C583F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:paddingLeft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="10dp"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C583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3C583F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:background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="@drawable/background_view"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C583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3C583F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:layout_marginLeft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="10dp"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C583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3C583F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:layout_marginRight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="10dp"</w:t>
            </w:r>
            <w:r w:rsidRPr="003C583F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t>&gt;</w:t>
            </w:r>
            <w:r w:rsidRPr="003C583F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&lt;/EditText&gt;</w:t>
            </w:r>
            <w:r w:rsidRPr="003C583F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&lt;TextView</w:t>
            </w:r>
            <w:r w:rsidRPr="003C583F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C583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3C583F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:layout_width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="match_parent"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C583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3C583F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:layout_height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="30dp"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C583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3C583F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:text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="@string/title_password"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C583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3C583F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:textSize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="18dp"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C583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3C583F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:textColor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="@color/gray"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C583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3C583F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:layout_marginLeft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="10dp"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C583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3C583F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:layout_marginTop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="10dp"</w:t>
            </w:r>
            <w:r w:rsidRPr="003C583F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t>&gt;</w:t>
            </w:r>
            <w:r w:rsidRPr="003C583F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&lt;/TextView&gt;</w:t>
            </w:r>
            <w:r w:rsidRPr="003C583F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&lt;EditText</w:t>
            </w:r>
            <w:r w:rsidRPr="003C583F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C583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3C583F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:id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="@+id/edittext_password"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C583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3C583F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:layout_width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="match_parent"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C583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3C583F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:padding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="10dp"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C583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3C583F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:inputType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="textPassword"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C583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3C583F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:digits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="abcdefghijklmnopqrstuvwxyzABCDEFGHIJKLMNOPQRSTUVWXYZ1234567890.,"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C583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3C583F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:numeric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="integer"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C583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3C583F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:layout_height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="40dp"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C583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3C583F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:background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="@drawable/background_view"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C583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3C583F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:layout_marginLeft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="10dp"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C583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3C583F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:layout_marginRight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="10dp"</w:t>
            </w:r>
            <w:r w:rsidRPr="003C583F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t>&gt;</w:t>
            </w:r>
            <w:r w:rsidRPr="003C583F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br/>
            </w:r>
            <w:r w:rsidRPr="003C583F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lastRenderedPageBreak/>
              <w:t xml:space="preserve">    &lt;/EditText&gt;</w:t>
            </w:r>
            <w:r w:rsidRPr="003C583F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br/>
            </w:r>
            <w:r w:rsidRPr="003C583F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&lt;CheckBox</w:t>
            </w:r>
            <w:r w:rsidRPr="003C583F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C583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3C583F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:id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="@+id/checkbox"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C583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3C583F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:layout_width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="121dp"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C583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3C583F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:layout_height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="40dp"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C583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3C583F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:layout_marginLeft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="260dp"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C583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3C583F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:text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="@string/remember_me"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C583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3C583F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:textColor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="@color/gray"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C583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3C583F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:textSize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="15dp"</w:t>
            </w:r>
            <w:r w:rsidRPr="003C583F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t>&gt;&lt;/CheckBox&gt;</w:t>
            </w:r>
            <w:r w:rsidRPr="003C583F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br/>
            </w:r>
            <w:r w:rsidRPr="003C583F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&lt;Button</w:t>
            </w:r>
            <w:r w:rsidRPr="003C583F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C583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3C583F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:id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="@+id/button_next"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C583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3C583F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:layout_width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="match_parent"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C583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3C583F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:layout_height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="40dp"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C583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3C583F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:layout_marginLeft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="10dp"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C583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3C583F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:layout_marginRight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="10dp"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C583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3C583F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:textSize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="18dp"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C583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3C583F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:onClick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="next"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C583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3C583F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:textColor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="@color/blue"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C583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3C583F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:textAllCaps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="false"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C583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3C583F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:background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="@drawable/background_view"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C583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3C583F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:text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="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Далее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3C583F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t>&gt;</w:t>
            </w:r>
            <w:r w:rsidRPr="003C583F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&lt;/Button&gt;</w:t>
            </w:r>
            <w:r w:rsidRPr="003C583F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&lt;Button</w:t>
            </w:r>
            <w:r w:rsidRPr="003C583F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C583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3C583F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:id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="@+id/button_registration"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C583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3C583F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:layout_width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="match_parent"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C583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3C583F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:layout_height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="40dp"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C583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3C583F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:layout_marginLeft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="10dp"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C583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3C583F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:layout_marginRight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="10dp"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C583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3C583F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:textSize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="18dp"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C583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3C583F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:onClick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="registration"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C583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3C583F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:layout_marginTop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="10dp"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C583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3C583F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:textColor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="@color/blue"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C583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3C583F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:textAllCaps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="false"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C583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3C583F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:background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="@drawable/background_view"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C583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3C583F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:text</w:t>
            </w:r>
            <w:r w:rsidRPr="003C583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="@string/noaccount_register"</w:t>
            </w:r>
            <w:r w:rsidRPr="003C583F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t>&gt;</w:t>
            </w:r>
            <w:r w:rsidRPr="003C583F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&lt;/Button&gt;</w:t>
            </w:r>
            <w:r w:rsidRPr="003C583F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br/>
              <w:t>&lt;/LinearLayout&gt;</w:t>
            </w:r>
          </w:p>
        </w:tc>
      </w:tr>
    </w:tbl>
    <w:p w:rsidR="003C583F" w:rsidRPr="003C583F" w:rsidRDefault="009636CD" w:rsidP="00004E0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C583F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 </w:t>
      </w:r>
    </w:p>
    <w:p w:rsidR="009636CD" w:rsidRPr="003C583F" w:rsidRDefault="003C583F" w:rsidP="00004E0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C583F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C583F" w:rsidTr="003C583F">
        <w:tc>
          <w:tcPr>
            <w:tcW w:w="9571" w:type="dxa"/>
          </w:tcPr>
          <w:p w:rsidR="003C583F" w:rsidRPr="003C583F" w:rsidRDefault="003C583F" w:rsidP="003C583F">
            <w:pPr>
              <w:pStyle w:val="HTML"/>
              <w:shd w:val="clear" w:color="auto" w:fill="2B2B2B"/>
              <w:rPr>
                <w:color w:val="A9B7C6"/>
              </w:rPr>
            </w:pPr>
            <w:r w:rsidRPr="003C583F">
              <w:rPr>
                <w:color w:val="E8BF6A"/>
                <w:lang w:val="en-US"/>
              </w:rPr>
              <w:lastRenderedPageBreak/>
              <w:t>&lt;?</w:t>
            </w:r>
            <w:r w:rsidRPr="003C583F">
              <w:rPr>
                <w:color w:val="BABABA"/>
                <w:lang w:val="en-US"/>
              </w:rPr>
              <w:t>xml version</w:t>
            </w:r>
            <w:r w:rsidRPr="003C583F">
              <w:rPr>
                <w:color w:val="6A8759"/>
                <w:lang w:val="en-US"/>
              </w:rPr>
              <w:t xml:space="preserve">="1.0" </w:t>
            </w:r>
            <w:r w:rsidRPr="003C583F">
              <w:rPr>
                <w:color w:val="BABABA"/>
                <w:lang w:val="en-US"/>
              </w:rPr>
              <w:t>encoding</w:t>
            </w:r>
            <w:r w:rsidRPr="003C583F">
              <w:rPr>
                <w:color w:val="6A8759"/>
                <w:lang w:val="en-US"/>
              </w:rPr>
              <w:t>="utf-8"</w:t>
            </w:r>
            <w:r w:rsidRPr="003C583F">
              <w:rPr>
                <w:color w:val="E8BF6A"/>
                <w:lang w:val="en-US"/>
              </w:rPr>
              <w:t>?&gt;</w:t>
            </w:r>
            <w:r w:rsidRPr="003C583F">
              <w:rPr>
                <w:color w:val="E8BF6A"/>
                <w:lang w:val="en-US"/>
              </w:rPr>
              <w:br/>
              <w:t xml:space="preserve">&lt;manifest </w:t>
            </w:r>
            <w:r w:rsidRPr="003C583F">
              <w:rPr>
                <w:color w:val="BABABA"/>
                <w:lang w:val="en-US"/>
              </w:rPr>
              <w:t>xmlns:</w:t>
            </w:r>
            <w:r w:rsidRPr="003C583F">
              <w:rPr>
                <w:color w:val="9876AA"/>
                <w:lang w:val="en-US"/>
              </w:rPr>
              <w:t>android</w:t>
            </w:r>
            <w:r w:rsidRPr="003C583F">
              <w:rPr>
                <w:color w:val="6A8759"/>
                <w:lang w:val="en-US"/>
              </w:rPr>
              <w:t>="http://schemas.android.com/apk/res/android"</w:t>
            </w:r>
            <w:r w:rsidRPr="003C583F">
              <w:rPr>
                <w:color w:val="6A8759"/>
                <w:lang w:val="en-US"/>
              </w:rPr>
              <w:br/>
              <w:t xml:space="preserve">    </w:t>
            </w:r>
            <w:r w:rsidRPr="003C583F">
              <w:rPr>
                <w:color w:val="BABABA"/>
                <w:lang w:val="en-US"/>
              </w:rPr>
              <w:t>xmlns:</w:t>
            </w:r>
            <w:r w:rsidRPr="003C583F">
              <w:rPr>
                <w:color w:val="9876AA"/>
                <w:lang w:val="en-US"/>
              </w:rPr>
              <w:t>tools</w:t>
            </w:r>
            <w:r w:rsidRPr="003C583F">
              <w:rPr>
                <w:color w:val="6A8759"/>
                <w:lang w:val="en-US"/>
              </w:rPr>
              <w:t>="http://schemas.android.com/tools"</w:t>
            </w:r>
            <w:r>
              <w:rPr>
                <w:color w:val="E8BF6A"/>
                <w:lang w:val="en-US"/>
              </w:rPr>
              <w:t>&gt;</w:t>
            </w:r>
            <w:r w:rsidRPr="003C583F">
              <w:rPr>
                <w:color w:val="E8BF6A"/>
                <w:lang w:val="en-US"/>
              </w:rPr>
              <w:br/>
              <w:t xml:space="preserve">    &lt;uses-permission </w:t>
            </w:r>
            <w:r w:rsidRPr="003C583F">
              <w:rPr>
                <w:color w:val="9876AA"/>
                <w:lang w:val="en-US"/>
              </w:rPr>
              <w:t>android</w:t>
            </w:r>
            <w:r w:rsidRPr="003C583F">
              <w:rPr>
                <w:color w:val="BABABA"/>
                <w:lang w:val="en-US"/>
              </w:rPr>
              <w:t>:name</w:t>
            </w:r>
            <w:r w:rsidRPr="003C583F">
              <w:rPr>
                <w:color w:val="6A8759"/>
                <w:lang w:val="en-US"/>
              </w:rPr>
              <w:t xml:space="preserve">="android.permission.READ_EXTERNAL_STORAGE" </w:t>
            </w:r>
            <w:r w:rsidRPr="003C583F">
              <w:rPr>
                <w:color w:val="E8BF6A"/>
                <w:lang w:val="en-US"/>
              </w:rPr>
              <w:t>/&gt;</w:t>
            </w:r>
            <w:r w:rsidRPr="003C583F">
              <w:rPr>
                <w:color w:val="E8BF6A"/>
                <w:lang w:val="en-US"/>
              </w:rPr>
              <w:br/>
              <w:t xml:space="preserve">    &lt;uses-permission </w:t>
            </w:r>
            <w:r w:rsidRPr="003C583F">
              <w:rPr>
                <w:color w:val="9876AA"/>
                <w:lang w:val="en-US"/>
              </w:rPr>
              <w:t>android</w:t>
            </w:r>
            <w:r w:rsidRPr="003C583F">
              <w:rPr>
                <w:color w:val="BABABA"/>
                <w:lang w:val="en-US"/>
              </w:rPr>
              <w:t>:name</w:t>
            </w:r>
            <w:r w:rsidRPr="003C583F">
              <w:rPr>
                <w:color w:val="6A8759"/>
                <w:lang w:val="en-US"/>
              </w:rPr>
              <w:t xml:space="preserve">="android.permission.INTERNET" </w:t>
            </w:r>
            <w:r w:rsidRPr="003C583F">
              <w:rPr>
                <w:color w:val="E8BF6A"/>
                <w:lang w:val="en-US"/>
              </w:rPr>
              <w:t>/&gt;</w:t>
            </w:r>
            <w:r w:rsidRPr="003C583F">
              <w:rPr>
                <w:color w:val="E8BF6A"/>
                <w:lang w:val="en-US"/>
              </w:rPr>
              <w:br/>
              <w:t xml:space="preserve">    &lt;uses-permission </w:t>
            </w:r>
            <w:r w:rsidRPr="003C583F">
              <w:rPr>
                <w:color w:val="9876AA"/>
                <w:lang w:val="en-US"/>
              </w:rPr>
              <w:t>android</w:t>
            </w:r>
            <w:r w:rsidRPr="003C583F">
              <w:rPr>
                <w:color w:val="BABABA"/>
                <w:lang w:val="en-US"/>
              </w:rPr>
              <w:t>:name</w:t>
            </w:r>
            <w:r w:rsidRPr="003C583F">
              <w:rPr>
                <w:color w:val="6A8759"/>
                <w:lang w:val="en-US"/>
              </w:rPr>
              <w:t xml:space="preserve">="android.permission.ACCESS_NETWORK_STATE" </w:t>
            </w:r>
            <w:r>
              <w:rPr>
                <w:color w:val="E8BF6A"/>
                <w:lang w:val="en-US"/>
              </w:rPr>
              <w:t>/&gt;</w:t>
            </w:r>
            <w:r w:rsidRPr="003C583F">
              <w:rPr>
                <w:color w:val="E8BF6A"/>
                <w:lang w:val="en-US"/>
              </w:rPr>
              <w:br/>
              <w:t xml:space="preserve">    &lt;application</w:t>
            </w:r>
            <w:r w:rsidRPr="003C583F">
              <w:rPr>
                <w:color w:val="E8BF6A"/>
                <w:lang w:val="en-US"/>
              </w:rPr>
              <w:br/>
              <w:t xml:space="preserve">        </w:t>
            </w:r>
            <w:r w:rsidRPr="003C583F">
              <w:rPr>
                <w:color w:val="9876AA"/>
                <w:lang w:val="en-US"/>
              </w:rPr>
              <w:t>android</w:t>
            </w:r>
            <w:r w:rsidRPr="003C583F">
              <w:rPr>
                <w:color w:val="BABABA"/>
                <w:lang w:val="en-US"/>
              </w:rPr>
              <w:t>:allowBackup</w:t>
            </w:r>
            <w:r w:rsidRPr="003C583F">
              <w:rPr>
                <w:color w:val="6A8759"/>
                <w:lang w:val="en-US"/>
              </w:rPr>
              <w:t>="true"</w:t>
            </w:r>
            <w:r w:rsidRPr="003C583F">
              <w:rPr>
                <w:color w:val="6A8759"/>
                <w:lang w:val="en-US"/>
              </w:rPr>
              <w:br/>
              <w:t xml:space="preserve">        </w:t>
            </w:r>
            <w:r w:rsidRPr="003C583F">
              <w:rPr>
                <w:color w:val="9876AA"/>
                <w:lang w:val="en-US"/>
              </w:rPr>
              <w:t>android</w:t>
            </w:r>
            <w:r w:rsidRPr="003C583F">
              <w:rPr>
                <w:color w:val="BABABA"/>
                <w:lang w:val="en-US"/>
              </w:rPr>
              <w:t>:dataExtractionRules</w:t>
            </w:r>
            <w:r w:rsidRPr="003C583F">
              <w:rPr>
                <w:color w:val="6A8759"/>
                <w:lang w:val="en-US"/>
              </w:rPr>
              <w:t>="@xml/data_extraction_rules"</w:t>
            </w:r>
            <w:r w:rsidRPr="003C583F">
              <w:rPr>
                <w:color w:val="6A8759"/>
                <w:lang w:val="en-US"/>
              </w:rPr>
              <w:br/>
              <w:t xml:space="preserve">        </w:t>
            </w:r>
            <w:r w:rsidRPr="003C583F">
              <w:rPr>
                <w:color w:val="9876AA"/>
                <w:lang w:val="en-US"/>
              </w:rPr>
              <w:t>android</w:t>
            </w:r>
            <w:r w:rsidRPr="003C583F">
              <w:rPr>
                <w:color w:val="BABABA"/>
                <w:lang w:val="en-US"/>
              </w:rPr>
              <w:t>:fullBackupContent</w:t>
            </w:r>
            <w:r w:rsidRPr="003C583F">
              <w:rPr>
                <w:color w:val="6A8759"/>
                <w:lang w:val="en-US"/>
              </w:rPr>
              <w:t>="@xml/backup_rules"</w:t>
            </w:r>
            <w:r w:rsidRPr="003C583F">
              <w:rPr>
                <w:color w:val="6A8759"/>
                <w:lang w:val="en-US"/>
              </w:rPr>
              <w:br/>
              <w:t xml:space="preserve">        </w:t>
            </w:r>
            <w:r w:rsidRPr="003C583F">
              <w:rPr>
                <w:color w:val="9876AA"/>
                <w:lang w:val="en-US"/>
              </w:rPr>
              <w:t>android</w:t>
            </w:r>
            <w:r w:rsidRPr="003C583F">
              <w:rPr>
                <w:color w:val="BABABA"/>
                <w:lang w:val="en-US"/>
              </w:rPr>
              <w:t>:icon</w:t>
            </w:r>
            <w:r w:rsidRPr="003C583F">
              <w:rPr>
                <w:color w:val="6A8759"/>
                <w:lang w:val="en-US"/>
              </w:rPr>
              <w:t>="@drawable/icon_1"</w:t>
            </w:r>
            <w:r w:rsidRPr="003C583F">
              <w:rPr>
                <w:color w:val="6A8759"/>
                <w:lang w:val="en-US"/>
              </w:rPr>
              <w:br/>
              <w:t xml:space="preserve">        </w:t>
            </w:r>
            <w:r w:rsidRPr="003C583F">
              <w:rPr>
                <w:color w:val="9876AA"/>
                <w:lang w:val="en-US"/>
              </w:rPr>
              <w:t>android</w:t>
            </w:r>
            <w:r w:rsidRPr="003C583F">
              <w:rPr>
                <w:color w:val="BABABA"/>
                <w:lang w:val="en-US"/>
              </w:rPr>
              <w:t>:label</w:t>
            </w:r>
            <w:r w:rsidRPr="003C583F">
              <w:rPr>
                <w:color w:val="6A8759"/>
                <w:lang w:val="en-US"/>
              </w:rPr>
              <w:t>="@string/app_name"</w:t>
            </w:r>
            <w:r w:rsidRPr="003C583F">
              <w:rPr>
                <w:color w:val="6A8759"/>
                <w:lang w:val="en-US"/>
              </w:rPr>
              <w:br/>
              <w:t xml:space="preserve">        </w:t>
            </w:r>
            <w:r w:rsidRPr="003C583F">
              <w:rPr>
                <w:color w:val="9876AA"/>
                <w:lang w:val="en-US"/>
              </w:rPr>
              <w:t>android</w:t>
            </w:r>
            <w:r w:rsidRPr="003C583F">
              <w:rPr>
                <w:color w:val="BABABA"/>
                <w:lang w:val="en-US"/>
              </w:rPr>
              <w:t>:roundIcon</w:t>
            </w:r>
            <w:r w:rsidRPr="003C583F">
              <w:rPr>
                <w:color w:val="6A8759"/>
                <w:lang w:val="en-US"/>
              </w:rPr>
              <w:t>="@drawable/icon_1"</w:t>
            </w:r>
            <w:r w:rsidRPr="003C583F">
              <w:rPr>
                <w:color w:val="6A8759"/>
                <w:lang w:val="en-US"/>
              </w:rPr>
              <w:br/>
              <w:t xml:space="preserve">        </w:t>
            </w:r>
            <w:r w:rsidRPr="003C583F">
              <w:rPr>
                <w:color w:val="9876AA"/>
                <w:lang w:val="en-US"/>
              </w:rPr>
              <w:t>android</w:t>
            </w:r>
            <w:r w:rsidRPr="003C583F">
              <w:rPr>
                <w:color w:val="BABABA"/>
                <w:lang w:val="en-US"/>
              </w:rPr>
              <w:t>:supportsRtl</w:t>
            </w:r>
            <w:r w:rsidRPr="003C583F">
              <w:rPr>
                <w:color w:val="6A8759"/>
                <w:lang w:val="en-US"/>
              </w:rPr>
              <w:t>="true"</w:t>
            </w:r>
            <w:r w:rsidRPr="003C583F">
              <w:rPr>
                <w:color w:val="6A8759"/>
                <w:lang w:val="en-US"/>
              </w:rPr>
              <w:br/>
              <w:t xml:space="preserve">        </w:t>
            </w:r>
            <w:r w:rsidRPr="003C583F">
              <w:rPr>
                <w:color w:val="9876AA"/>
                <w:lang w:val="en-US"/>
              </w:rPr>
              <w:t>android</w:t>
            </w:r>
            <w:r w:rsidRPr="003C583F">
              <w:rPr>
                <w:color w:val="BABABA"/>
                <w:lang w:val="en-US"/>
              </w:rPr>
              <w:t>:theme</w:t>
            </w:r>
            <w:r w:rsidRPr="003C583F">
              <w:rPr>
                <w:color w:val="6A8759"/>
                <w:lang w:val="en-US"/>
              </w:rPr>
              <w:t>="@style/Theme.Prakt22_2_"</w:t>
            </w:r>
            <w:r w:rsidRPr="003C583F">
              <w:rPr>
                <w:color w:val="6A8759"/>
                <w:lang w:val="en-US"/>
              </w:rPr>
              <w:br/>
              <w:t xml:space="preserve">        </w:t>
            </w:r>
            <w:r w:rsidRPr="003C583F">
              <w:rPr>
                <w:color w:val="9876AA"/>
                <w:lang w:val="en-US"/>
              </w:rPr>
              <w:t>tools</w:t>
            </w:r>
            <w:r w:rsidRPr="003C583F">
              <w:rPr>
                <w:color w:val="BABABA"/>
                <w:lang w:val="en-US"/>
              </w:rPr>
              <w:t>:targetApi</w:t>
            </w:r>
            <w:r w:rsidRPr="003C583F">
              <w:rPr>
                <w:color w:val="6A8759"/>
                <w:lang w:val="en-US"/>
              </w:rPr>
              <w:t>="31"</w:t>
            </w:r>
            <w:r w:rsidRPr="003C583F">
              <w:rPr>
                <w:color w:val="E8BF6A"/>
                <w:lang w:val="en-US"/>
              </w:rPr>
              <w:t>&gt;</w:t>
            </w:r>
            <w:r w:rsidRPr="003C583F">
              <w:rPr>
                <w:color w:val="E8BF6A"/>
                <w:lang w:val="en-US"/>
              </w:rPr>
              <w:br/>
              <w:t xml:space="preserve">        &lt;activity</w:t>
            </w:r>
            <w:r w:rsidRPr="003C583F">
              <w:rPr>
                <w:color w:val="E8BF6A"/>
                <w:lang w:val="en-US"/>
              </w:rPr>
              <w:br/>
              <w:t xml:space="preserve">            </w:t>
            </w:r>
            <w:r w:rsidRPr="003C583F">
              <w:rPr>
                <w:color w:val="9876AA"/>
                <w:lang w:val="en-US"/>
              </w:rPr>
              <w:t>android</w:t>
            </w:r>
            <w:r w:rsidRPr="003C583F">
              <w:rPr>
                <w:color w:val="BABABA"/>
                <w:lang w:val="en-US"/>
              </w:rPr>
              <w:t>:name</w:t>
            </w:r>
            <w:r w:rsidRPr="003C583F">
              <w:rPr>
                <w:color w:val="6A8759"/>
                <w:lang w:val="en-US"/>
              </w:rPr>
              <w:t>=".EditPage"</w:t>
            </w:r>
            <w:r w:rsidRPr="003C583F">
              <w:rPr>
                <w:color w:val="6A8759"/>
                <w:lang w:val="en-US"/>
              </w:rPr>
              <w:br/>
              <w:t xml:space="preserve">            </w:t>
            </w:r>
            <w:r w:rsidRPr="003C583F">
              <w:rPr>
                <w:color w:val="9876AA"/>
                <w:lang w:val="en-US"/>
              </w:rPr>
              <w:t>android</w:t>
            </w:r>
            <w:r w:rsidRPr="003C583F">
              <w:rPr>
                <w:color w:val="BABABA"/>
                <w:lang w:val="en-US"/>
              </w:rPr>
              <w:t>:exported</w:t>
            </w:r>
            <w:r w:rsidRPr="003C583F">
              <w:rPr>
                <w:color w:val="6A8759"/>
                <w:lang w:val="en-US"/>
              </w:rPr>
              <w:t>="false"</w:t>
            </w:r>
            <w:r w:rsidRPr="003C583F">
              <w:rPr>
                <w:color w:val="E8BF6A"/>
                <w:lang w:val="en-US"/>
              </w:rPr>
              <w:t>&gt;</w:t>
            </w:r>
            <w:r w:rsidRPr="003C583F">
              <w:rPr>
                <w:color w:val="E8BF6A"/>
                <w:lang w:val="en-US"/>
              </w:rPr>
              <w:br/>
              <w:t xml:space="preserve">            &lt;meta-data</w:t>
            </w:r>
            <w:r w:rsidRPr="003C583F">
              <w:rPr>
                <w:color w:val="E8BF6A"/>
                <w:lang w:val="en-US"/>
              </w:rPr>
              <w:br/>
              <w:t xml:space="preserve">                </w:t>
            </w:r>
            <w:r w:rsidRPr="003C583F">
              <w:rPr>
                <w:color w:val="9876AA"/>
                <w:lang w:val="en-US"/>
              </w:rPr>
              <w:t>android</w:t>
            </w:r>
            <w:r w:rsidRPr="003C583F">
              <w:rPr>
                <w:color w:val="BABABA"/>
                <w:lang w:val="en-US"/>
              </w:rPr>
              <w:t>:name</w:t>
            </w:r>
            <w:r w:rsidRPr="003C583F">
              <w:rPr>
                <w:color w:val="6A8759"/>
                <w:lang w:val="en-US"/>
              </w:rPr>
              <w:t>="android.app.lib_name"</w:t>
            </w:r>
            <w:r w:rsidRPr="003C583F">
              <w:rPr>
                <w:color w:val="6A8759"/>
                <w:lang w:val="en-US"/>
              </w:rPr>
              <w:br/>
              <w:t xml:space="preserve">                </w:t>
            </w:r>
            <w:r w:rsidRPr="003C583F">
              <w:rPr>
                <w:color w:val="9876AA"/>
                <w:lang w:val="en-US"/>
              </w:rPr>
              <w:t>android</w:t>
            </w:r>
            <w:r w:rsidRPr="003C583F">
              <w:rPr>
                <w:color w:val="BABABA"/>
                <w:lang w:val="en-US"/>
              </w:rPr>
              <w:t>:value</w:t>
            </w:r>
            <w:r w:rsidRPr="003C583F">
              <w:rPr>
                <w:color w:val="6A8759"/>
                <w:lang w:val="en-US"/>
              </w:rPr>
              <w:t xml:space="preserve">="" </w:t>
            </w:r>
            <w:r w:rsidRPr="003C583F">
              <w:rPr>
                <w:color w:val="E8BF6A"/>
                <w:lang w:val="en-US"/>
              </w:rPr>
              <w:t>/&gt;</w:t>
            </w:r>
            <w:r w:rsidRPr="003C583F">
              <w:rPr>
                <w:color w:val="E8BF6A"/>
                <w:lang w:val="en-US"/>
              </w:rPr>
              <w:br/>
              <w:t xml:space="preserve">        &lt;/activity&gt;</w:t>
            </w:r>
            <w:r w:rsidRPr="003C583F">
              <w:rPr>
                <w:color w:val="E8BF6A"/>
                <w:lang w:val="en-US"/>
              </w:rPr>
              <w:br/>
              <w:t xml:space="preserve">        &lt;activity</w:t>
            </w:r>
            <w:r w:rsidRPr="003C583F">
              <w:rPr>
                <w:color w:val="E8BF6A"/>
                <w:lang w:val="en-US"/>
              </w:rPr>
              <w:br/>
              <w:t xml:space="preserve">            </w:t>
            </w:r>
            <w:r w:rsidRPr="003C583F">
              <w:rPr>
                <w:color w:val="9876AA"/>
                <w:lang w:val="en-US"/>
              </w:rPr>
              <w:t>android</w:t>
            </w:r>
            <w:r w:rsidRPr="003C583F">
              <w:rPr>
                <w:color w:val="BABABA"/>
                <w:lang w:val="en-US"/>
              </w:rPr>
              <w:t>:name</w:t>
            </w:r>
            <w:r w:rsidRPr="003C583F">
              <w:rPr>
                <w:color w:val="6A8759"/>
                <w:lang w:val="en-US"/>
              </w:rPr>
              <w:t>=".RegistrationPage"</w:t>
            </w:r>
            <w:r w:rsidRPr="003C583F">
              <w:rPr>
                <w:color w:val="6A8759"/>
                <w:lang w:val="en-US"/>
              </w:rPr>
              <w:br/>
              <w:t xml:space="preserve">            </w:t>
            </w:r>
            <w:r w:rsidRPr="003C583F">
              <w:rPr>
                <w:color w:val="9876AA"/>
                <w:lang w:val="en-US"/>
              </w:rPr>
              <w:t>android</w:t>
            </w:r>
            <w:r w:rsidRPr="003C583F">
              <w:rPr>
                <w:color w:val="BABABA"/>
                <w:lang w:val="en-US"/>
              </w:rPr>
              <w:t>:exported</w:t>
            </w:r>
            <w:r w:rsidRPr="003C583F">
              <w:rPr>
                <w:color w:val="6A8759"/>
                <w:lang w:val="en-US"/>
              </w:rPr>
              <w:t>="false"</w:t>
            </w:r>
            <w:r w:rsidRPr="003C583F">
              <w:rPr>
                <w:color w:val="E8BF6A"/>
                <w:lang w:val="en-US"/>
              </w:rPr>
              <w:t>&gt;</w:t>
            </w:r>
            <w:r w:rsidRPr="003C583F">
              <w:rPr>
                <w:color w:val="E8BF6A"/>
                <w:lang w:val="en-US"/>
              </w:rPr>
              <w:br/>
              <w:t xml:space="preserve">            &lt;meta-data</w:t>
            </w:r>
            <w:r w:rsidRPr="003C583F">
              <w:rPr>
                <w:color w:val="E8BF6A"/>
                <w:lang w:val="en-US"/>
              </w:rPr>
              <w:br/>
              <w:t xml:space="preserve">                </w:t>
            </w:r>
            <w:r w:rsidRPr="003C583F">
              <w:rPr>
                <w:color w:val="9876AA"/>
                <w:lang w:val="en-US"/>
              </w:rPr>
              <w:t>android</w:t>
            </w:r>
            <w:r w:rsidRPr="003C583F">
              <w:rPr>
                <w:color w:val="BABABA"/>
                <w:lang w:val="en-US"/>
              </w:rPr>
              <w:t>:name</w:t>
            </w:r>
            <w:r w:rsidRPr="003C583F">
              <w:rPr>
                <w:color w:val="6A8759"/>
                <w:lang w:val="en-US"/>
              </w:rPr>
              <w:t>="android.app.lib_name"</w:t>
            </w:r>
            <w:r w:rsidRPr="003C583F">
              <w:rPr>
                <w:color w:val="6A8759"/>
                <w:lang w:val="en-US"/>
              </w:rPr>
              <w:br/>
              <w:t xml:space="preserve">                </w:t>
            </w:r>
            <w:r w:rsidRPr="003C583F">
              <w:rPr>
                <w:color w:val="9876AA"/>
                <w:lang w:val="en-US"/>
              </w:rPr>
              <w:t>android</w:t>
            </w:r>
            <w:r w:rsidRPr="003C583F">
              <w:rPr>
                <w:color w:val="BABABA"/>
                <w:lang w:val="en-US"/>
              </w:rPr>
              <w:t>:value</w:t>
            </w:r>
            <w:r w:rsidRPr="003C583F">
              <w:rPr>
                <w:color w:val="6A8759"/>
                <w:lang w:val="en-US"/>
              </w:rPr>
              <w:t xml:space="preserve">="" </w:t>
            </w:r>
            <w:r w:rsidRPr="003C583F">
              <w:rPr>
                <w:color w:val="E8BF6A"/>
                <w:lang w:val="en-US"/>
              </w:rPr>
              <w:t>/&gt;</w:t>
            </w:r>
            <w:r w:rsidRPr="003C583F">
              <w:rPr>
                <w:color w:val="E8BF6A"/>
                <w:lang w:val="en-US"/>
              </w:rPr>
              <w:br/>
              <w:t xml:space="preserve">        &lt;/activity&gt;</w:t>
            </w:r>
            <w:r w:rsidRPr="003C583F">
              <w:rPr>
                <w:color w:val="E8BF6A"/>
                <w:lang w:val="en-US"/>
              </w:rPr>
              <w:br/>
              <w:t xml:space="preserve">        &lt;activity</w:t>
            </w:r>
            <w:r w:rsidRPr="003C583F">
              <w:rPr>
                <w:color w:val="E8BF6A"/>
                <w:lang w:val="en-US"/>
              </w:rPr>
              <w:br/>
              <w:t xml:space="preserve">            </w:t>
            </w:r>
            <w:r w:rsidRPr="003C583F">
              <w:rPr>
                <w:color w:val="9876AA"/>
                <w:lang w:val="en-US"/>
              </w:rPr>
              <w:t>android</w:t>
            </w:r>
            <w:r w:rsidRPr="003C583F">
              <w:rPr>
                <w:color w:val="BABABA"/>
                <w:lang w:val="en-US"/>
              </w:rPr>
              <w:t>:name</w:t>
            </w:r>
            <w:r w:rsidRPr="003C583F">
              <w:rPr>
                <w:color w:val="6A8759"/>
                <w:lang w:val="en-US"/>
              </w:rPr>
              <w:t>=".ThirdActivity"</w:t>
            </w:r>
            <w:r w:rsidRPr="003C583F">
              <w:rPr>
                <w:color w:val="6A8759"/>
                <w:lang w:val="en-US"/>
              </w:rPr>
              <w:br/>
              <w:t xml:space="preserve">            </w:t>
            </w:r>
            <w:r w:rsidRPr="003C583F">
              <w:rPr>
                <w:color w:val="9876AA"/>
                <w:lang w:val="en-US"/>
              </w:rPr>
              <w:t>android</w:t>
            </w:r>
            <w:r w:rsidRPr="003C583F">
              <w:rPr>
                <w:color w:val="BABABA"/>
                <w:lang w:val="en-US"/>
              </w:rPr>
              <w:t>:exported</w:t>
            </w:r>
            <w:r w:rsidRPr="003C583F">
              <w:rPr>
                <w:color w:val="6A8759"/>
                <w:lang w:val="en-US"/>
              </w:rPr>
              <w:t>="false"</w:t>
            </w:r>
            <w:r w:rsidRPr="003C583F">
              <w:rPr>
                <w:color w:val="6A8759"/>
                <w:lang w:val="en-US"/>
              </w:rPr>
              <w:br/>
              <w:t xml:space="preserve">            </w:t>
            </w:r>
            <w:r w:rsidRPr="003C583F">
              <w:rPr>
                <w:color w:val="9876AA"/>
                <w:lang w:val="en-US"/>
              </w:rPr>
              <w:t>android</w:t>
            </w:r>
            <w:r w:rsidRPr="003C583F">
              <w:rPr>
                <w:color w:val="BABABA"/>
                <w:lang w:val="en-US"/>
              </w:rPr>
              <w:t>:noHistory</w:t>
            </w:r>
            <w:r w:rsidRPr="003C583F">
              <w:rPr>
                <w:color w:val="6A8759"/>
                <w:lang w:val="en-US"/>
              </w:rPr>
              <w:t>="true"</w:t>
            </w:r>
            <w:r w:rsidRPr="003C583F">
              <w:rPr>
                <w:color w:val="E8BF6A"/>
                <w:lang w:val="en-US"/>
              </w:rPr>
              <w:t>&gt;</w:t>
            </w:r>
            <w:r w:rsidRPr="003C583F">
              <w:rPr>
                <w:color w:val="E8BF6A"/>
                <w:lang w:val="en-US"/>
              </w:rPr>
              <w:br/>
              <w:t xml:space="preserve">            &lt;meta-data</w:t>
            </w:r>
            <w:r w:rsidRPr="003C583F">
              <w:rPr>
                <w:color w:val="E8BF6A"/>
                <w:lang w:val="en-US"/>
              </w:rPr>
              <w:br/>
              <w:t xml:space="preserve">                </w:t>
            </w:r>
            <w:r w:rsidRPr="003C583F">
              <w:rPr>
                <w:color w:val="9876AA"/>
                <w:lang w:val="en-US"/>
              </w:rPr>
              <w:t>android</w:t>
            </w:r>
            <w:r w:rsidRPr="003C583F">
              <w:rPr>
                <w:color w:val="BABABA"/>
                <w:lang w:val="en-US"/>
              </w:rPr>
              <w:t>:name</w:t>
            </w:r>
            <w:r w:rsidRPr="003C583F">
              <w:rPr>
                <w:color w:val="6A8759"/>
                <w:lang w:val="en-US"/>
              </w:rPr>
              <w:t>="android.app.lib_name"</w:t>
            </w:r>
            <w:r w:rsidRPr="003C583F">
              <w:rPr>
                <w:color w:val="6A8759"/>
                <w:lang w:val="en-US"/>
              </w:rPr>
              <w:br/>
              <w:t xml:space="preserve">                </w:t>
            </w:r>
            <w:r w:rsidRPr="003C583F">
              <w:rPr>
                <w:color w:val="9876AA"/>
                <w:lang w:val="en-US"/>
              </w:rPr>
              <w:t>android</w:t>
            </w:r>
            <w:r w:rsidRPr="003C583F">
              <w:rPr>
                <w:color w:val="BABABA"/>
                <w:lang w:val="en-US"/>
              </w:rPr>
              <w:t>:value</w:t>
            </w:r>
            <w:r w:rsidRPr="003C583F">
              <w:rPr>
                <w:color w:val="6A8759"/>
                <w:lang w:val="en-US"/>
              </w:rPr>
              <w:t xml:space="preserve">="" </w:t>
            </w:r>
            <w:r w:rsidRPr="003C583F">
              <w:rPr>
                <w:color w:val="E8BF6A"/>
                <w:lang w:val="en-US"/>
              </w:rPr>
              <w:t>/&gt;</w:t>
            </w:r>
            <w:r w:rsidRPr="003C583F">
              <w:rPr>
                <w:color w:val="E8BF6A"/>
                <w:lang w:val="en-US"/>
              </w:rPr>
              <w:br/>
              <w:t xml:space="preserve">        &lt;/activity&gt;</w:t>
            </w:r>
            <w:r w:rsidRPr="003C583F">
              <w:rPr>
                <w:color w:val="E8BF6A"/>
                <w:lang w:val="en-US"/>
              </w:rPr>
              <w:br/>
              <w:t xml:space="preserve">        &lt;activity</w:t>
            </w:r>
            <w:r w:rsidRPr="003C583F">
              <w:rPr>
                <w:color w:val="E8BF6A"/>
                <w:lang w:val="en-US"/>
              </w:rPr>
              <w:br/>
              <w:t xml:space="preserve">            </w:t>
            </w:r>
            <w:r w:rsidRPr="003C583F">
              <w:rPr>
                <w:color w:val="9876AA"/>
                <w:lang w:val="en-US"/>
              </w:rPr>
              <w:t>android</w:t>
            </w:r>
            <w:r w:rsidRPr="003C583F">
              <w:rPr>
                <w:color w:val="BABABA"/>
                <w:lang w:val="en-US"/>
              </w:rPr>
              <w:t>:name</w:t>
            </w:r>
            <w:r w:rsidRPr="003C583F">
              <w:rPr>
                <w:color w:val="6A8759"/>
                <w:lang w:val="en-US"/>
              </w:rPr>
              <w:t>=".SecondActivity"</w:t>
            </w:r>
            <w:r w:rsidRPr="003C583F">
              <w:rPr>
                <w:color w:val="6A8759"/>
                <w:lang w:val="en-US"/>
              </w:rPr>
              <w:br/>
              <w:t xml:space="preserve">            </w:t>
            </w:r>
            <w:r w:rsidRPr="003C583F">
              <w:rPr>
                <w:color w:val="9876AA"/>
                <w:lang w:val="en-US"/>
              </w:rPr>
              <w:t>android</w:t>
            </w:r>
            <w:r w:rsidRPr="003C583F">
              <w:rPr>
                <w:color w:val="BABABA"/>
                <w:lang w:val="en-US"/>
              </w:rPr>
              <w:t>:exported</w:t>
            </w:r>
            <w:r w:rsidRPr="003C583F">
              <w:rPr>
                <w:color w:val="6A8759"/>
                <w:lang w:val="en-US"/>
              </w:rPr>
              <w:t>="false"</w:t>
            </w:r>
            <w:r w:rsidRPr="003C583F">
              <w:rPr>
                <w:color w:val="E8BF6A"/>
                <w:lang w:val="en-US"/>
              </w:rPr>
              <w:t>&gt;</w:t>
            </w:r>
            <w:r w:rsidRPr="003C583F">
              <w:rPr>
                <w:color w:val="E8BF6A"/>
                <w:lang w:val="en-US"/>
              </w:rPr>
              <w:br/>
              <w:t xml:space="preserve">            &lt;meta-data</w:t>
            </w:r>
            <w:r w:rsidRPr="003C583F">
              <w:rPr>
                <w:color w:val="E8BF6A"/>
                <w:lang w:val="en-US"/>
              </w:rPr>
              <w:br/>
              <w:t xml:space="preserve">                </w:t>
            </w:r>
            <w:r w:rsidRPr="003C583F">
              <w:rPr>
                <w:color w:val="9876AA"/>
                <w:lang w:val="en-US"/>
              </w:rPr>
              <w:t>android</w:t>
            </w:r>
            <w:r w:rsidRPr="003C583F">
              <w:rPr>
                <w:color w:val="BABABA"/>
                <w:lang w:val="en-US"/>
              </w:rPr>
              <w:t>:name</w:t>
            </w:r>
            <w:r w:rsidRPr="003C583F">
              <w:rPr>
                <w:color w:val="6A8759"/>
                <w:lang w:val="en-US"/>
              </w:rPr>
              <w:t>="android.app.lib_name"</w:t>
            </w:r>
            <w:r w:rsidRPr="003C583F">
              <w:rPr>
                <w:color w:val="6A8759"/>
                <w:lang w:val="en-US"/>
              </w:rPr>
              <w:br/>
              <w:t xml:space="preserve">                </w:t>
            </w:r>
            <w:r w:rsidRPr="003C583F">
              <w:rPr>
                <w:color w:val="9876AA"/>
                <w:lang w:val="en-US"/>
              </w:rPr>
              <w:t>android</w:t>
            </w:r>
            <w:r w:rsidRPr="003C583F">
              <w:rPr>
                <w:color w:val="BABABA"/>
                <w:lang w:val="en-US"/>
              </w:rPr>
              <w:t>:value</w:t>
            </w:r>
            <w:r w:rsidRPr="003C583F">
              <w:rPr>
                <w:color w:val="6A8759"/>
                <w:lang w:val="en-US"/>
              </w:rPr>
              <w:t xml:space="preserve">="" </w:t>
            </w:r>
            <w:r w:rsidRPr="003C583F">
              <w:rPr>
                <w:color w:val="E8BF6A"/>
                <w:lang w:val="en-US"/>
              </w:rPr>
              <w:t>/&gt;</w:t>
            </w:r>
            <w:r w:rsidRPr="003C583F">
              <w:rPr>
                <w:color w:val="E8BF6A"/>
                <w:lang w:val="en-US"/>
              </w:rPr>
              <w:br/>
              <w:t xml:space="preserve">        &lt;/activity&gt;</w:t>
            </w:r>
            <w:r w:rsidRPr="003C583F">
              <w:rPr>
                <w:color w:val="E8BF6A"/>
                <w:lang w:val="en-US"/>
              </w:rPr>
              <w:br/>
              <w:t xml:space="preserve">        &lt;activity</w:t>
            </w:r>
            <w:r w:rsidRPr="003C583F">
              <w:rPr>
                <w:color w:val="E8BF6A"/>
                <w:lang w:val="en-US"/>
              </w:rPr>
              <w:br/>
              <w:t xml:space="preserve">            </w:t>
            </w:r>
            <w:r w:rsidRPr="003C583F">
              <w:rPr>
                <w:color w:val="9876AA"/>
                <w:lang w:val="en-US"/>
              </w:rPr>
              <w:t>android</w:t>
            </w:r>
            <w:r w:rsidRPr="003C583F">
              <w:rPr>
                <w:color w:val="BABABA"/>
                <w:lang w:val="en-US"/>
              </w:rPr>
              <w:t>:name</w:t>
            </w:r>
            <w:r w:rsidRPr="003C583F">
              <w:rPr>
                <w:color w:val="6A8759"/>
                <w:lang w:val="en-US"/>
              </w:rPr>
              <w:t>=".MainActivity"</w:t>
            </w:r>
            <w:r w:rsidRPr="003C583F">
              <w:rPr>
                <w:color w:val="6A8759"/>
                <w:lang w:val="en-US"/>
              </w:rPr>
              <w:br/>
              <w:t xml:space="preserve">            </w:t>
            </w:r>
            <w:r w:rsidRPr="003C583F">
              <w:rPr>
                <w:color w:val="9876AA"/>
                <w:lang w:val="en-US"/>
              </w:rPr>
              <w:t>android</w:t>
            </w:r>
            <w:r w:rsidRPr="003C583F">
              <w:rPr>
                <w:color w:val="BABABA"/>
                <w:lang w:val="en-US"/>
              </w:rPr>
              <w:t>:exported</w:t>
            </w:r>
            <w:r w:rsidRPr="003C583F">
              <w:rPr>
                <w:color w:val="6A8759"/>
                <w:lang w:val="en-US"/>
              </w:rPr>
              <w:t>="true"</w:t>
            </w:r>
            <w:r w:rsidRPr="003C583F">
              <w:rPr>
                <w:color w:val="6A8759"/>
                <w:lang w:val="en-US"/>
              </w:rPr>
              <w:br/>
              <w:t xml:space="preserve">            </w:t>
            </w:r>
            <w:r w:rsidRPr="003C583F">
              <w:rPr>
                <w:color w:val="9876AA"/>
                <w:lang w:val="en-US"/>
              </w:rPr>
              <w:t>android</w:t>
            </w:r>
            <w:r w:rsidRPr="003C583F">
              <w:rPr>
                <w:color w:val="BABABA"/>
                <w:lang w:val="en-US"/>
              </w:rPr>
              <w:t>:noHistory</w:t>
            </w:r>
            <w:r w:rsidRPr="003C583F">
              <w:rPr>
                <w:color w:val="6A8759"/>
                <w:lang w:val="en-US"/>
              </w:rPr>
              <w:t>="true"</w:t>
            </w:r>
            <w:r w:rsidRPr="003C583F">
              <w:rPr>
                <w:color w:val="E8BF6A"/>
                <w:lang w:val="en-US"/>
              </w:rPr>
              <w:t>&gt;</w:t>
            </w:r>
            <w:r w:rsidRPr="003C583F">
              <w:rPr>
                <w:color w:val="E8BF6A"/>
                <w:lang w:val="en-US"/>
              </w:rPr>
              <w:br/>
              <w:t xml:space="preserve">            &lt;intent-filter&gt;</w:t>
            </w:r>
            <w:r w:rsidRPr="003C583F">
              <w:rPr>
                <w:color w:val="E8BF6A"/>
                <w:lang w:val="en-US"/>
              </w:rPr>
              <w:br/>
              <w:t xml:space="preserve">                &lt;action </w:t>
            </w:r>
            <w:r w:rsidRPr="003C583F">
              <w:rPr>
                <w:color w:val="9876AA"/>
                <w:lang w:val="en-US"/>
              </w:rPr>
              <w:t>android</w:t>
            </w:r>
            <w:r w:rsidRPr="003C583F">
              <w:rPr>
                <w:color w:val="BABABA"/>
                <w:lang w:val="en-US"/>
              </w:rPr>
              <w:t>:name</w:t>
            </w:r>
            <w:r w:rsidRPr="003C583F">
              <w:rPr>
                <w:color w:val="6A8759"/>
                <w:lang w:val="en-US"/>
              </w:rPr>
              <w:t xml:space="preserve">="android.intent.action.MAIN" </w:t>
            </w:r>
            <w:r w:rsidRPr="003C583F">
              <w:rPr>
                <w:color w:val="E8BF6A"/>
                <w:lang w:val="en-US"/>
              </w:rPr>
              <w:t>/&gt;</w:t>
            </w:r>
            <w:r w:rsidRPr="003C583F">
              <w:rPr>
                <w:color w:val="E8BF6A"/>
                <w:lang w:val="en-US"/>
              </w:rPr>
              <w:br/>
            </w:r>
            <w:r w:rsidRPr="003C583F">
              <w:rPr>
                <w:color w:val="E8BF6A"/>
                <w:lang w:val="en-US"/>
              </w:rPr>
              <w:br/>
              <w:t xml:space="preserve">                &lt;category </w:t>
            </w:r>
            <w:r w:rsidRPr="003C583F">
              <w:rPr>
                <w:color w:val="9876AA"/>
                <w:lang w:val="en-US"/>
              </w:rPr>
              <w:t>android</w:t>
            </w:r>
            <w:r w:rsidRPr="003C583F">
              <w:rPr>
                <w:color w:val="BABABA"/>
                <w:lang w:val="en-US"/>
              </w:rPr>
              <w:t>:name</w:t>
            </w:r>
            <w:r w:rsidRPr="003C583F">
              <w:rPr>
                <w:color w:val="6A8759"/>
                <w:lang w:val="en-US"/>
              </w:rPr>
              <w:t xml:space="preserve">="android.intent.category.LAUNCHER" </w:t>
            </w:r>
            <w:r w:rsidRPr="003C583F">
              <w:rPr>
                <w:color w:val="E8BF6A"/>
                <w:lang w:val="en-US"/>
              </w:rPr>
              <w:t>/&gt;</w:t>
            </w:r>
            <w:r w:rsidRPr="003C583F">
              <w:rPr>
                <w:color w:val="E8BF6A"/>
                <w:lang w:val="en-US"/>
              </w:rPr>
              <w:br/>
              <w:t xml:space="preserve">            &lt;/intent-filter&gt;</w:t>
            </w:r>
            <w:r w:rsidRPr="003C583F">
              <w:rPr>
                <w:color w:val="E8BF6A"/>
                <w:lang w:val="en-US"/>
              </w:rPr>
              <w:br/>
            </w:r>
            <w:r w:rsidRPr="003C583F">
              <w:rPr>
                <w:color w:val="E8BF6A"/>
                <w:lang w:val="en-US"/>
              </w:rPr>
              <w:br/>
              <w:t xml:space="preserve">            &lt;meta-data</w:t>
            </w:r>
            <w:r w:rsidRPr="003C583F">
              <w:rPr>
                <w:color w:val="E8BF6A"/>
                <w:lang w:val="en-US"/>
              </w:rPr>
              <w:br/>
              <w:t xml:space="preserve">                </w:t>
            </w:r>
            <w:r w:rsidRPr="003C583F">
              <w:rPr>
                <w:color w:val="9876AA"/>
                <w:lang w:val="en-US"/>
              </w:rPr>
              <w:t>android</w:t>
            </w:r>
            <w:r w:rsidRPr="003C583F">
              <w:rPr>
                <w:color w:val="BABABA"/>
                <w:lang w:val="en-US"/>
              </w:rPr>
              <w:t>:name</w:t>
            </w:r>
            <w:r w:rsidRPr="003C583F">
              <w:rPr>
                <w:color w:val="6A8759"/>
                <w:lang w:val="en-US"/>
              </w:rPr>
              <w:t>="android.app.lib_name"</w:t>
            </w:r>
            <w:r w:rsidRPr="003C583F">
              <w:rPr>
                <w:color w:val="6A8759"/>
                <w:lang w:val="en-US"/>
              </w:rPr>
              <w:br/>
              <w:t xml:space="preserve">                </w:t>
            </w:r>
            <w:r w:rsidRPr="003C583F">
              <w:rPr>
                <w:color w:val="9876AA"/>
                <w:lang w:val="en-US"/>
              </w:rPr>
              <w:t>android</w:t>
            </w:r>
            <w:r w:rsidRPr="003C583F">
              <w:rPr>
                <w:color w:val="BABABA"/>
                <w:lang w:val="en-US"/>
              </w:rPr>
              <w:t>:value</w:t>
            </w:r>
            <w:r w:rsidRPr="003C583F">
              <w:rPr>
                <w:color w:val="6A8759"/>
                <w:lang w:val="en-US"/>
              </w:rPr>
              <w:t xml:space="preserve">="" </w:t>
            </w:r>
            <w:r w:rsidRPr="003C583F">
              <w:rPr>
                <w:color w:val="E8BF6A"/>
                <w:lang w:val="en-US"/>
              </w:rPr>
              <w:t>/&gt;</w:t>
            </w:r>
            <w:r w:rsidRPr="003C583F">
              <w:rPr>
                <w:color w:val="E8BF6A"/>
                <w:lang w:val="en-US"/>
              </w:rPr>
              <w:br/>
              <w:t xml:space="preserve">        &lt;/activity&gt;</w:t>
            </w:r>
            <w:r w:rsidRPr="003C583F">
              <w:rPr>
                <w:color w:val="E8BF6A"/>
                <w:lang w:val="en-US"/>
              </w:rPr>
              <w:br/>
              <w:t xml:space="preserve">    &lt;/application&gt;</w:t>
            </w:r>
            <w:r w:rsidRPr="003C583F">
              <w:rPr>
                <w:color w:val="E8BF6A"/>
                <w:lang w:val="en-US"/>
              </w:rPr>
              <w:br/>
              <w:t>&lt;/manifest&gt;</w:t>
            </w:r>
          </w:p>
        </w:tc>
      </w:tr>
    </w:tbl>
    <w:p w:rsidR="003C583F" w:rsidRDefault="003C583F" w:rsidP="00004E03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665FDE" w:rsidTr="00665FDE">
        <w:tc>
          <w:tcPr>
            <w:tcW w:w="9571" w:type="dxa"/>
          </w:tcPr>
          <w:p w:rsidR="00665FDE" w:rsidRDefault="00665FDE" w:rsidP="00665FD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CEE53FE" wp14:editId="3FB91C57">
                  <wp:extent cx="2626807" cy="5689600"/>
                  <wp:effectExtent l="0" t="0" r="2540" b="635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7581" cy="5691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5FDE" w:rsidRPr="00665FDE" w:rsidTr="00665FDE">
        <w:tc>
          <w:tcPr>
            <w:tcW w:w="9571" w:type="dxa"/>
          </w:tcPr>
          <w:p w:rsidR="00665FDE" w:rsidRPr="00665FDE" w:rsidRDefault="00665FDE" w:rsidP="00665FDE">
            <w:pPr>
              <w:pStyle w:val="HTML"/>
              <w:shd w:val="clear" w:color="auto" w:fill="2B2B2B"/>
              <w:rPr>
                <w:color w:val="A9B7C6"/>
              </w:rPr>
            </w:pPr>
            <w:r w:rsidRPr="00665FDE">
              <w:rPr>
                <w:color w:val="CC7832"/>
                <w:lang w:val="en-US"/>
              </w:rPr>
              <w:t xml:space="preserve">package </w:t>
            </w:r>
            <w:r w:rsidRPr="00665FDE">
              <w:rPr>
                <w:color w:val="A9B7C6"/>
                <w:lang w:val="en-US"/>
              </w:rPr>
              <w:t>com.example.prakt22_2_</w:t>
            </w:r>
            <w:r w:rsidRPr="00665FDE">
              <w:rPr>
                <w:color w:val="A9B7C6"/>
                <w:lang w:val="en-US"/>
              </w:rPr>
              <w:br/>
            </w:r>
            <w:r w:rsidRPr="00665FDE">
              <w:rPr>
                <w:color w:val="A9B7C6"/>
                <w:lang w:val="en-US"/>
              </w:rPr>
              <w:br/>
            </w:r>
            <w:r w:rsidRPr="00665FDE">
              <w:rPr>
                <w:color w:val="CC7832"/>
                <w:lang w:val="en-US"/>
              </w:rPr>
              <w:t xml:space="preserve">import </w:t>
            </w:r>
            <w:r w:rsidRPr="00665FDE">
              <w:rPr>
                <w:color w:val="A9B7C6"/>
                <w:lang w:val="en-US"/>
              </w:rPr>
              <w:t>android.annotation.</w:t>
            </w:r>
            <w:r w:rsidRPr="00665FDE">
              <w:rPr>
                <w:color w:val="BBB529"/>
                <w:lang w:val="en-US"/>
              </w:rPr>
              <w:t>SuppressLint</w:t>
            </w:r>
            <w:r w:rsidRPr="00665FDE">
              <w:rPr>
                <w:color w:val="BBB529"/>
                <w:lang w:val="en-US"/>
              </w:rPr>
              <w:br/>
            </w:r>
            <w:r w:rsidRPr="00665FDE">
              <w:rPr>
                <w:color w:val="CC7832"/>
                <w:lang w:val="en-US"/>
              </w:rPr>
              <w:t xml:space="preserve">import </w:t>
            </w:r>
            <w:r w:rsidRPr="00665FDE">
              <w:rPr>
                <w:color w:val="A9B7C6"/>
                <w:lang w:val="en-US"/>
              </w:rPr>
              <w:t>android.content.Intent</w:t>
            </w:r>
            <w:r w:rsidRPr="00665FDE">
              <w:rPr>
                <w:color w:val="A9B7C6"/>
                <w:lang w:val="en-US"/>
              </w:rPr>
              <w:br/>
            </w:r>
            <w:r w:rsidRPr="00665FDE">
              <w:rPr>
                <w:color w:val="CC7832"/>
                <w:lang w:val="en-US"/>
              </w:rPr>
              <w:t xml:space="preserve">import </w:t>
            </w:r>
            <w:r w:rsidRPr="00665FDE">
              <w:rPr>
                <w:color w:val="A9B7C6"/>
                <w:lang w:val="en-US"/>
              </w:rPr>
              <w:t>android.os.Bundle</w:t>
            </w:r>
            <w:r w:rsidRPr="00665FDE">
              <w:rPr>
                <w:color w:val="A9B7C6"/>
                <w:lang w:val="en-US"/>
              </w:rPr>
              <w:br/>
            </w:r>
            <w:r w:rsidRPr="00665FDE">
              <w:rPr>
                <w:color w:val="CC7832"/>
                <w:lang w:val="en-US"/>
              </w:rPr>
              <w:t xml:space="preserve">import </w:t>
            </w:r>
            <w:r w:rsidRPr="00665FDE">
              <w:rPr>
                <w:color w:val="A9B7C6"/>
                <w:lang w:val="en-US"/>
              </w:rPr>
              <w:t>android.util.Log</w:t>
            </w:r>
            <w:r w:rsidRPr="00665FDE">
              <w:rPr>
                <w:color w:val="A9B7C6"/>
                <w:lang w:val="en-US"/>
              </w:rPr>
              <w:br/>
            </w:r>
            <w:r w:rsidRPr="00665FDE">
              <w:rPr>
                <w:color w:val="CC7832"/>
                <w:lang w:val="en-US"/>
              </w:rPr>
              <w:t xml:space="preserve">import </w:t>
            </w:r>
            <w:r w:rsidRPr="00665FDE">
              <w:rPr>
                <w:color w:val="A9B7C6"/>
                <w:lang w:val="en-US"/>
              </w:rPr>
              <w:t>android.view.View</w:t>
            </w:r>
            <w:r w:rsidRPr="00665FDE">
              <w:rPr>
                <w:color w:val="A9B7C6"/>
                <w:lang w:val="en-US"/>
              </w:rPr>
              <w:br/>
            </w:r>
            <w:r w:rsidRPr="00665FDE">
              <w:rPr>
                <w:color w:val="CC7832"/>
                <w:lang w:val="en-US"/>
              </w:rPr>
              <w:t xml:space="preserve">import </w:t>
            </w:r>
            <w:r w:rsidRPr="00665FDE">
              <w:rPr>
                <w:color w:val="A9B7C6"/>
                <w:lang w:val="en-US"/>
              </w:rPr>
              <w:t>android.widget.*</w:t>
            </w:r>
            <w:r w:rsidRPr="00665FDE">
              <w:rPr>
                <w:color w:val="A9B7C6"/>
                <w:lang w:val="en-US"/>
              </w:rPr>
              <w:br/>
            </w:r>
            <w:r w:rsidRPr="00665FDE">
              <w:rPr>
                <w:color w:val="CC7832"/>
                <w:lang w:val="en-US"/>
              </w:rPr>
              <w:t xml:space="preserve">import </w:t>
            </w:r>
            <w:r w:rsidRPr="00665FDE">
              <w:rPr>
                <w:color w:val="A9B7C6"/>
                <w:lang w:val="en-US"/>
              </w:rPr>
              <w:t>androidx.appcompat.app.AppCompatActivity</w:t>
            </w:r>
            <w:r w:rsidRPr="00665FDE">
              <w:rPr>
                <w:color w:val="A9B7C6"/>
                <w:lang w:val="en-US"/>
              </w:rPr>
              <w:br/>
            </w:r>
            <w:r w:rsidRPr="00665FDE">
              <w:rPr>
                <w:color w:val="CC7832"/>
                <w:lang w:val="en-US"/>
              </w:rPr>
              <w:t xml:space="preserve">import </w:t>
            </w:r>
            <w:r w:rsidRPr="00665FDE">
              <w:rPr>
                <w:color w:val="A9B7C6"/>
                <w:lang w:val="en-US"/>
              </w:rPr>
              <w:t>com.android.volley.toolbox.StringRequest</w:t>
            </w:r>
            <w:r w:rsidRPr="00665FDE">
              <w:rPr>
                <w:color w:val="A9B7C6"/>
                <w:lang w:val="en-US"/>
              </w:rPr>
              <w:br/>
            </w:r>
            <w:r w:rsidRPr="00665FDE">
              <w:rPr>
                <w:color w:val="CC7832"/>
                <w:lang w:val="en-US"/>
              </w:rPr>
              <w:t xml:space="preserve">import </w:t>
            </w:r>
            <w:r w:rsidRPr="00665FDE">
              <w:rPr>
                <w:color w:val="A9B7C6"/>
                <w:lang w:val="en-US"/>
              </w:rPr>
              <w:t>com.android.volley.toolbox.Volley</w:t>
            </w:r>
            <w:r w:rsidRPr="00665FDE">
              <w:rPr>
                <w:color w:val="A9B7C6"/>
                <w:lang w:val="en-US"/>
              </w:rPr>
              <w:br/>
            </w:r>
            <w:r w:rsidRPr="00665FDE">
              <w:rPr>
                <w:color w:val="CC7832"/>
                <w:lang w:val="en-US"/>
              </w:rPr>
              <w:t xml:space="preserve">import </w:t>
            </w:r>
            <w:r w:rsidRPr="00665FDE">
              <w:rPr>
                <w:color w:val="A9B7C6"/>
                <w:lang w:val="en-US"/>
              </w:rPr>
              <w:t>com.example.prakt22_2_.databinding.ActivitySecondBinding</w:t>
            </w:r>
            <w:r w:rsidRPr="00665FDE">
              <w:rPr>
                <w:color w:val="A9B7C6"/>
                <w:lang w:val="en-US"/>
              </w:rPr>
              <w:br/>
            </w:r>
            <w:r w:rsidRPr="00665FDE">
              <w:rPr>
                <w:color w:val="CC7832"/>
                <w:lang w:val="en-US"/>
              </w:rPr>
              <w:t xml:space="preserve">import </w:t>
            </w:r>
            <w:r w:rsidRPr="00665FDE">
              <w:rPr>
                <w:color w:val="A9B7C6"/>
                <w:lang w:val="en-US"/>
              </w:rPr>
              <w:t>com.squareup.picasso.Picasso</w:t>
            </w:r>
            <w:r w:rsidRPr="00665FDE">
              <w:rPr>
                <w:color w:val="A9B7C6"/>
                <w:lang w:val="en-US"/>
              </w:rPr>
              <w:br/>
            </w:r>
            <w:r w:rsidRPr="00665FDE">
              <w:rPr>
                <w:color w:val="CC7832"/>
                <w:lang w:val="en-US"/>
              </w:rPr>
              <w:t xml:space="preserve">import </w:t>
            </w:r>
            <w:r w:rsidRPr="00665FDE">
              <w:rPr>
                <w:color w:val="A9B7C6"/>
                <w:lang w:val="en-US"/>
              </w:rPr>
              <w:t>org.json.JSONObject</w:t>
            </w:r>
            <w:r w:rsidRPr="00665FDE">
              <w:rPr>
                <w:color w:val="A9B7C6"/>
                <w:lang w:val="en-US"/>
              </w:rPr>
              <w:br/>
            </w:r>
            <w:r w:rsidRPr="00665FDE">
              <w:rPr>
                <w:color w:val="A9B7C6"/>
                <w:lang w:val="en-US"/>
              </w:rPr>
              <w:br/>
            </w:r>
            <w:r w:rsidRPr="00665FDE">
              <w:rPr>
                <w:color w:val="A9B7C6"/>
                <w:lang w:val="en-US"/>
              </w:rPr>
              <w:br/>
            </w:r>
            <w:r w:rsidRPr="00665FDE">
              <w:rPr>
                <w:color w:val="CC7832"/>
                <w:lang w:val="en-US"/>
              </w:rPr>
              <w:t xml:space="preserve">class </w:t>
            </w:r>
            <w:r w:rsidRPr="00665FDE">
              <w:rPr>
                <w:color w:val="A9B7C6"/>
                <w:lang w:val="en-US"/>
              </w:rPr>
              <w:t>SecondActivity : AppCompatActivity() {</w:t>
            </w:r>
            <w:r w:rsidRPr="00665FDE">
              <w:rPr>
                <w:color w:val="A9B7C6"/>
                <w:lang w:val="en-US"/>
              </w:rPr>
              <w:br/>
              <w:t xml:space="preserve">    </w:t>
            </w:r>
            <w:r w:rsidRPr="00665FDE">
              <w:rPr>
                <w:color w:val="CC7832"/>
                <w:lang w:val="en-US"/>
              </w:rPr>
              <w:t xml:space="preserve">lateinit var </w:t>
            </w:r>
            <w:r w:rsidRPr="00665FDE">
              <w:rPr>
                <w:color w:val="9876AA"/>
                <w:lang w:val="en-US"/>
              </w:rPr>
              <w:t>movie_name</w:t>
            </w:r>
            <w:r w:rsidRPr="00665FDE">
              <w:rPr>
                <w:color w:val="A9B7C6"/>
                <w:lang w:val="en-US"/>
              </w:rPr>
              <w:t>: EditText</w:t>
            </w:r>
            <w:r w:rsidRPr="00665FDE">
              <w:rPr>
                <w:color w:val="A9B7C6"/>
                <w:lang w:val="en-US"/>
              </w:rPr>
              <w:br/>
              <w:t xml:space="preserve">    </w:t>
            </w:r>
            <w:r w:rsidRPr="00665FDE">
              <w:rPr>
                <w:color w:val="CC7832"/>
                <w:lang w:val="en-US"/>
              </w:rPr>
              <w:t xml:space="preserve">lateinit var </w:t>
            </w:r>
            <w:r w:rsidRPr="00665FDE">
              <w:rPr>
                <w:color w:val="9876AA"/>
                <w:lang w:val="en-US"/>
              </w:rPr>
              <w:t>button_search</w:t>
            </w:r>
            <w:r w:rsidRPr="00665FDE">
              <w:rPr>
                <w:color w:val="A9B7C6"/>
                <w:lang w:val="en-US"/>
              </w:rPr>
              <w:t>: Button</w:t>
            </w:r>
            <w:r w:rsidRPr="00665FDE">
              <w:rPr>
                <w:color w:val="A9B7C6"/>
                <w:lang w:val="en-US"/>
              </w:rPr>
              <w:br/>
              <w:t xml:space="preserve">    </w:t>
            </w:r>
            <w:r w:rsidRPr="00665FDE">
              <w:rPr>
                <w:color w:val="CC7832"/>
                <w:lang w:val="en-US"/>
              </w:rPr>
              <w:t xml:space="preserve">lateinit var </w:t>
            </w:r>
            <w:r w:rsidRPr="00665FDE">
              <w:rPr>
                <w:color w:val="9876AA"/>
                <w:lang w:val="en-US"/>
              </w:rPr>
              <w:t>image_poster</w:t>
            </w:r>
            <w:r w:rsidRPr="00665FDE">
              <w:rPr>
                <w:color w:val="A9B7C6"/>
                <w:lang w:val="en-US"/>
              </w:rPr>
              <w:t>: ImageView</w:t>
            </w:r>
            <w:r w:rsidRPr="00665FDE">
              <w:rPr>
                <w:color w:val="A9B7C6"/>
                <w:lang w:val="en-US"/>
              </w:rPr>
              <w:br/>
              <w:t xml:space="preserve">    </w:t>
            </w:r>
            <w:r w:rsidRPr="00665FDE">
              <w:rPr>
                <w:color w:val="CC7832"/>
                <w:lang w:val="en-US"/>
              </w:rPr>
              <w:t xml:space="preserve">lateinit var </w:t>
            </w:r>
            <w:r w:rsidRPr="00665FDE">
              <w:rPr>
                <w:color w:val="9876AA"/>
                <w:lang w:val="en-US"/>
              </w:rPr>
              <w:t>toast</w:t>
            </w:r>
            <w:r w:rsidRPr="00665FDE">
              <w:rPr>
                <w:color w:val="A9B7C6"/>
                <w:lang w:val="en-US"/>
              </w:rPr>
              <w:t>: Toast</w:t>
            </w:r>
            <w:r w:rsidRPr="00665FDE">
              <w:rPr>
                <w:color w:val="A9B7C6"/>
                <w:lang w:val="en-US"/>
              </w:rPr>
              <w:br/>
              <w:t xml:space="preserve">    </w:t>
            </w:r>
            <w:r w:rsidRPr="00665FDE">
              <w:rPr>
                <w:color w:val="CC7832"/>
                <w:lang w:val="en-US"/>
              </w:rPr>
              <w:t xml:space="preserve">lateinit var </w:t>
            </w:r>
            <w:r w:rsidRPr="00665FDE">
              <w:rPr>
                <w:color w:val="9876AA"/>
                <w:lang w:val="en-US"/>
              </w:rPr>
              <w:t>binding</w:t>
            </w:r>
            <w:r w:rsidRPr="00665FDE">
              <w:rPr>
                <w:color w:val="A9B7C6"/>
                <w:lang w:val="en-US"/>
              </w:rPr>
              <w:t>: ActivitySecondBinding</w:t>
            </w:r>
            <w:r w:rsidRPr="00665FDE">
              <w:rPr>
                <w:color w:val="A9B7C6"/>
                <w:lang w:val="en-US"/>
              </w:rPr>
              <w:br/>
            </w:r>
            <w:r w:rsidRPr="00665FDE">
              <w:rPr>
                <w:color w:val="A9B7C6"/>
                <w:lang w:val="en-US"/>
              </w:rPr>
              <w:lastRenderedPageBreak/>
              <w:t xml:space="preserve">    </w:t>
            </w:r>
            <w:r w:rsidRPr="00665FDE">
              <w:rPr>
                <w:color w:val="BBB529"/>
                <w:lang w:val="en-US"/>
              </w:rPr>
              <w:t>@SuppressLint</w:t>
            </w:r>
            <w:r w:rsidRPr="00665FDE">
              <w:rPr>
                <w:color w:val="A9B7C6"/>
                <w:lang w:val="en-US"/>
              </w:rPr>
              <w:t>(</w:t>
            </w:r>
            <w:r w:rsidRPr="00665FDE">
              <w:rPr>
                <w:color w:val="6A8759"/>
                <w:lang w:val="en-US"/>
              </w:rPr>
              <w:t>"MissingInflatedId"</w:t>
            </w:r>
            <w:r w:rsidRPr="00665FDE">
              <w:rPr>
                <w:color w:val="A9B7C6"/>
                <w:lang w:val="en-US"/>
              </w:rPr>
              <w:t>)</w:t>
            </w:r>
            <w:r w:rsidRPr="00665FDE">
              <w:rPr>
                <w:color w:val="A9B7C6"/>
                <w:lang w:val="en-US"/>
              </w:rPr>
              <w:br/>
              <w:t xml:space="preserve">    </w:t>
            </w:r>
            <w:r w:rsidRPr="00665FDE">
              <w:rPr>
                <w:color w:val="CC7832"/>
                <w:lang w:val="en-US"/>
              </w:rPr>
              <w:t xml:space="preserve">override fun </w:t>
            </w:r>
            <w:r w:rsidRPr="00665FDE">
              <w:rPr>
                <w:color w:val="FFC66D"/>
                <w:lang w:val="en-US"/>
              </w:rPr>
              <w:t>onCreate</w:t>
            </w:r>
            <w:r w:rsidRPr="00665FDE">
              <w:rPr>
                <w:color w:val="A9B7C6"/>
                <w:lang w:val="en-US"/>
              </w:rPr>
              <w:t>(savedInstanceState: Bundle?) {</w:t>
            </w:r>
            <w:r w:rsidRPr="00665FDE">
              <w:rPr>
                <w:color w:val="A9B7C6"/>
                <w:lang w:val="en-US"/>
              </w:rPr>
              <w:br/>
              <w:t xml:space="preserve">        </w:t>
            </w:r>
            <w:proofErr w:type="gramStart"/>
            <w:r w:rsidRPr="00665FDE">
              <w:rPr>
                <w:color w:val="CC7832"/>
                <w:lang w:val="en-US"/>
              </w:rPr>
              <w:t>super</w:t>
            </w:r>
            <w:r w:rsidRPr="00665FDE">
              <w:rPr>
                <w:color w:val="A9B7C6"/>
                <w:lang w:val="en-US"/>
              </w:rPr>
              <w:t>.onCreate(</w:t>
            </w:r>
            <w:proofErr w:type="gramEnd"/>
            <w:r w:rsidRPr="00665FDE">
              <w:rPr>
                <w:color w:val="A9B7C6"/>
                <w:lang w:val="en-US"/>
              </w:rPr>
              <w:t>savedInstanceState)</w:t>
            </w:r>
            <w:r w:rsidRPr="00665FDE">
              <w:rPr>
                <w:color w:val="A9B7C6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 xml:space="preserve">binding </w:t>
            </w:r>
            <w:r w:rsidRPr="00665FDE">
              <w:rPr>
                <w:color w:val="A9B7C6"/>
                <w:lang w:val="en-US"/>
              </w:rPr>
              <w:t>= ActivitySecondBinding.inflate(</w:t>
            </w:r>
            <w:r w:rsidRPr="00665FDE">
              <w:rPr>
                <w:i/>
                <w:iCs/>
                <w:color w:val="9876AA"/>
                <w:lang w:val="en-US"/>
              </w:rPr>
              <w:t>layoutInflater</w:t>
            </w:r>
            <w:r w:rsidRPr="00665FDE">
              <w:rPr>
                <w:color w:val="A9B7C6"/>
                <w:lang w:val="en-US"/>
              </w:rPr>
              <w:t>)</w:t>
            </w:r>
            <w:r w:rsidRPr="00665FDE">
              <w:rPr>
                <w:color w:val="A9B7C6"/>
                <w:lang w:val="en-US"/>
              </w:rPr>
              <w:br/>
              <w:t xml:space="preserve">        setContentView(</w:t>
            </w:r>
            <w:r w:rsidRPr="00665FDE">
              <w:rPr>
                <w:color w:val="9876AA"/>
                <w:lang w:val="en-US"/>
              </w:rPr>
              <w:t>binding</w:t>
            </w:r>
            <w:r w:rsidRPr="00665FDE">
              <w:rPr>
                <w:color w:val="A9B7C6"/>
                <w:lang w:val="en-US"/>
              </w:rPr>
              <w:t>.</w:t>
            </w:r>
            <w:r w:rsidRPr="00665FDE">
              <w:rPr>
                <w:i/>
                <w:iCs/>
                <w:color w:val="9876AA"/>
                <w:lang w:val="en-US"/>
              </w:rPr>
              <w:t>root</w:t>
            </w:r>
            <w:r w:rsidRPr="00665FDE">
              <w:rPr>
                <w:color w:val="A9B7C6"/>
                <w:lang w:val="en-US"/>
              </w:rPr>
              <w:t>)</w:t>
            </w:r>
            <w:r w:rsidRPr="00665FDE">
              <w:rPr>
                <w:color w:val="A9B7C6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 xml:space="preserve">movie_name </w:t>
            </w:r>
            <w:r w:rsidRPr="00665FDE">
              <w:rPr>
                <w:color w:val="A9B7C6"/>
                <w:lang w:val="en-US"/>
              </w:rPr>
              <w:t>= findViewById(R.id.</w:t>
            </w:r>
            <w:r w:rsidRPr="00665FDE">
              <w:rPr>
                <w:i/>
                <w:iCs/>
                <w:color w:val="9876AA"/>
                <w:lang w:val="en-US"/>
              </w:rPr>
              <w:t>edittext_namemovie</w:t>
            </w:r>
            <w:r w:rsidRPr="00665FDE">
              <w:rPr>
                <w:color w:val="A9B7C6"/>
                <w:lang w:val="en-US"/>
              </w:rPr>
              <w:t>)</w:t>
            </w:r>
            <w:r w:rsidRPr="00665FDE">
              <w:rPr>
                <w:color w:val="A9B7C6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 xml:space="preserve">button_search </w:t>
            </w:r>
            <w:r w:rsidRPr="00665FDE">
              <w:rPr>
                <w:color w:val="A9B7C6"/>
                <w:lang w:val="en-US"/>
              </w:rPr>
              <w:t>= findViewById(R.id.</w:t>
            </w:r>
            <w:r w:rsidRPr="00665FDE">
              <w:rPr>
                <w:i/>
                <w:iCs/>
                <w:color w:val="9876AA"/>
                <w:lang w:val="en-US"/>
              </w:rPr>
              <w:t>button_search</w:t>
            </w:r>
            <w:r w:rsidRPr="00665FDE">
              <w:rPr>
                <w:color w:val="A9B7C6"/>
                <w:lang w:val="en-US"/>
              </w:rPr>
              <w:t>)</w:t>
            </w:r>
            <w:r w:rsidRPr="00665FDE">
              <w:rPr>
                <w:color w:val="A9B7C6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 xml:space="preserve">image_poster </w:t>
            </w:r>
            <w:r w:rsidRPr="00665FDE">
              <w:rPr>
                <w:color w:val="A9B7C6"/>
                <w:lang w:val="en-US"/>
              </w:rPr>
              <w:t>= findViewById(R.id.</w:t>
            </w:r>
            <w:r w:rsidRPr="00665FDE">
              <w:rPr>
                <w:i/>
                <w:iCs/>
                <w:color w:val="9876AA"/>
                <w:lang w:val="en-US"/>
              </w:rPr>
              <w:t>image_poster</w:t>
            </w:r>
            <w:r w:rsidRPr="00665FDE">
              <w:rPr>
                <w:color w:val="A9B7C6"/>
                <w:lang w:val="en-US"/>
              </w:rPr>
              <w:t>)</w:t>
            </w:r>
            <w:r w:rsidRPr="00665FDE">
              <w:rPr>
                <w:color w:val="A9B7C6"/>
                <w:lang w:val="en-US"/>
              </w:rPr>
              <w:br/>
              <w:t xml:space="preserve">        </w:t>
            </w:r>
            <w:r w:rsidRPr="00665FDE">
              <w:rPr>
                <w:color w:val="CC7832"/>
                <w:lang w:val="en-US"/>
              </w:rPr>
              <w:t xml:space="preserve">val </w:t>
            </w:r>
            <w:r w:rsidRPr="00665FDE">
              <w:rPr>
                <w:color w:val="A9B7C6"/>
                <w:lang w:val="en-US"/>
              </w:rPr>
              <w:t xml:space="preserve">arguments = </w:t>
            </w:r>
            <w:r w:rsidRPr="00665FDE">
              <w:rPr>
                <w:i/>
                <w:iCs/>
                <w:color w:val="9876AA"/>
                <w:lang w:val="en-US"/>
              </w:rPr>
              <w:t>intent</w:t>
            </w:r>
            <w:r w:rsidRPr="00665FDE">
              <w:rPr>
                <w:color w:val="A9B7C6"/>
                <w:lang w:val="en-US"/>
              </w:rPr>
              <w:t>.</w:t>
            </w:r>
            <w:r w:rsidRPr="00665FDE">
              <w:rPr>
                <w:i/>
                <w:iCs/>
                <w:color w:val="9876AA"/>
                <w:lang w:val="en-US"/>
              </w:rPr>
              <w:t>extras</w:t>
            </w:r>
            <w:r w:rsidRPr="00665FDE">
              <w:rPr>
                <w:i/>
                <w:iCs/>
                <w:color w:val="9876AA"/>
                <w:lang w:val="en-US"/>
              </w:rPr>
              <w:br/>
              <w:t xml:space="preserve">        </w:t>
            </w:r>
            <w:r w:rsidRPr="00665FDE">
              <w:rPr>
                <w:color w:val="CC7832"/>
                <w:lang w:val="en-US"/>
              </w:rPr>
              <w:t xml:space="preserve">val </w:t>
            </w:r>
            <w:r w:rsidRPr="00665FDE">
              <w:rPr>
                <w:color w:val="A9B7C6"/>
                <w:lang w:val="en-US"/>
              </w:rPr>
              <w:t>info_login = arguments!![</w:t>
            </w:r>
            <w:r w:rsidRPr="00665FDE">
              <w:rPr>
                <w:color w:val="6A8759"/>
                <w:lang w:val="en-US"/>
              </w:rPr>
              <w:t>"login"</w:t>
            </w:r>
            <w:r w:rsidRPr="00665FDE">
              <w:rPr>
                <w:color w:val="A9B7C6"/>
                <w:lang w:val="en-US"/>
              </w:rPr>
              <w:t>].</w:t>
            </w:r>
            <w:r w:rsidRPr="00665FDE">
              <w:rPr>
                <w:i/>
                <w:iCs/>
                <w:color w:val="FFC66D"/>
                <w:lang w:val="en-US"/>
              </w:rPr>
              <w:t>toString</w:t>
            </w:r>
            <w:r w:rsidRPr="00665FDE">
              <w:rPr>
                <w:color w:val="A9B7C6"/>
                <w:lang w:val="en-US"/>
              </w:rPr>
              <w:t>()</w:t>
            </w:r>
            <w:r w:rsidRPr="00665FDE">
              <w:rPr>
                <w:color w:val="A9B7C6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binding</w:t>
            </w:r>
            <w:r w:rsidRPr="00665FDE">
              <w:rPr>
                <w:color w:val="A9B7C6"/>
                <w:lang w:val="en-US"/>
              </w:rPr>
              <w:t>.</w:t>
            </w:r>
            <w:r w:rsidRPr="00665FDE">
              <w:rPr>
                <w:color w:val="9876AA"/>
                <w:lang w:val="en-US"/>
              </w:rPr>
              <w:t>buttonSearch</w:t>
            </w:r>
            <w:r w:rsidRPr="00665FDE">
              <w:rPr>
                <w:color w:val="A9B7C6"/>
                <w:lang w:val="en-US"/>
              </w:rPr>
              <w:t>.setOnClickListener()</w:t>
            </w:r>
            <w:r w:rsidRPr="00665FDE">
              <w:rPr>
                <w:color w:val="A9B7C6"/>
                <w:lang w:val="en-US"/>
              </w:rPr>
              <w:br/>
              <w:t xml:space="preserve">        </w:t>
            </w:r>
            <w:r w:rsidRPr="00665FDE">
              <w:rPr>
                <w:b/>
                <w:bCs/>
                <w:color w:val="A9B7C6"/>
                <w:lang w:val="en-US"/>
              </w:rPr>
              <w:t>{</w:t>
            </w:r>
            <w:r w:rsidRPr="00665FDE">
              <w:rPr>
                <w:b/>
                <w:bCs/>
                <w:color w:val="A9B7C6"/>
                <w:lang w:val="en-US"/>
              </w:rPr>
              <w:br/>
              <w:t xml:space="preserve">            </w:t>
            </w:r>
            <w:r w:rsidRPr="00665FDE">
              <w:rPr>
                <w:color w:val="CC7832"/>
                <w:lang w:val="en-US"/>
              </w:rPr>
              <w:t xml:space="preserve">if </w:t>
            </w:r>
            <w:r w:rsidRPr="00665FDE">
              <w:rPr>
                <w:color w:val="A9B7C6"/>
                <w:lang w:val="en-US"/>
              </w:rPr>
              <w:t>(</w:t>
            </w:r>
            <w:r w:rsidRPr="00665FDE">
              <w:rPr>
                <w:color w:val="9876AA"/>
                <w:lang w:val="en-US"/>
              </w:rPr>
              <w:t>movie_name</w:t>
            </w:r>
            <w:r w:rsidRPr="00665FDE">
              <w:rPr>
                <w:color w:val="A9B7C6"/>
                <w:lang w:val="en-US"/>
              </w:rPr>
              <w:t>.</w:t>
            </w:r>
            <w:r w:rsidRPr="00665FDE">
              <w:rPr>
                <w:i/>
                <w:iCs/>
                <w:color w:val="9876AA"/>
                <w:lang w:val="en-US"/>
              </w:rPr>
              <w:t>text</w:t>
            </w:r>
            <w:r w:rsidRPr="00665FDE">
              <w:rPr>
                <w:color w:val="A9B7C6"/>
                <w:lang w:val="en-US"/>
              </w:rPr>
              <w:t>.</w:t>
            </w:r>
            <w:r w:rsidRPr="00665FDE">
              <w:rPr>
                <w:i/>
                <w:iCs/>
                <w:color w:val="FFC66D"/>
                <w:lang w:val="en-US"/>
              </w:rPr>
              <w:t>isNotEmpty</w:t>
            </w:r>
            <w:r w:rsidRPr="00665FDE">
              <w:rPr>
                <w:color w:val="A9B7C6"/>
                <w:lang w:val="en-US"/>
              </w:rPr>
              <w:t>()) {</w:t>
            </w:r>
            <w:r w:rsidRPr="00665FDE">
              <w:rPr>
                <w:color w:val="A9B7C6"/>
                <w:lang w:val="en-US"/>
              </w:rPr>
              <w:br/>
              <w:t xml:space="preserve">                </w:t>
            </w:r>
            <w:r w:rsidRPr="00665FDE">
              <w:rPr>
                <w:color w:val="CC7832"/>
                <w:lang w:val="en-US"/>
              </w:rPr>
              <w:t xml:space="preserve">var </w:t>
            </w:r>
            <w:r w:rsidRPr="00665FDE">
              <w:rPr>
                <w:color w:val="A9B7C6"/>
                <w:lang w:val="en-US"/>
              </w:rPr>
              <w:t>url =</w:t>
            </w:r>
            <w:r w:rsidRPr="00665FDE">
              <w:rPr>
                <w:color w:val="A9B7C6"/>
                <w:lang w:val="en-US"/>
              </w:rPr>
              <w:br/>
              <w:t xml:space="preserve">                    </w:t>
            </w:r>
            <w:r w:rsidRPr="00665FDE">
              <w:rPr>
                <w:color w:val="6A8759"/>
                <w:lang w:val="en-US"/>
              </w:rPr>
              <w:t>"https://www.omdbapi.com/?apikey=36de77d8&amp;t="</w:t>
            </w:r>
            <w:r w:rsidRPr="00665FDE">
              <w:rPr>
                <w:color w:val="A9B7C6"/>
                <w:lang w:val="en-US"/>
              </w:rPr>
              <w:t>+</w:t>
            </w:r>
            <w:r w:rsidRPr="00665FDE">
              <w:rPr>
                <w:color w:val="9876AA"/>
                <w:lang w:val="en-US"/>
              </w:rPr>
              <w:t>movie_name</w:t>
            </w:r>
            <w:r w:rsidRPr="00665FDE">
              <w:rPr>
                <w:color w:val="A9B7C6"/>
                <w:lang w:val="en-US"/>
              </w:rPr>
              <w:t>.</w:t>
            </w:r>
            <w:r w:rsidRPr="00665FDE">
              <w:rPr>
                <w:i/>
                <w:iCs/>
                <w:color w:val="9876AA"/>
                <w:lang w:val="en-US"/>
              </w:rPr>
              <w:t>text</w:t>
            </w:r>
            <w:r w:rsidRPr="00665FDE">
              <w:rPr>
                <w:i/>
                <w:iCs/>
                <w:color w:val="9876AA"/>
                <w:lang w:val="en-US"/>
              </w:rPr>
              <w:br/>
              <w:t xml:space="preserve">                </w:t>
            </w:r>
            <w:r w:rsidRPr="00665FDE">
              <w:rPr>
                <w:color w:val="CC7832"/>
                <w:lang w:val="en-US"/>
              </w:rPr>
              <w:t xml:space="preserve">val </w:t>
            </w:r>
            <w:r w:rsidRPr="00665FDE">
              <w:rPr>
                <w:color w:val="A9B7C6"/>
                <w:lang w:val="en-US"/>
              </w:rPr>
              <w:t>queue = Volley.newRequestQueue(</w:t>
            </w:r>
            <w:r w:rsidRPr="00665FDE">
              <w:rPr>
                <w:color w:val="CC7832"/>
                <w:lang w:val="en-US"/>
              </w:rPr>
              <w:t>this</w:t>
            </w:r>
            <w:r w:rsidRPr="00665FDE">
              <w:rPr>
                <w:color w:val="A9B7C6"/>
                <w:lang w:val="en-US"/>
              </w:rPr>
              <w:t>)</w:t>
            </w:r>
            <w:r w:rsidRPr="00665FDE">
              <w:rPr>
                <w:color w:val="A9B7C6"/>
                <w:lang w:val="en-US"/>
              </w:rPr>
              <w:br/>
              <w:t xml:space="preserve">                </w:t>
            </w:r>
            <w:r w:rsidRPr="00665FDE">
              <w:rPr>
                <w:color w:val="CC7832"/>
                <w:lang w:val="en-US"/>
              </w:rPr>
              <w:t xml:space="preserve">val </w:t>
            </w:r>
            <w:r w:rsidRPr="00665FDE">
              <w:rPr>
                <w:color w:val="A9B7C6"/>
                <w:lang w:val="en-US"/>
              </w:rPr>
              <w:t>stringR = StringRequest(</w:t>
            </w:r>
            <w:r w:rsidRPr="00665FDE">
              <w:rPr>
                <w:color w:val="A9B7C6"/>
                <w:lang w:val="en-US"/>
              </w:rPr>
              <w:br/>
              <w:t xml:space="preserve">                    com.android.volley.Request.Method.</w:t>
            </w:r>
            <w:r w:rsidRPr="00665FDE">
              <w:rPr>
                <w:i/>
                <w:iCs/>
                <w:color w:val="9876AA"/>
                <w:lang w:val="en-US"/>
              </w:rPr>
              <w:t>GET</w:t>
            </w:r>
            <w:r w:rsidRPr="00665FDE">
              <w:rPr>
                <w:color w:val="CC7832"/>
                <w:lang w:val="en-US"/>
              </w:rPr>
              <w:t>,</w:t>
            </w:r>
            <w:r w:rsidRPr="00665FDE">
              <w:rPr>
                <w:color w:val="CC7832"/>
                <w:lang w:val="en-US"/>
              </w:rPr>
              <w:br/>
              <w:t xml:space="preserve">                    </w:t>
            </w:r>
            <w:r w:rsidRPr="00665FDE">
              <w:rPr>
                <w:color w:val="A9B7C6"/>
                <w:lang w:val="en-US"/>
              </w:rPr>
              <w:t>url</w:t>
            </w:r>
            <w:r w:rsidRPr="00665FDE">
              <w:rPr>
                <w:color w:val="CC7832"/>
                <w:lang w:val="en-US"/>
              </w:rPr>
              <w:t>,</w:t>
            </w:r>
            <w:r w:rsidRPr="00665FDE">
              <w:rPr>
                <w:color w:val="CC7832"/>
                <w:lang w:val="en-US"/>
              </w:rPr>
              <w:br/>
              <w:t xml:space="preserve">                    </w:t>
            </w:r>
            <w:r w:rsidRPr="00665FDE">
              <w:rPr>
                <w:b/>
                <w:bCs/>
                <w:color w:val="A9B7C6"/>
                <w:lang w:val="en-US"/>
              </w:rPr>
              <w:t xml:space="preserve">{ </w:t>
            </w:r>
            <w:r w:rsidRPr="00665FDE">
              <w:rPr>
                <w:color w:val="A9B7C6"/>
                <w:lang w:val="en-US"/>
              </w:rPr>
              <w:t xml:space="preserve">response </w:t>
            </w:r>
            <w:r w:rsidRPr="00665FDE">
              <w:rPr>
                <w:b/>
                <w:bCs/>
                <w:color w:val="A9B7C6"/>
                <w:lang w:val="en-US"/>
              </w:rPr>
              <w:t>-&gt;</w:t>
            </w:r>
            <w:r w:rsidRPr="00665FDE">
              <w:rPr>
                <w:b/>
                <w:bCs/>
                <w:color w:val="A9B7C6"/>
                <w:lang w:val="en-US"/>
              </w:rPr>
              <w:br/>
              <w:t xml:space="preserve">                        </w:t>
            </w:r>
            <w:r w:rsidRPr="00665FDE">
              <w:rPr>
                <w:color w:val="CC7832"/>
                <w:lang w:val="en-US"/>
              </w:rPr>
              <w:t xml:space="preserve">val </w:t>
            </w:r>
            <w:r w:rsidRPr="00665FDE">
              <w:rPr>
                <w:color w:val="A9B7C6"/>
                <w:lang w:val="en-US"/>
              </w:rPr>
              <w:t>obj = JSONObject(response)</w:t>
            </w:r>
            <w:r w:rsidRPr="00665FDE">
              <w:rPr>
                <w:color w:val="A9B7C6"/>
                <w:lang w:val="en-US"/>
              </w:rPr>
              <w:br/>
              <w:t xml:space="preserve">                        </w:t>
            </w:r>
            <w:r w:rsidRPr="00665FDE">
              <w:rPr>
                <w:color w:val="CC7832"/>
                <w:lang w:val="en-US"/>
              </w:rPr>
              <w:t xml:space="preserve">var </w:t>
            </w:r>
            <w:r w:rsidRPr="00665FDE">
              <w:rPr>
                <w:color w:val="A9B7C6"/>
                <w:lang w:val="en-US"/>
              </w:rPr>
              <w:t>title = getString(R.string.</w:t>
            </w:r>
            <w:r w:rsidRPr="00665FDE">
              <w:rPr>
                <w:i/>
                <w:iCs/>
                <w:color w:val="9876AA"/>
                <w:lang w:val="en-US"/>
              </w:rPr>
              <w:t>title_year</w:t>
            </w:r>
            <w:r w:rsidRPr="00665FDE">
              <w:rPr>
                <w:color w:val="A9B7C6"/>
                <w:lang w:val="en-US"/>
              </w:rPr>
              <w:t>)</w:t>
            </w:r>
            <w:r w:rsidRPr="00665FDE">
              <w:rPr>
                <w:color w:val="A9B7C6"/>
                <w:lang w:val="en-US"/>
              </w:rPr>
              <w:br/>
              <w:t xml:space="preserve">                        </w:t>
            </w:r>
            <w:r w:rsidRPr="00665FDE">
              <w:rPr>
                <w:color w:val="CC7832"/>
                <w:lang w:val="en-US"/>
              </w:rPr>
              <w:t xml:space="preserve">var </w:t>
            </w:r>
            <w:r w:rsidRPr="00665FDE">
              <w:rPr>
                <w:color w:val="A9B7C6"/>
                <w:lang w:val="en-US"/>
              </w:rPr>
              <w:t>info_year = obj.getString(</w:t>
            </w:r>
            <w:r w:rsidRPr="00665FDE">
              <w:rPr>
                <w:color w:val="6A8759"/>
                <w:lang w:val="en-US"/>
              </w:rPr>
              <w:t>"Year"</w:t>
            </w:r>
            <w:r w:rsidRPr="00665FDE">
              <w:rPr>
                <w:color w:val="A9B7C6"/>
                <w:lang w:val="en-US"/>
              </w:rPr>
              <w:t>).toString()</w:t>
            </w:r>
            <w:r w:rsidRPr="00665FDE">
              <w:rPr>
                <w:color w:val="A9B7C6"/>
                <w:lang w:val="en-US"/>
              </w:rPr>
              <w:br/>
              <w:t xml:space="preserve">                        </w:t>
            </w:r>
            <w:r w:rsidRPr="00665FDE">
              <w:rPr>
                <w:color w:val="CC7832"/>
                <w:lang w:val="en-US"/>
              </w:rPr>
              <w:t xml:space="preserve">var </w:t>
            </w:r>
            <w:r w:rsidRPr="00665FDE">
              <w:rPr>
                <w:color w:val="A9B7C6"/>
                <w:lang w:val="en-US"/>
              </w:rPr>
              <w:t xml:space="preserve">string_info_year = </w:t>
            </w:r>
            <w:r w:rsidRPr="00665FDE">
              <w:rPr>
                <w:color w:val="6A8759"/>
                <w:lang w:val="en-US"/>
              </w:rPr>
              <w:t>"</w:t>
            </w:r>
            <w:r w:rsidRPr="00665FDE">
              <w:rPr>
                <w:color w:val="CC7832"/>
                <w:lang w:val="en-US"/>
              </w:rPr>
              <w:t>$</w:t>
            </w:r>
            <w:r w:rsidRPr="00665FDE">
              <w:rPr>
                <w:color w:val="A9B7C6"/>
                <w:lang w:val="en-US"/>
              </w:rPr>
              <w:t xml:space="preserve">title </w:t>
            </w:r>
            <w:r w:rsidRPr="00665FDE">
              <w:rPr>
                <w:color w:val="CC7832"/>
                <w:lang w:val="en-US"/>
              </w:rPr>
              <w:t>$</w:t>
            </w:r>
            <w:r w:rsidRPr="00665FDE">
              <w:rPr>
                <w:color w:val="A9B7C6"/>
                <w:lang w:val="en-US"/>
              </w:rPr>
              <w:t>info_year</w:t>
            </w:r>
            <w:r w:rsidRPr="00665FDE">
              <w:rPr>
                <w:color w:val="6A8759"/>
                <w:lang w:val="en-US"/>
              </w:rPr>
              <w:t>"</w:t>
            </w:r>
            <w:r w:rsidRPr="00665FDE">
              <w:rPr>
                <w:color w:val="A9B7C6"/>
                <w:lang w:val="en-US"/>
              </w:rPr>
              <w:t>.toString()</w:t>
            </w:r>
            <w:r w:rsidRPr="00665FDE">
              <w:rPr>
                <w:color w:val="A9B7C6"/>
                <w:lang w:val="en-US"/>
              </w:rPr>
              <w:br/>
            </w:r>
            <w:r w:rsidRPr="00665FDE">
              <w:rPr>
                <w:color w:val="A9B7C6"/>
                <w:lang w:val="en-US"/>
              </w:rPr>
              <w:br/>
              <w:t xml:space="preserve">                        title = getString(R.string.</w:t>
            </w:r>
            <w:r w:rsidRPr="00665FDE">
              <w:rPr>
                <w:i/>
                <w:iCs/>
                <w:color w:val="9876AA"/>
                <w:lang w:val="en-US"/>
              </w:rPr>
              <w:t>title_name</w:t>
            </w:r>
            <w:r w:rsidRPr="00665FDE">
              <w:rPr>
                <w:color w:val="A9B7C6"/>
                <w:lang w:val="en-US"/>
              </w:rPr>
              <w:t>)</w:t>
            </w:r>
            <w:r w:rsidRPr="00665FDE">
              <w:rPr>
                <w:color w:val="A9B7C6"/>
                <w:lang w:val="en-US"/>
              </w:rPr>
              <w:br/>
              <w:t xml:space="preserve">                        </w:t>
            </w:r>
            <w:r w:rsidRPr="00665FDE">
              <w:rPr>
                <w:color w:val="CC7832"/>
                <w:lang w:val="en-US"/>
              </w:rPr>
              <w:t xml:space="preserve">var </w:t>
            </w:r>
            <w:r w:rsidRPr="00665FDE">
              <w:rPr>
                <w:color w:val="A9B7C6"/>
                <w:lang w:val="en-US"/>
              </w:rPr>
              <w:t>info_title = obj.getString(</w:t>
            </w:r>
            <w:r w:rsidRPr="00665FDE">
              <w:rPr>
                <w:color w:val="6A8759"/>
                <w:lang w:val="en-US"/>
              </w:rPr>
              <w:t>"Title"</w:t>
            </w:r>
            <w:r w:rsidRPr="00665FDE">
              <w:rPr>
                <w:color w:val="A9B7C6"/>
                <w:lang w:val="en-US"/>
              </w:rPr>
              <w:t>).toString()</w:t>
            </w:r>
            <w:r w:rsidRPr="00665FDE">
              <w:rPr>
                <w:color w:val="A9B7C6"/>
                <w:lang w:val="en-US"/>
              </w:rPr>
              <w:br/>
              <w:t xml:space="preserve">                        </w:t>
            </w:r>
            <w:r w:rsidRPr="00665FDE">
              <w:rPr>
                <w:color w:val="CC7832"/>
                <w:lang w:val="en-US"/>
              </w:rPr>
              <w:t xml:space="preserve">var </w:t>
            </w:r>
            <w:r w:rsidRPr="00665FDE">
              <w:rPr>
                <w:color w:val="A9B7C6"/>
                <w:lang w:val="en-US"/>
              </w:rPr>
              <w:t xml:space="preserve">string_info_title = </w:t>
            </w:r>
            <w:r w:rsidRPr="00665FDE">
              <w:rPr>
                <w:color w:val="6A8759"/>
                <w:lang w:val="en-US"/>
              </w:rPr>
              <w:t>"</w:t>
            </w:r>
            <w:r w:rsidRPr="00665FDE">
              <w:rPr>
                <w:color w:val="CC7832"/>
                <w:lang w:val="en-US"/>
              </w:rPr>
              <w:t>$</w:t>
            </w:r>
            <w:r w:rsidRPr="00665FDE">
              <w:rPr>
                <w:color w:val="A9B7C6"/>
                <w:lang w:val="en-US"/>
              </w:rPr>
              <w:t xml:space="preserve">title </w:t>
            </w:r>
            <w:r w:rsidRPr="00665FDE">
              <w:rPr>
                <w:color w:val="CC7832"/>
                <w:lang w:val="en-US"/>
              </w:rPr>
              <w:t>$</w:t>
            </w:r>
            <w:r w:rsidRPr="00665FDE">
              <w:rPr>
                <w:color w:val="A9B7C6"/>
                <w:lang w:val="en-US"/>
              </w:rPr>
              <w:t>info_title</w:t>
            </w:r>
            <w:r w:rsidRPr="00665FDE">
              <w:rPr>
                <w:color w:val="6A8759"/>
                <w:lang w:val="en-US"/>
              </w:rPr>
              <w:t>"</w:t>
            </w:r>
            <w:r w:rsidRPr="00665FDE">
              <w:rPr>
                <w:color w:val="A9B7C6"/>
                <w:lang w:val="en-US"/>
              </w:rPr>
              <w:t>.toString()</w:t>
            </w:r>
            <w:r w:rsidRPr="00665FDE">
              <w:rPr>
                <w:color w:val="A9B7C6"/>
                <w:lang w:val="en-US"/>
              </w:rPr>
              <w:br/>
            </w:r>
            <w:r w:rsidRPr="00665FDE">
              <w:rPr>
                <w:color w:val="A9B7C6"/>
                <w:lang w:val="en-US"/>
              </w:rPr>
              <w:br/>
              <w:t xml:space="preserve">                        title = getString(R.string.</w:t>
            </w:r>
            <w:r w:rsidRPr="00665FDE">
              <w:rPr>
                <w:i/>
                <w:iCs/>
                <w:color w:val="9876AA"/>
                <w:lang w:val="en-US"/>
              </w:rPr>
              <w:t>title_type</w:t>
            </w:r>
            <w:r w:rsidRPr="00665FDE">
              <w:rPr>
                <w:color w:val="A9B7C6"/>
                <w:lang w:val="en-US"/>
              </w:rPr>
              <w:t>)</w:t>
            </w:r>
            <w:r w:rsidRPr="00665FDE">
              <w:rPr>
                <w:color w:val="A9B7C6"/>
                <w:lang w:val="en-US"/>
              </w:rPr>
              <w:br/>
              <w:t xml:space="preserve">                        </w:t>
            </w:r>
            <w:r w:rsidRPr="00665FDE">
              <w:rPr>
                <w:color w:val="CC7832"/>
                <w:lang w:val="en-US"/>
              </w:rPr>
              <w:t xml:space="preserve">var </w:t>
            </w:r>
            <w:r w:rsidRPr="00665FDE">
              <w:rPr>
                <w:color w:val="A9B7C6"/>
                <w:lang w:val="en-US"/>
              </w:rPr>
              <w:t>info_type = obj.getString(</w:t>
            </w:r>
            <w:r w:rsidRPr="00665FDE">
              <w:rPr>
                <w:color w:val="6A8759"/>
                <w:lang w:val="en-US"/>
              </w:rPr>
              <w:t>"Type"</w:t>
            </w:r>
            <w:r w:rsidRPr="00665FDE">
              <w:rPr>
                <w:color w:val="A9B7C6"/>
                <w:lang w:val="en-US"/>
              </w:rPr>
              <w:t>).toString()</w:t>
            </w:r>
            <w:r w:rsidRPr="00665FDE">
              <w:rPr>
                <w:color w:val="A9B7C6"/>
                <w:lang w:val="en-US"/>
              </w:rPr>
              <w:br/>
              <w:t xml:space="preserve">                        </w:t>
            </w:r>
            <w:r w:rsidRPr="00665FDE">
              <w:rPr>
                <w:color w:val="CC7832"/>
                <w:lang w:val="en-US"/>
              </w:rPr>
              <w:t xml:space="preserve">var </w:t>
            </w:r>
            <w:r w:rsidRPr="00665FDE">
              <w:rPr>
                <w:color w:val="A9B7C6"/>
                <w:lang w:val="en-US"/>
              </w:rPr>
              <w:t xml:space="preserve">string_info_type = </w:t>
            </w:r>
            <w:r w:rsidRPr="00665FDE">
              <w:rPr>
                <w:color w:val="6A8759"/>
                <w:lang w:val="en-US"/>
              </w:rPr>
              <w:t>"</w:t>
            </w:r>
            <w:r w:rsidRPr="00665FDE">
              <w:rPr>
                <w:color w:val="CC7832"/>
                <w:lang w:val="en-US"/>
              </w:rPr>
              <w:t>$</w:t>
            </w:r>
            <w:r w:rsidRPr="00665FDE">
              <w:rPr>
                <w:color w:val="A9B7C6"/>
                <w:lang w:val="en-US"/>
              </w:rPr>
              <w:t xml:space="preserve">title </w:t>
            </w:r>
            <w:r w:rsidRPr="00665FDE">
              <w:rPr>
                <w:color w:val="CC7832"/>
                <w:lang w:val="en-US"/>
              </w:rPr>
              <w:t>$</w:t>
            </w:r>
            <w:r w:rsidRPr="00665FDE">
              <w:rPr>
                <w:color w:val="A9B7C6"/>
                <w:lang w:val="en-US"/>
              </w:rPr>
              <w:t>info_type</w:t>
            </w:r>
            <w:r w:rsidRPr="00665FDE">
              <w:rPr>
                <w:color w:val="6A8759"/>
                <w:lang w:val="en-US"/>
              </w:rPr>
              <w:t>"</w:t>
            </w:r>
            <w:r w:rsidRPr="00665FDE">
              <w:rPr>
                <w:color w:val="A9B7C6"/>
                <w:lang w:val="en-US"/>
              </w:rPr>
              <w:t>.toString()</w:t>
            </w:r>
            <w:r w:rsidRPr="00665FDE">
              <w:rPr>
                <w:color w:val="A9B7C6"/>
                <w:lang w:val="en-US"/>
              </w:rPr>
              <w:br/>
            </w:r>
            <w:r w:rsidRPr="00665FDE">
              <w:rPr>
                <w:color w:val="A9B7C6"/>
                <w:lang w:val="en-US"/>
              </w:rPr>
              <w:br/>
              <w:t xml:space="preserve">                        title = getString(R.string.</w:t>
            </w:r>
            <w:r w:rsidRPr="00665FDE">
              <w:rPr>
                <w:i/>
                <w:iCs/>
                <w:color w:val="9876AA"/>
                <w:lang w:val="en-US"/>
              </w:rPr>
              <w:t>title_released</w:t>
            </w:r>
            <w:r w:rsidRPr="00665FDE">
              <w:rPr>
                <w:color w:val="A9B7C6"/>
                <w:lang w:val="en-US"/>
              </w:rPr>
              <w:t>)</w:t>
            </w:r>
            <w:r w:rsidRPr="00665FDE">
              <w:rPr>
                <w:color w:val="A9B7C6"/>
                <w:lang w:val="en-US"/>
              </w:rPr>
              <w:br/>
              <w:t xml:space="preserve">                        </w:t>
            </w:r>
            <w:r w:rsidRPr="00665FDE">
              <w:rPr>
                <w:color w:val="CC7832"/>
                <w:lang w:val="en-US"/>
              </w:rPr>
              <w:t xml:space="preserve">var </w:t>
            </w:r>
            <w:r w:rsidRPr="00665FDE">
              <w:rPr>
                <w:color w:val="A9B7C6"/>
                <w:lang w:val="en-US"/>
              </w:rPr>
              <w:t>info_released = obj.getString(</w:t>
            </w:r>
            <w:r w:rsidRPr="00665FDE">
              <w:rPr>
                <w:color w:val="6A8759"/>
                <w:lang w:val="en-US"/>
              </w:rPr>
              <w:t>"Released"</w:t>
            </w:r>
            <w:r w:rsidRPr="00665FDE">
              <w:rPr>
                <w:color w:val="A9B7C6"/>
                <w:lang w:val="en-US"/>
              </w:rPr>
              <w:t>).toString()</w:t>
            </w:r>
            <w:r w:rsidRPr="00665FDE">
              <w:rPr>
                <w:color w:val="A9B7C6"/>
                <w:lang w:val="en-US"/>
              </w:rPr>
              <w:br/>
              <w:t xml:space="preserve">                        </w:t>
            </w:r>
            <w:r w:rsidRPr="00665FDE">
              <w:rPr>
                <w:color w:val="CC7832"/>
                <w:lang w:val="en-US"/>
              </w:rPr>
              <w:t xml:space="preserve">var </w:t>
            </w:r>
            <w:r w:rsidRPr="00665FDE">
              <w:rPr>
                <w:color w:val="A9B7C6"/>
                <w:lang w:val="en-US"/>
              </w:rPr>
              <w:t xml:space="preserve">string_info_released = </w:t>
            </w:r>
            <w:r w:rsidRPr="00665FDE">
              <w:rPr>
                <w:color w:val="6A8759"/>
                <w:lang w:val="en-US"/>
              </w:rPr>
              <w:t>"</w:t>
            </w:r>
            <w:r w:rsidRPr="00665FDE">
              <w:rPr>
                <w:color w:val="CC7832"/>
                <w:lang w:val="en-US"/>
              </w:rPr>
              <w:t>$</w:t>
            </w:r>
            <w:r w:rsidRPr="00665FDE">
              <w:rPr>
                <w:color w:val="A9B7C6"/>
                <w:lang w:val="en-US"/>
              </w:rPr>
              <w:t xml:space="preserve">title </w:t>
            </w:r>
            <w:r w:rsidRPr="00665FDE">
              <w:rPr>
                <w:color w:val="CC7832"/>
                <w:lang w:val="en-US"/>
              </w:rPr>
              <w:t>$</w:t>
            </w:r>
            <w:r w:rsidRPr="00665FDE">
              <w:rPr>
                <w:color w:val="A9B7C6"/>
                <w:lang w:val="en-US"/>
              </w:rPr>
              <w:t>info_released</w:t>
            </w:r>
            <w:r w:rsidRPr="00665FDE">
              <w:rPr>
                <w:color w:val="6A8759"/>
                <w:lang w:val="en-US"/>
              </w:rPr>
              <w:t>"</w:t>
            </w:r>
            <w:r w:rsidRPr="00665FDE">
              <w:rPr>
                <w:color w:val="A9B7C6"/>
                <w:lang w:val="en-US"/>
              </w:rPr>
              <w:t>.toString()</w:t>
            </w:r>
            <w:r w:rsidRPr="00665FDE">
              <w:rPr>
                <w:color w:val="A9B7C6"/>
                <w:lang w:val="en-US"/>
              </w:rPr>
              <w:br/>
            </w:r>
            <w:r w:rsidRPr="00665FDE">
              <w:rPr>
                <w:color w:val="A9B7C6"/>
                <w:lang w:val="en-US"/>
              </w:rPr>
              <w:br/>
              <w:t xml:space="preserve">                        title = getString(R.string.</w:t>
            </w:r>
            <w:r w:rsidRPr="00665FDE">
              <w:rPr>
                <w:i/>
                <w:iCs/>
                <w:color w:val="9876AA"/>
                <w:lang w:val="en-US"/>
              </w:rPr>
              <w:t>title_actors</w:t>
            </w:r>
            <w:r w:rsidRPr="00665FDE">
              <w:rPr>
                <w:color w:val="A9B7C6"/>
                <w:lang w:val="en-US"/>
              </w:rPr>
              <w:t>)</w:t>
            </w:r>
            <w:r w:rsidRPr="00665FDE">
              <w:rPr>
                <w:color w:val="A9B7C6"/>
                <w:lang w:val="en-US"/>
              </w:rPr>
              <w:br/>
              <w:t xml:space="preserve">                        </w:t>
            </w:r>
            <w:r w:rsidRPr="00665FDE">
              <w:rPr>
                <w:color w:val="CC7832"/>
                <w:lang w:val="en-US"/>
              </w:rPr>
              <w:t xml:space="preserve">var </w:t>
            </w:r>
            <w:r w:rsidRPr="00665FDE">
              <w:rPr>
                <w:color w:val="A9B7C6"/>
                <w:lang w:val="en-US"/>
              </w:rPr>
              <w:t>info_actors = obj.getString(</w:t>
            </w:r>
            <w:r w:rsidRPr="00665FDE">
              <w:rPr>
                <w:color w:val="6A8759"/>
                <w:lang w:val="en-US"/>
              </w:rPr>
              <w:t>"Actors"</w:t>
            </w:r>
            <w:r w:rsidRPr="00665FDE">
              <w:rPr>
                <w:color w:val="A9B7C6"/>
                <w:lang w:val="en-US"/>
              </w:rPr>
              <w:t>).toString()</w:t>
            </w:r>
            <w:r w:rsidRPr="00665FDE">
              <w:rPr>
                <w:color w:val="A9B7C6"/>
                <w:lang w:val="en-US"/>
              </w:rPr>
              <w:br/>
              <w:t xml:space="preserve">                        </w:t>
            </w:r>
            <w:r w:rsidRPr="00665FDE">
              <w:rPr>
                <w:color w:val="CC7832"/>
                <w:lang w:val="en-US"/>
              </w:rPr>
              <w:t xml:space="preserve">var </w:t>
            </w:r>
            <w:r w:rsidRPr="00665FDE">
              <w:rPr>
                <w:color w:val="A9B7C6"/>
                <w:lang w:val="en-US"/>
              </w:rPr>
              <w:t xml:space="preserve">string_info_actors = </w:t>
            </w:r>
            <w:r w:rsidRPr="00665FDE">
              <w:rPr>
                <w:color w:val="6A8759"/>
                <w:lang w:val="en-US"/>
              </w:rPr>
              <w:t>"</w:t>
            </w:r>
            <w:r w:rsidRPr="00665FDE">
              <w:rPr>
                <w:color w:val="CC7832"/>
                <w:lang w:val="en-US"/>
              </w:rPr>
              <w:t>$</w:t>
            </w:r>
            <w:r w:rsidRPr="00665FDE">
              <w:rPr>
                <w:color w:val="A9B7C6"/>
                <w:lang w:val="en-US"/>
              </w:rPr>
              <w:t xml:space="preserve">title </w:t>
            </w:r>
            <w:r w:rsidRPr="00665FDE">
              <w:rPr>
                <w:color w:val="CC7832"/>
                <w:lang w:val="en-US"/>
              </w:rPr>
              <w:t>$</w:t>
            </w:r>
            <w:r w:rsidRPr="00665FDE">
              <w:rPr>
                <w:color w:val="A9B7C6"/>
                <w:lang w:val="en-US"/>
              </w:rPr>
              <w:t>info_actors</w:t>
            </w:r>
            <w:r w:rsidRPr="00665FDE">
              <w:rPr>
                <w:color w:val="6A8759"/>
                <w:lang w:val="en-US"/>
              </w:rPr>
              <w:t>"</w:t>
            </w:r>
            <w:r w:rsidRPr="00665FDE">
              <w:rPr>
                <w:color w:val="A9B7C6"/>
                <w:lang w:val="en-US"/>
              </w:rPr>
              <w:t>.toString()</w:t>
            </w:r>
            <w:r w:rsidRPr="00665FDE">
              <w:rPr>
                <w:color w:val="A9B7C6"/>
                <w:lang w:val="en-US"/>
              </w:rPr>
              <w:br/>
            </w:r>
            <w:r w:rsidRPr="00665FDE">
              <w:rPr>
                <w:color w:val="A9B7C6"/>
                <w:lang w:val="en-US"/>
              </w:rPr>
              <w:br/>
              <w:t xml:space="preserve">                        title = getString(R.string.</w:t>
            </w:r>
            <w:r w:rsidRPr="00665FDE">
              <w:rPr>
                <w:i/>
                <w:iCs/>
                <w:color w:val="9876AA"/>
                <w:lang w:val="en-US"/>
              </w:rPr>
              <w:t>title_plot</w:t>
            </w:r>
            <w:r w:rsidRPr="00665FDE">
              <w:rPr>
                <w:color w:val="A9B7C6"/>
                <w:lang w:val="en-US"/>
              </w:rPr>
              <w:t>)</w:t>
            </w:r>
            <w:r w:rsidRPr="00665FDE">
              <w:rPr>
                <w:color w:val="A9B7C6"/>
                <w:lang w:val="en-US"/>
              </w:rPr>
              <w:br/>
              <w:t xml:space="preserve">                        </w:t>
            </w:r>
            <w:r w:rsidRPr="00665FDE">
              <w:rPr>
                <w:color w:val="CC7832"/>
                <w:lang w:val="en-US"/>
              </w:rPr>
              <w:t xml:space="preserve">var </w:t>
            </w:r>
            <w:r w:rsidRPr="00665FDE">
              <w:rPr>
                <w:color w:val="A9B7C6"/>
                <w:lang w:val="en-US"/>
              </w:rPr>
              <w:t>info_plot = obj.getString(</w:t>
            </w:r>
            <w:r w:rsidRPr="00665FDE">
              <w:rPr>
                <w:color w:val="6A8759"/>
                <w:lang w:val="en-US"/>
              </w:rPr>
              <w:t>"Plot"</w:t>
            </w:r>
            <w:r w:rsidRPr="00665FDE">
              <w:rPr>
                <w:color w:val="A9B7C6"/>
                <w:lang w:val="en-US"/>
              </w:rPr>
              <w:t>).toString()</w:t>
            </w:r>
            <w:r w:rsidRPr="00665FDE">
              <w:rPr>
                <w:color w:val="A9B7C6"/>
                <w:lang w:val="en-US"/>
              </w:rPr>
              <w:br/>
              <w:t xml:space="preserve">                        </w:t>
            </w:r>
            <w:r w:rsidRPr="00665FDE">
              <w:rPr>
                <w:color w:val="CC7832"/>
                <w:lang w:val="en-US"/>
              </w:rPr>
              <w:t xml:space="preserve">var </w:t>
            </w:r>
            <w:r w:rsidRPr="00665FDE">
              <w:rPr>
                <w:color w:val="A9B7C6"/>
                <w:lang w:val="en-US"/>
              </w:rPr>
              <w:t xml:space="preserve">string_info_plot = </w:t>
            </w:r>
            <w:r w:rsidRPr="00665FDE">
              <w:rPr>
                <w:color w:val="6A8759"/>
                <w:lang w:val="en-US"/>
              </w:rPr>
              <w:t>"</w:t>
            </w:r>
            <w:r w:rsidRPr="00665FDE">
              <w:rPr>
                <w:color w:val="CC7832"/>
                <w:lang w:val="en-US"/>
              </w:rPr>
              <w:t>$</w:t>
            </w:r>
            <w:r w:rsidRPr="00665FDE">
              <w:rPr>
                <w:color w:val="A9B7C6"/>
                <w:lang w:val="en-US"/>
              </w:rPr>
              <w:t xml:space="preserve">title </w:t>
            </w:r>
            <w:r w:rsidRPr="00665FDE">
              <w:rPr>
                <w:color w:val="CC7832"/>
                <w:lang w:val="en-US"/>
              </w:rPr>
              <w:t>$</w:t>
            </w:r>
            <w:r w:rsidRPr="00665FDE">
              <w:rPr>
                <w:color w:val="A9B7C6"/>
                <w:lang w:val="en-US"/>
              </w:rPr>
              <w:t>info_plot</w:t>
            </w:r>
            <w:r w:rsidRPr="00665FDE">
              <w:rPr>
                <w:color w:val="6A8759"/>
                <w:lang w:val="en-US"/>
              </w:rPr>
              <w:t>"</w:t>
            </w:r>
            <w:r w:rsidRPr="00665FDE">
              <w:rPr>
                <w:color w:val="A9B7C6"/>
                <w:lang w:val="en-US"/>
              </w:rPr>
              <w:t>.toString()</w:t>
            </w:r>
            <w:r w:rsidRPr="00665FDE">
              <w:rPr>
                <w:color w:val="A9B7C6"/>
                <w:lang w:val="en-US"/>
              </w:rPr>
              <w:br/>
            </w:r>
            <w:r w:rsidRPr="00665FDE">
              <w:rPr>
                <w:color w:val="A9B7C6"/>
                <w:lang w:val="en-US"/>
              </w:rPr>
              <w:br/>
              <w:t xml:space="preserve">                        </w:t>
            </w:r>
            <w:r w:rsidRPr="00665FDE">
              <w:rPr>
                <w:color w:val="CC7832"/>
                <w:lang w:val="en-US"/>
              </w:rPr>
              <w:t xml:space="preserve">var </w:t>
            </w:r>
            <w:r w:rsidRPr="00665FDE">
              <w:rPr>
                <w:color w:val="A9B7C6"/>
                <w:lang w:val="en-US"/>
              </w:rPr>
              <w:t>listview_array = ArrayList&lt;String&gt;()</w:t>
            </w:r>
            <w:r w:rsidRPr="00665FDE">
              <w:rPr>
                <w:color w:val="A9B7C6"/>
                <w:lang w:val="en-US"/>
              </w:rPr>
              <w:br/>
              <w:t xml:space="preserve">                        listview_array.add(</w:t>
            </w:r>
            <w:r w:rsidRPr="00665FDE">
              <w:rPr>
                <w:color w:val="6A8759"/>
                <w:lang w:val="en-US"/>
              </w:rPr>
              <w:t>"</w:t>
            </w:r>
            <w:r w:rsidRPr="00665FDE">
              <w:rPr>
                <w:color w:val="CC7832"/>
                <w:lang w:val="en-US"/>
              </w:rPr>
              <w:t>$</w:t>
            </w:r>
            <w:r w:rsidRPr="00665FDE">
              <w:rPr>
                <w:color w:val="A9B7C6"/>
                <w:lang w:val="en-US"/>
              </w:rPr>
              <w:t>string_info_title</w:t>
            </w:r>
            <w:r w:rsidRPr="00665FDE">
              <w:rPr>
                <w:color w:val="6A8759"/>
                <w:lang w:val="en-US"/>
              </w:rPr>
              <w:t>"</w:t>
            </w:r>
            <w:r w:rsidRPr="00665FDE">
              <w:rPr>
                <w:color w:val="A9B7C6"/>
                <w:lang w:val="en-US"/>
              </w:rPr>
              <w:t>)</w:t>
            </w:r>
            <w:r w:rsidRPr="00665FDE">
              <w:rPr>
                <w:color w:val="A9B7C6"/>
                <w:lang w:val="en-US"/>
              </w:rPr>
              <w:br/>
              <w:t xml:space="preserve">                        listview_array.add(</w:t>
            </w:r>
            <w:r w:rsidRPr="00665FDE">
              <w:rPr>
                <w:color w:val="6A8759"/>
                <w:lang w:val="en-US"/>
              </w:rPr>
              <w:t>"</w:t>
            </w:r>
            <w:r w:rsidRPr="00665FDE">
              <w:rPr>
                <w:color w:val="CC7832"/>
                <w:lang w:val="en-US"/>
              </w:rPr>
              <w:t>$</w:t>
            </w:r>
            <w:r w:rsidRPr="00665FDE">
              <w:rPr>
                <w:color w:val="A9B7C6"/>
                <w:lang w:val="en-US"/>
              </w:rPr>
              <w:t>string_info_type</w:t>
            </w:r>
            <w:r w:rsidRPr="00665FDE">
              <w:rPr>
                <w:color w:val="6A8759"/>
                <w:lang w:val="en-US"/>
              </w:rPr>
              <w:t>"</w:t>
            </w:r>
            <w:r w:rsidRPr="00665FDE">
              <w:rPr>
                <w:color w:val="A9B7C6"/>
                <w:lang w:val="en-US"/>
              </w:rPr>
              <w:t>)</w:t>
            </w:r>
            <w:r w:rsidRPr="00665FDE">
              <w:rPr>
                <w:color w:val="A9B7C6"/>
                <w:lang w:val="en-US"/>
              </w:rPr>
              <w:br/>
              <w:t xml:space="preserve">                        listview_array.add(</w:t>
            </w:r>
            <w:r w:rsidRPr="00665FDE">
              <w:rPr>
                <w:color w:val="6A8759"/>
                <w:lang w:val="en-US"/>
              </w:rPr>
              <w:t>"</w:t>
            </w:r>
            <w:r w:rsidRPr="00665FDE">
              <w:rPr>
                <w:color w:val="CC7832"/>
                <w:lang w:val="en-US"/>
              </w:rPr>
              <w:t>$</w:t>
            </w:r>
            <w:r w:rsidRPr="00665FDE">
              <w:rPr>
                <w:color w:val="A9B7C6"/>
                <w:lang w:val="en-US"/>
              </w:rPr>
              <w:t>string_info_released</w:t>
            </w:r>
            <w:r w:rsidRPr="00665FDE">
              <w:rPr>
                <w:color w:val="6A8759"/>
                <w:lang w:val="en-US"/>
              </w:rPr>
              <w:t>"</w:t>
            </w:r>
            <w:r w:rsidRPr="00665FDE">
              <w:rPr>
                <w:color w:val="A9B7C6"/>
                <w:lang w:val="en-US"/>
              </w:rPr>
              <w:t>)</w:t>
            </w:r>
            <w:r w:rsidRPr="00665FDE">
              <w:rPr>
                <w:color w:val="A9B7C6"/>
                <w:lang w:val="en-US"/>
              </w:rPr>
              <w:br/>
              <w:t xml:space="preserve">                        listview_array.add(</w:t>
            </w:r>
            <w:r w:rsidRPr="00665FDE">
              <w:rPr>
                <w:color w:val="6A8759"/>
                <w:lang w:val="en-US"/>
              </w:rPr>
              <w:t>"</w:t>
            </w:r>
            <w:r w:rsidRPr="00665FDE">
              <w:rPr>
                <w:color w:val="CC7832"/>
                <w:lang w:val="en-US"/>
              </w:rPr>
              <w:t>$</w:t>
            </w:r>
            <w:r w:rsidRPr="00665FDE">
              <w:rPr>
                <w:color w:val="A9B7C6"/>
                <w:lang w:val="en-US"/>
              </w:rPr>
              <w:t>string_info_actors</w:t>
            </w:r>
            <w:r w:rsidRPr="00665FDE">
              <w:rPr>
                <w:color w:val="6A8759"/>
                <w:lang w:val="en-US"/>
              </w:rPr>
              <w:t>"</w:t>
            </w:r>
            <w:r w:rsidRPr="00665FDE">
              <w:rPr>
                <w:color w:val="A9B7C6"/>
                <w:lang w:val="en-US"/>
              </w:rPr>
              <w:t>)</w:t>
            </w:r>
            <w:r w:rsidRPr="00665FDE">
              <w:rPr>
                <w:color w:val="A9B7C6"/>
                <w:lang w:val="en-US"/>
              </w:rPr>
              <w:br/>
              <w:t xml:space="preserve">                        listview_array.add(</w:t>
            </w:r>
            <w:r w:rsidRPr="00665FDE">
              <w:rPr>
                <w:color w:val="6A8759"/>
                <w:lang w:val="en-US"/>
              </w:rPr>
              <w:t>"</w:t>
            </w:r>
            <w:r w:rsidRPr="00665FDE">
              <w:rPr>
                <w:color w:val="CC7832"/>
                <w:lang w:val="en-US"/>
              </w:rPr>
              <w:t>${</w:t>
            </w:r>
            <w:r w:rsidRPr="00665FDE">
              <w:rPr>
                <w:color w:val="A9B7C6"/>
                <w:lang w:val="en-US"/>
              </w:rPr>
              <w:t>string_info_plot</w:t>
            </w:r>
            <w:r w:rsidRPr="00665FDE">
              <w:rPr>
                <w:color w:val="CC7832"/>
                <w:lang w:val="en-US"/>
              </w:rPr>
              <w:t>}</w:t>
            </w:r>
            <w:r w:rsidRPr="00665FDE">
              <w:rPr>
                <w:color w:val="6A8759"/>
                <w:lang w:val="en-US"/>
              </w:rPr>
              <w:t>"</w:t>
            </w:r>
            <w:r w:rsidRPr="00665FDE">
              <w:rPr>
                <w:color w:val="A9B7C6"/>
                <w:lang w:val="en-US"/>
              </w:rPr>
              <w:t>)</w:t>
            </w:r>
            <w:r w:rsidRPr="00665FDE">
              <w:rPr>
                <w:color w:val="A9B7C6"/>
                <w:lang w:val="en-US"/>
              </w:rPr>
              <w:br/>
            </w:r>
            <w:r w:rsidRPr="00665FDE">
              <w:rPr>
                <w:color w:val="A9B7C6"/>
                <w:lang w:val="en-US"/>
              </w:rPr>
              <w:br/>
              <w:t xml:space="preserve">                        </w:t>
            </w:r>
            <w:r w:rsidRPr="00665FDE">
              <w:rPr>
                <w:color w:val="CC7832"/>
                <w:lang w:val="en-US"/>
              </w:rPr>
              <w:t xml:space="preserve">val </w:t>
            </w:r>
            <w:r w:rsidRPr="00665FDE">
              <w:rPr>
                <w:color w:val="A9B7C6"/>
                <w:lang w:val="en-US"/>
              </w:rPr>
              <w:t>adapter = ArrayAdapter(</w:t>
            </w:r>
            <w:r w:rsidRPr="00665FDE">
              <w:rPr>
                <w:color w:val="CC7832"/>
                <w:lang w:val="en-US"/>
              </w:rPr>
              <w:t xml:space="preserve">this, </w:t>
            </w:r>
            <w:r w:rsidRPr="00665FDE">
              <w:rPr>
                <w:color w:val="A9B7C6"/>
                <w:lang w:val="en-US"/>
              </w:rPr>
              <w:t>R.layout.</w:t>
            </w:r>
            <w:r w:rsidRPr="00665FDE">
              <w:rPr>
                <w:i/>
                <w:iCs/>
                <w:color w:val="9876AA"/>
                <w:lang w:val="en-US"/>
              </w:rPr>
              <w:t>list_item</w:t>
            </w:r>
            <w:r w:rsidRPr="00665FDE">
              <w:rPr>
                <w:color w:val="CC7832"/>
                <w:lang w:val="en-US"/>
              </w:rPr>
              <w:t xml:space="preserve">, </w:t>
            </w:r>
            <w:r w:rsidRPr="00665FDE">
              <w:rPr>
                <w:color w:val="A9B7C6"/>
                <w:lang w:val="en-US"/>
              </w:rPr>
              <w:t>R.id.</w:t>
            </w:r>
            <w:r w:rsidRPr="00665FDE">
              <w:rPr>
                <w:i/>
                <w:iCs/>
                <w:color w:val="9876AA"/>
                <w:lang w:val="en-US"/>
              </w:rPr>
              <w:t>textView_item</w:t>
            </w:r>
            <w:r w:rsidRPr="00665FDE">
              <w:rPr>
                <w:color w:val="CC7832"/>
                <w:lang w:val="en-US"/>
              </w:rPr>
              <w:t xml:space="preserve">, </w:t>
            </w:r>
            <w:r w:rsidRPr="00665FDE">
              <w:rPr>
                <w:color w:val="A9B7C6"/>
                <w:lang w:val="en-US"/>
              </w:rPr>
              <w:t>listview_array)</w:t>
            </w:r>
            <w:r w:rsidRPr="00665FDE">
              <w:rPr>
                <w:color w:val="A9B7C6"/>
                <w:lang w:val="en-US"/>
              </w:rPr>
              <w:br/>
              <w:t xml:space="preserve">                        </w:t>
            </w:r>
            <w:r w:rsidRPr="00665FDE">
              <w:rPr>
                <w:color w:val="9876AA"/>
                <w:lang w:val="en-US"/>
              </w:rPr>
              <w:t>binding</w:t>
            </w:r>
            <w:r w:rsidRPr="00665FDE">
              <w:rPr>
                <w:color w:val="A9B7C6"/>
                <w:lang w:val="en-US"/>
              </w:rPr>
              <w:t>.</w:t>
            </w:r>
            <w:r w:rsidRPr="00665FDE">
              <w:rPr>
                <w:color w:val="9876AA"/>
                <w:lang w:val="en-US"/>
              </w:rPr>
              <w:t>listviewPlot</w:t>
            </w:r>
            <w:r w:rsidRPr="00665FDE">
              <w:rPr>
                <w:color w:val="A9B7C6"/>
                <w:lang w:val="en-US"/>
              </w:rPr>
              <w:t>.</w:t>
            </w:r>
            <w:r w:rsidRPr="00665FDE">
              <w:rPr>
                <w:i/>
                <w:iCs/>
                <w:color w:val="9876AA"/>
                <w:lang w:val="en-US"/>
              </w:rPr>
              <w:t xml:space="preserve">adapter </w:t>
            </w:r>
            <w:r w:rsidRPr="00665FDE">
              <w:rPr>
                <w:color w:val="A9B7C6"/>
                <w:lang w:val="en-US"/>
              </w:rPr>
              <w:t>= adapter</w:t>
            </w:r>
            <w:r w:rsidRPr="00665FDE">
              <w:rPr>
                <w:color w:val="A9B7C6"/>
                <w:lang w:val="en-US"/>
              </w:rPr>
              <w:br/>
            </w:r>
            <w:r w:rsidRPr="00665FDE">
              <w:rPr>
                <w:color w:val="A9B7C6"/>
                <w:lang w:val="en-US"/>
              </w:rPr>
              <w:br/>
              <w:t xml:space="preserve">                        </w:t>
            </w:r>
            <w:r w:rsidRPr="00665FDE">
              <w:rPr>
                <w:color w:val="CC7832"/>
                <w:lang w:val="en-US"/>
              </w:rPr>
              <w:t xml:space="preserve">var </w:t>
            </w:r>
            <w:r w:rsidRPr="00665FDE">
              <w:rPr>
                <w:color w:val="A9B7C6"/>
                <w:lang w:val="en-US"/>
              </w:rPr>
              <w:t>info_image = obj.getString(</w:t>
            </w:r>
            <w:r w:rsidRPr="00665FDE">
              <w:rPr>
                <w:color w:val="6A8759"/>
                <w:lang w:val="en-US"/>
              </w:rPr>
              <w:t>"Poster"</w:t>
            </w:r>
            <w:r w:rsidRPr="00665FDE">
              <w:rPr>
                <w:color w:val="A9B7C6"/>
                <w:lang w:val="en-US"/>
              </w:rPr>
              <w:t>).toString()</w:t>
            </w:r>
            <w:r w:rsidRPr="00665FDE">
              <w:rPr>
                <w:color w:val="A9B7C6"/>
                <w:lang w:val="en-US"/>
              </w:rPr>
              <w:br/>
              <w:t xml:space="preserve">                        Picasso.get().load(info_image).into(</w:t>
            </w:r>
            <w:r w:rsidRPr="00665FDE">
              <w:rPr>
                <w:color w:val="9876AA"/>
                <w:lang w:val="en-US"/>
              </w:rPr>
              <w:t>image_poster</w:t>
            </w:r>
            <w:r w:rsidRPr="00665FDE">
              <w:rPr>
                <w:color w:val="A9B7C6"/>
                <w:lang w:val="en-US"/>
              </w:rPr>
              <w:t>)</w:t>
            </w:r>
            <w:r w:rsidRPr="00665FDE">
              <w:rPr>
                <w:color w:val="A9B7C6"/>
                <w:lang w:val="en-US"/>
              </w:rPr>
              <w:br/>
            </w:r>
            <w:r w:rsidRPr="00665FDE">
              <w:rPr>
                <w:color w:val="A9B7C6"/>
                <w:lang w:val="en-US"/>
              </w:rPr>
              <w:br/>
            </w:r>
            <w:r w:rsidRPr="00665FDE">
              <w:rPr>
                <w:color w:val="A9B7C6"/>
                <w:lang w:val="en-US"/>
              </w:rPr>
              <w:lastRenderedPageBreak/>
              <w:t xml:space="preserve">                        Log.d(</w:t>
            </w:r>
            <w:r w:rsidRPr="00665FDE">
              <w:rPr>
                <w:color w:val="6A8759"/>
                <w:lang w:val="en-US"/>
              </w:rPr>
              <w:t>"MyLog"</w:t>
            </w:r>
            <w:r w:rsidRPr="00665FDE">
              <w:rPr>
                <w:color w:val="CC7832"/>
                <w:lang w:val="en-US"/>
              </w:rPr>
              <w:t xml:space="preserve">, </w:t>
            </w:r>
            <w:r w:rsidRPr="00665FDE">
              <w:rPr>
                <w:color w:val="6A8759"/>
                <w:lang w:val="en-US"/>
              </w:rPr>
              <w:t>"Response:</w:t>
            </w:r>
            <w:r w:rsidRPr="00665FDE">
              <w:rPr>
                <w:color w:val="CC7832"/>
                <w:lang w:val="en-US"/>
              </w:rPr>
              <w:t>$</w:t>
            </w:r>
            <w:r w:rsidRPr="00665FDE">
              <w:rPr>
                <w:color w:val="A9B7C6"/>
                <w:lang w:val="en-US"/>
              </w:rPr>
              <w:t>response</w:t>
            </w:r>
            <w:r w:rsidRPr="00665FDE">
              <w:rPr>
                <w:color w:val="6A8759"/>
                <w:lang w:val="en-US"/>
              </w:rPr>
              <w:t>"</w:t>
            </w:r>
            <w:r w:rsidRPr="00665FDE">
              <w:rPr>
                <w:color w:val="A9B7C6"/>
                <w:lang w:val="en-US"/>
              </w:rPr>
              <w:t>)</w:t>
            </w:r>
            <w:r w:rsidRPr="00665FDE">
              <w:rPr>
                <w:color w:val="A9B7C6"/>
                <w:lang w:val="en-US"/>
              </w:rPr>
              <w:br/>
            </w:r>
            <w:r w:rsidRPr="00665FDE">
              <w:rPr>
                <w:color w:val="A9B7C6"/>
                <w:lang w:val="en-US"/>
              </w:rPr>
              <w:br/>
            </w:r>
            <w:r w:rsidRPr="00665FDE">
              <w:rPr>
                <w:color w:val="A9B7C6"/>
                <w:lang w:val="en-US"/>
              </w:rPr>
              <w:br/>
              <w:t xml:space="preserve">                        </w:t>
            </w:r>
            <w:r w:rsidRPr="00665FDE">
              <w:rPr>
                <w:color w:val="CC7832"/>
                <w:lang w:val="en-US"/>
              </w:rPr>
              <w:t xml:space="preserve">val </w:t>
            </w:r>
            <w:r w:rsidRPr="00665FDE">
              <w:rPr>
                <w:color w:val="A9B7C6"/>
                <w:lang w:val="en-US"/>
              </w:rPr>
              <w:t>db = MovieDBHelper (</w:t>
            </w:r>
            <w:r w:rsidRPr="00665FDE">
              <w:rPr>
                <w:color w:val="CC7832"/>
                <w:lang w:val="en-US"/>
              </w:rPr>
              <w:t>this, null</w:t>
            </w:r>
            <w:r w:rsidRPr="00665FDE">
              <w:rPr>
                <w:color w:val="A9B7C6"/>
                <w:lang w:val="en-US"/>
              </w:rPr>
              <w:t>)</w:t>
            </w:r>
            <w:r w:rsidRPr="00665FDE">
              <w:rPr>
                <w:color w:val="A9B7C6"/>
                <w:lang w:val="en-US"/>
              </w:rPr>
              <w:br/>
              <w:t xml:space="preserve">                        </w:t>
            </w:r>
            <w:r w:rsidRPr="00665FDE">
              <w:rPr>
                <w:color w:val="CC7832"/>
                <w:lang w:val="en-US"/>
              </w:rPr>
              <w:t xml:space="preserve">val </w:t>
            </w:r>
            <w:r w:rsidRPr="00665FDE">
              <w:rPr>
                <w:color w:val="A9B7C6"/>
                <w:lang w:val="en-US"/>
              </w:rPr>
              <w:t>isStock = db.getMovie(info_title.toString()</w:t>
            </w:r>
            <w:r w:rsidRPr="00665FDE">
              <w:rPr>
                <w:color w:val="CC7832"/>
                <w:lang w:val="en-US"/>
              </w:rPr>
              <w:t xml:space="preserve">, </w:t>
            </w:r>
            <w:r w:rsidRPr="00665FDE">
              <w:rPr>
                <w:color w:val="A9B7C6"/>
                <w:lang w:val="en-US"/>
              </w:rPr>
              <w:t>info_login.toString())</w:t>
            </w:r>
            <w:r w:rsidRPr="00665FDE">
              <w:rPr>
                <w:color w:val="A9B7C6"/>
                <w:lang w:val="en-US"/>
              </w:rPr>
              <w:br/>
            </w:r>
            <w:r w:rsidRPr="00665FDE">
              <w:rPr>
                <w:color w:val="A9B7C6"/>
                <w:lang w:val="en-US"/>
              </w:rPr>
              <w:br/>
              <w:t xml:space="preserve">                        </w:t>
            </w:r>
            <w:r w:rsidRPr="00665FDE">
              <w:rPr>
                <w:color w:val="CC7832"/>
                <w:lang w:val="en-US"/>
              </w:rPr>
              <w:t xml:space="preserve">if </w:t>
            </w:r>
            <w:r w:rsidRPr="00665FDE">
              <w:rPr>
                <w:color w:val="A9B7C6"/>
                <w:lang w:val="en-US"/>
              </w:rPr>
              <w:t xml:space="preserve">(isStock == </w:t>
            </w:r>
            <w:r w:rsidRPr="00665FDE">
              <w:rPr>
                <w:color w:val="CC7832"/>
                <w:lang w:val="en-US"/>
              </w:rPr>
              <w:t>false</w:t>
            </w:r>
            <w:r w:rsidRPr="00665FDE">
              <w:rPr>
                <w:color w:val="A9B7C6"/>
                <w:lang w:val="en-US"/>
              </w:rPr>
              <w:t>)</w:t>
            </w:r>
            <w:r w:rsidRPr="00665FDE">
              <w:rPr>
                <w:color w:val="A9B7C6"/>
                <w:lang w:val="en-US"/>
              </w:rPr>
              <w:br/>
              <w:t xml:space="preserve">                        {</w:t>
            </w:r>
            <w:r w:rsidRPr="00665FDE">
              <w:rPr>
                <w:color w:val="A9B7C6"/>
                <w:lang w:val="en-US"/>
              </w:rPr>
              <w:br/>
              <w:t xml:space="preserve">                            </w:t>
            </w:r>
            <w:r w:rsidRPr="00665FDE">
              <w:rPr>
                <w:color w:val="CC7832"/>
                <w:lang w:val="en-US"/>
              </w:rPr>
              <w:t xml:space="preserve">val </w:t>
            </w:r>
            <w:r w:rsidRPr="00665FDE">
              <w:rPr>
                <w:color w:val="A9B7C6"/>
                <w:lang w:val="en-US"/>
              </w:rPr>
              <w:t>movie = Movie(</w:t>
            </w:r>
            <w:r w:rsidRPr="00665FDE">
              <w:rPr>
                <w:color w:val="6A8759"/>
                <w:lang w:val="en-US"/>
              </w:rPr>
              <w:t>"</w:t>
            </w:r>
            <w:r w:rsidRPr="00665FDE">
              <w:rPr>
                <w:color w:val="CC7832"/>
                <w:lang w:val="en-US"/>
              </w:rPr>
              <w:t>$</w:t>
            </w:r>
            <w:r w:rsidRPr="00665FDE">
              <w:rPr>
                <w:color w:val="A9B7C6"/>
                <w:lang w:val="en-US"/>
              </w:rPr>
              <w:t>info_login</w:t>
            </w:r>
            <w:r w:rsidRPr="00665FDE">
              <w:rPr>
                <w:color w:val="6A8759"/>
                <w:lang w:val="en-US"/>
              </w:rPr>
              <w:t>"</w:t>
            </w:r>
            <w:r w:rsidRPr="00665FDE">
              <w:rPr>
                <w:color w:val="CC7832"/>
                <w:lang w:val="en-US"/>
              </w:rPr>
              <w:t xml:space="preserve">, </w:t>
            </w:r>
            <w:r w:rsidRPr="00665FDE">
              <w:rPr>
                <w:color w:val="6A8759"/>
                <w:lang w:val="en-US"/>
              </w:rPr>
              <w:t>"</w:t>
            </w:r>
            <w:r w:rsidRPr="00665FDE">
              <w:rPr>
                <w:color w:val="CC7832"/>
                <w:lang w:val="en-US"/>
              </w:rPr>
              <w:t>$</w:t>
            </w:r>
            <w:r w:rsidRPr="00665FDE">
              <w:rPr>
                <w:color w:val="A9B7C6"/>
                <w:lang w:val="en-US"/>
              </w:rPr>
              <w:t>info_title</w:t>
            </w:r>
            <w:r w:rsidRPr="00665FDE">
              <w:rPr>
                <w:color w:val="6A8759"/>
                <w:lang w:val="en-US"/>
              </w:rPr>
              <w:t>"</w:t>
            </w:r>
            <w:r w:rsidRPr="00665FDE">
              <w:rPr>
                <w:color w:val="CC7832"/>
                <w:lang w:val="en-US"/>
              </w:rPr>
              <w:t xml:space="preserve">, </w:t>
            </w:r>
            <w:r w:rsidRPr="00665FDE">
              <w:rPr>
                <w:color w:val="6A8759"/>
                <w:lang w:val="en-US"/>
              </w:rPr>
              <w:t>"</w:t>
            </w:r>
            <w:r w:rsidRPr="00665FDE">
              <w:rPr>
                <w:color w:val="CC7832"/>
                <w:lang w:val="en-US"/>
              </w:rPr>
              <w:t>$</w:t>
            </w:r>
            <w:r w:rsidRPr="00665FDE">
              <w:rPr>
                <w:color w:val="A9B7C6"/>
                <w:lang w:val="en-US"/>
              </w:rPr>
              <w:t>info_year</w:t>
            </w:r>
            <w:r w:rsidRPr="00665FDE">
              <w:rPr>
                <w:color w:val="6A8759"/>
                <w:lang w:val="en-US"/>
              </w:rPr>
              <w:t>"</w:t>
            </w:r>
            <w:r w:rsidRPr="00665FDE">
              <w:rPr>
                <w:color w:val="CC7832"/>
                <w:lang w:val="en-US"/>
              </w:rPr>
              <w:t xml:space="preserve">, </w:t>
            </w:r>
            <w:r w:rsidRPr="00665FDE">
              <w:rPr>
                <w:color w:val="6A8759"/>
                <w:lang w:val="en-US"/>
              </w:rPr>
              <w:t>"</w:t>
            </w:r>
            <w:r w:rsidRPr="00665FDE">
              <w:rPr>
                <w:color w:val="CC7832"/>
                <w:lang w:val="en-US"/>
              </w:rPr>
              <w:t>$</w:t>
            </w:r>
            <w:r w:rsidRPr="00665FDE">
              <w:rPr>
                <w:color w:val="A9B7C6"/>
                <w:lang w:val="en-US"/>
              </w:rPr>
              <w:t>info_image</w:t>
            </w:r>
            <w:r w:rsidRPr="00665FDE">
              <w:rPr>
                <w:color w:val="6A8759"/>
                <w:lang w:val="en-US"/>
              </w:rPr>
              <w:t>"</w:t>
            </w:r>
            <w:r w:rsidRPr="00665FDE">
              <w:rPr>
                <w:color w:val="CC7832"/>
                <w:lang w:val="en-US"/>
              </w:rPr>
              <w:t>,</w:t>
            </w:r>
            <w:r w:rsidRPr="00665FDE">
              <w:rPr>
                <w:color w:val="CC7832"/>
                <w:lang w:val="en-US"/>
              </w:rPr>
              <w:br/>
              <w:t xml:space="preserve">                                </w:t>
            </w:r>
            <w:r w:rsidRPr="00665FDE">
              <w:rPr>
                <w:color w:val="6A8759"/>
                <w:lang w:val="en-US"/>
              </w:rPr>
              <w:t>"</w:t>
            </w:r>
            <w:r w:rsidRPr="00665FDE">
              <w:rPr>
                <w:color w:val="CC7832"/>
                <w:lang w:val="en-US"/>
              </w:rPr>
              <w:t>$</w:t>
            </w:r>
            <w:r w:rsidRPr="00665FDE">
              <w:rPr>
                <w:color w:val="A9B7C6"/>
                <w:lang w:val="en-US"/>
              </w:rPr>
              <w:t>info_type</w:t>
            </w:r>
            <w:r w:rsidRPr="00665FDE">
              <w:rPr>
                <w:color w:val="6A8759"/>
                <w:lang w:val="en-US"/>
              </w:rPr>
              <w:t>"</w:t>
            </w:r>
            <w:r w:rsidRPr="00665FDE">
              <w:rPr>
                <w:color w:val="CC7832"/>
                <w:lang w:val="en-US"/>
              </w:rPr>
              <w:t xml:space="preserve">, </w:t>
            </w:r>
            <w:r w:rsidRPr="00665FDE">
              <w:rPr>
                <w:color w:val="6A8759"/>
                <w:lang w:val="en-US"/>
              </w:rPr>
              <w:t>"</w:t>
            </w:r>
            <w:r w:rsidRPr="00665FDE">
              <w:rPr>
                <w:color w:val="CC7832"/>
                <w:lang w:val="en-US"/>
              </w:rPr>
              <w:t>$</w:t>
            </w:r>
            <w:r w:rsidRPr="00665FDE">
              <w:rPr>
                <w:color w:val="A9B7C6"/>
                <w:lang w:val="en-US"/>
              </w:rPr>
              <w:t>info_released</w:t>
            </w:r>
            <w:r w:rsidRPr="00665FDE">
              <w:rPr>
                <w:color w:val="6A8759"/>
                <w:lang w:val="en-US"/>
              </w:rPr>
              <w:t>"</w:t>
            </w:r>
            <w:r w:rsidRPr="00665FDE">
              <w:rPr>
                <w:color w:val="CC7832"/>
                <w:lang w:val="en-US"/>
              </w:rPr>
              <w:t xml:space="preserve">, </w:t>
            </w:r>
            <w:r w:rsidRPr="00665FDE">
              <w:rPr>
                <w:color w:val="6A8759"/>
                <w:lang w:val="en-US"/>
              </w:rPr>
              <w:t>"</w:t>
            </w:r>
            <w:r w:rsidRPr="00665FDE">
              <w:rPr>
                <w:color w:val="CC7832"/>
                <w:lang w:val="en-US"/>
              </w:rPr>
              <w:t>$</w:t>
            </w:r>
            <w:r w:rsidRPr="00665FDE">
              <w:rPr>
                <w:color w:val="A9B7C6"/>
                <w:lang w:val="en-US"/>
              </w:rPr>
              <w:t>info_actors</w:t>
            </w:r>
            <w:r w:rsidRPr="00665FDE">
              <w:rPr>
                <w:color w:val="6A8759"/>
                <w:lang w:val="en-US"/>
              </w:rPr>
              <w:t>"</w:t>
            </w:r>
            <w:r w:rsidRPr="00665FDE">
              <w:rPr>
                <w:color w:val="CC7832"/>
                <w:lang w:val="en-US"/>
              </w:rPr>
              <w:t xml:space="preserve">, </w:t>
            </w:r>
            <w:r w:rsidRPr="00665FDE">
              <w:rPr>
                <w:color w:val="6A8759"/>
                <w:lang w:val="en-US"/>
              </w:rPr>
              <w:t>"</w:t>
            </w:r>
            <w:r w:rsidRPr="00665FDE">
              <w:rPr>
                <w:color w:val="CC7832"/>
                <w:lang w:val="en-US"/>
              </w:rPr>
              <w:t>$</w:t>
            </w:r>
            <w:r w:rsidRPr="00665FDE">
              <w:rPr>
                <w:color w:val="A9B7C6"/>
                <w:lang w:val="en-US"/>
              </w:rPr>
              <w:t>info_plot</w:t>
            </w:r>
            <w:r w:rsidRPr="00665FDE">
              <w:rPr>
                <w:color w:val="6A8759"/>
                <w:lang w:val="en-US"/>
              </w:rPr>
              <w:t>"</w:t>
            </w:r>
            <w:r w:rsidRPr="00665FDE">
              <w:rPr>
                <w:color w:val="A9B7C6"/>
                <w:lang w:val="en-US"/>
              </w:rPr>
              <w:t>)</w:t>
            </w:r>
            <w:r w:rsidRPr="00665FDE">
              <w:rPr>
                <w:color w:val="A9B7C6"/>
                <w:lang w:val="en-US"/>
              </w:rPr>
              <w:br/>
              <w:t xml:space="preserve">                            db.addMovie(movie)</w:t>
            </w:r>
            <w:r w:rsidRPr="00665FDE">
              <w:rPr>
                <w:color w:val="A9B7C6"/>
                <w:lang w:val="en-US"/>
              </w:rPr>
              <w:br/>
              <w:t xml:space="preserve">                        }</w:t>
            </w:r>
            <w:r w:rsidRPr="00665FDE">
              <w:rPr>
                <w:color w:val="A9B7C6"/>
                <w:lang w:val="en-US"/>
              </w:rPr>
              <w:br/>
            </w:r>
            <w:r w:rsidRPr="00665FDE">
              <w:rPr>
                <w:color w:val="808080"/>
                <w:lang w:val="en-US"/>
              </w:rPr>
              <w:t>/*                        Thread {</w:t>
            </w:r>
            <w:r w:rsidRPr="00665FDE">
              <w:rPr>
                <w:color w:val="808080"/>
                <w:lang w:val="en-US"/>
              </w:rPr>
              <w:br/>
              <w:t xml:space="preserve">                            db.getDao().insertItem(item)</w:t>
            </w:r>
            <w:r w:rsidRPr="00665FDE">
              <w:rPr>
                <w:color w:val="808080"/>
                <w:lang w:val="en-US"/>
              </w:rPr>
              <w:br/>
              <w:t xml:space="preserve">                        }.start()*/</w:t>
            </w:r>
            <w:r w:rsidRPr="00665FDE">
              <w:rPr>
                <w:color w:val="808080"/>
                <w:lang w:val="en-US"/>
              </w:rPr>
              <w:br/>
              <w:t xml:space="preserve">                    </w:t>
            </w:r>
            <w:r w:rsidRPr="00665FDE">
              <w:rPr>
                <w:b/>
                <w:bCs/>
                <w:color w:val="A9B7C6"/>
                <w:lang w:val="en-US"/>
              </w:rPr>
              <w:t>}</w:t>
            </w:r>
            <w:r w:rsidRPr="00665FDE">
              <w:rPr>
                <w:color w:val="CC7832"/>
                <w:lang w:val="en-US"/>
              </w:rPr>
              <w:t>,</w:t>
            </w:r>
            <w:r w:rsidRPr="00665FDE">
              <w:rPr>
                <w:color w:val="CC7832"/>
                <w:lang w:val="en-US"/>
              </w:rPr>
              <w:br/>
              <w:t xml:space="preserve">                    </w:t>
            </w:r>
            <w:r w:rsidRPr="00665FDE">
              <w:rPr>
                <w:b/>
                <w:bCs/>
                <w:color w:val="A9B7C6"/>
                <w:lang w:val="en-US"/>
              </w:rPr>
              <w:t>{</w:t>
            </w:r>
            <w:r w:rsidRPr="00665FDE">
              <w:rPr>
                <w:b/>
                <w:bCs/>
                <w:color w:val="A9B7C6"/>
                <w:lang w:val="en-US"/>
              </w:rPr>
              <w:br/>
              <w:t xml:space="preserve">                        </w:t>
            </w:r>
            <w:r w:rsidRPr="00665FDE">
              <w:rPr>
                <w:color w:val="A9B7C6"/>
                <w:lang w:val="en-US"/>
              </w:rPr>
              <w:t>Log.d(</w:t>
            </w:r>
            <w:r w:rsidRPr="00665FDE">
              <w:rPr>
                <w:color w:val="6A8759"/>
                <w:lang w:val="en-US"/>
              </w:rPr>
              <w:t>"MyLog"</w:t>
            </w:r>
            <w:r w:rsidRPr="00665FDE">
              <w:rPr>
                <w:color w:val="CC7832"/>
                <w:lang w:val="en-US"/>
              </w:rPr>
              <w:t xml:space="preserve">, </w:t>
            </w:r>
            <w:r w:rsidRPr="00665FDE">
              <w:rPr>
                <w:color w:val="6A8759"/>
                <w:lang w:val="en-US"/>
              </w:rPr>
              <w:t>"Volley error:</w:t>
            </w:r>
            <w:r w:rsidRPr="00665FDE">
              <w:rPr>
                <w:color w:val="CC7832"/>
                <w:lang w:val="en-US"/>
              </w:rPr>
              <w:t>$</w:t>
            </w:r>
            <w:r w:rsidRPr="00665FDE">
              <w:rPr>
                <w:b/>
                <w:bCs/>
                <w:color w:val="A9B7C6"/>
                <w:lang w:val="en-US"/>
              </w:rPr>
              <w:t>it</w:t>
            </w:r>
            <w:r w:rsidRPr="00665FDE">
              <w:rPr>
                <w:color w:val="6A8759"/>
                <w:lang w:val="en-US"/>
              </w:rPr>
              <w:t>"</w:t>
            </w:r>
            <w:r w:rsidRPr="00665FDE">
              <w:rPr>
                <w:color w:val="A9B7C6"/>
                <w:lang w:val="en-US"/>
              </w:rPr>
              <w:t>)</w:t>
            </w:r>
            <w:r w:rsidRPr="00665FDE">
              <w:rPr>
                <w:color w:val="A9B7C6"/>
                <w:lang w:val="en-US"/>
              </w:rPr>
              <w:br/>
              <w:t xml:space="preserve">                    </w:t>
            </w:r>
            <w:r w:rsidRPr="00665FDE">
              <w:rPr>
                <w:b/>
                <w:bCs/>
                <w:color w:val="A9B7C6"/>
                <w:lang w:val="en-US"/>
              </w:rPr>
              <w:t>}</w:t>
            </w:r>
            <w:r w:rsidRPr="00665FDE">
              <w:rPr>
                <w:color w:val="A9B7C6"/>
                <w:lang w:val="en-US"/>
              </w:rPr>
              <w:t>)</w:t>
            </w:r>
            <w:r w:rsidRPr="00665FDE">
              <w:rPr>
                <w:color w:val="A9B7C6"/>
                <w:lang w:val="en-US"/>
              </w:rPr>
              <w:br/>
              <w:t xml:space="preserve">                queue.add(stringR)</w:t>
            </w:r>
            <w:r w:rsidRPr="00665FDE">
              <w:rPr>
                <w:color w:val="A9B7C6"/>
                <w:lang w:val="en-US"/>
              </w:rPr>
              <w:br/>
              <w:t xml:space="preserve">            }</w:t>
            </w:r>
            <w:r w:rsidRPr="00665FDE">
              <w:rPr>
                <w:color w:val="A9B7C6"/>
                <w:lang w:val="en-US"/>
              </w:rPr>
              <w:br/>
              <w:t xml:space="preserve">            </w:t>
            </w:r>
            <w:r w:rsidRPr="00665FDE">
              <w:rPr>
                <w:color w:val="CC7832"/>
                <w:lang w:val="en-US"/>
              </w:rPr>
              <w:t>else</w:t>
            </w:r>
            <w:r w:rsidRPr="00665FDE">
              <w:rPr>
                <w:color w:val="CC7832"/>
                <w:lang w:val="en-US"/>
              </w:rPr>
              <w:br/>
              <w:t xml:space="preserve">            </w:t>
            </w:r>
            <w:r w:rsidRPr="00665FDE">
              <w:rPr>
                <w:color w:val="A9B7C6"/>
                <w:lang w:val="en-US"/>
              </w:rPr>
              <w:t>{</w:t>
            </w:r>
            <w:r w:rsidRPr="00665FDE">
              <w:rPr>
                <w:color w:val="A9B7C6"/>
                <w:lang w:val="en-US"/>
              </w:rPr>
              <w:br/>
              <w:t xml:space="preserve">                </w:t>
            </w:r>
            <w:r w:rsidRPr="00665FDE">
              <w:rPr>
                <w:color w:val="9876AA"/>
                <w:lang w:val="en-US"/>
              </w:rPr>
              <w:t xml:space="preserve">toast </w:t>
            </w:r>
            <w:r w:rsidRPr="00665FDE">
              <w:rPr>
                <w:color w:val="A9B7C6"/>
                <w:lang w:val="en-US"/>
              </w:rPr>
              <w:t>= Toast.makeText(</w:t>
            </w:r>
            <w:r w:rsidRPr="00665FDE">
              <w:rPr>
                <w:color w:val="CC7832"/>
                <w:lang w:val="en-US"/>
              </w:rPr>
              <w:t>this,</w:t>
            </w:r>
            <w:r w:rsidRPr="00665FDE">
              <w:rPr>
                <w:color w:val="6A8759"/>
                <w:lang w:val="en-US"/>
              </w:rPr>
              <w:t>"</w:t>
            </w:r>
            <w:r>
              <w:rPr>
                <w:color w:val="6A8759"/>
              </w:rPr>
              <w:t>Введите</w:t>
            </w:r>
            <w:r w:rsidRPr="00665FDE">
              <w:rPr>
                <w:color w:val="6A8759"/>
                <w:lang w:val="en-US"/>
              </w:rPr>
              <w:t xml:space="preserve"> </w:t>
            </w:r>
            <w:r>
              <w:rPr>
                <w:color w:val="6A8759"/>
              </w:rPr>
              <w:t>название</w:t>
            </w:r>
            <w:r w:rsidRPr="00665FDE">
              <w:rPr>
                <w:color w:val="6A8759"/>
                <w:lang w:val="en-US"/>
              </w:rPr>
              <w:t xml:space="preserve"> </w:t>
            </w:r>
            <w:r>
              <w:rPr>
                <w:color w:val="6A8759"/>
              </w:rPr>
              <w:t>фильма</w:t>
            </w:r>
            <w:r w:rsidRPr="00665FDE">
              <w:rPr>
                <w:color w:val="6A8759"/>
                <w:lang w:val="en-US"/>
              </w:rPr>
              <w:t>"</w:t>
            </w:r>
            <w:r w:rsidRPr="00665FDE">
              <w:rPr>
                <w:color w:val="CC7832"/>
                <w:lang w:val="en-US"/>
              </w:rPr>
              <w:t xml:space="preserve">, </w:t>
            </w:r>
            <w:r w:rsidRPr="00665FDE">
              <w:rPr>
                <w:color w:val="A9B7C6"/>
                <w:lang w:val="en-US"/>
              </w:rPr>
              <w:t>Toast.</w:t>
            </w:r>
            <w:r w:rsidRPr="00665FDE">
              <w:rPr>
                <w:i/>
                <w:iCs/>
                <w:color w:val="9876AA"/>
                <w:lang w:val="en-US"/>
              </w:rPr>
              <w:t>LENGTH_LONG</w:t>
            </w:r>
            <w:r w:rsidRPr="00665FDE">
              <w:rPr>
                <w:color w:val="A9B7C6"/>
                <w:lang w:val="en-US"/>
              </w:rPr>
              <w:t>)</w:t>
            </w:r>
            <w:r w:rsidRPr="00665FDE">
              <w:rPr>
                <w:color w:val="A9B7C6"/>
                <w:lang w:val="en-US"/>
              </w:rPr>
              <w:br/>
              <w:t xml:space="preserve">                </w:t>
            </w:r>
            <w:r w:rsidRPr="00665FDE">
              <w:rPr>
                <w:color w:val="9876AA"/>
                <w:lang w:val="en-US"/>
              </w:rPr>
              <w:t>toast</w:t>
            </w:r>
            <w:r w:rsidRPr="00665FDE">
              <w:rPr>
                <w:color w:val="A9B7C6"/>
                <w:lang w:val="en-US"/>
              </w:rPr>
              <w:t>.show()</w:t>
            </w:r>
            <w:r w:rsidRPr="00665FDE">
              <w:rPr>
                <w:color w:val="A9B7C6"/>
                <w:lang w:val="en-US"/>
              </w:rPr>
              <w:br/>
              <w:t xml:space="preserve">            }</w:t>
            </w:r>
            <w:r w:rsidRPr="00665FDE">
              <w:rPr>
                <w:color w:val="A9B7C6"/>
                <w:lang w:val="en-US"/>
              </w:rPr>
              <w:br/>
              <w:t xml:space="preserve">        </w:t>
            </w:r>
            <w:r w:rsidRPr="00665FDE">
              <w:rPr>
                <w:b/>
                <w:bCs/>
                <w:color w:val="A9B7C6"/>
                <w:lang w:val="en-US"/>
              </w:rPr>
              <w:t>}</w:t>
            </w:r>
            <w:r w:rsidRPr="00665FDE">
              <w:rPr>
                <w:b/>
                <w:bCs/>
                <w:color w:val="A9B7C6"/>
                <w:lang w:val="en-US"/>
              </w:rPr>
              <w:br/>
              <w:t xml:space="preserve">    </w:t>
            </w:r>
            <w:r w:rsidRPr="00665FDE">
              <w:rPr>
                <w:color w:val="A9B7C6"/>
                <w:lang w:val="en-US"/>
              </w:rPr>
              <w:t>}</w:t>
            </w:r>
            <w:r w:rsidRPr="00665FDE">
              <w:rPr>
                <w:color w:val="A9B7C6"/>
                <w:lang w:val="en-US"/>
              </w:rPr>
              <w:br/>
              <w:t xml:space="preserve">    </w:t>
            </w:r>
            <w:r w:rsidRPr="00665FDE">
              <w:rPr>
                <w:color w:val="CC7832"/>
                <w:lang w:val="en-US"/>
              </w:rPr>
              <w:t xml:space="preserve">fun </w:t>
            </w:r>
            <w:r w:rsidRPr="00665FDE">
              <w:rPr>
                <w:color w:val="FFC66D"/>
                <w:lang w:val="en-US"/>
              </w:rPr>
              <w:t xml:space="preserve">nextpage </w:t>
            </w:r>
            <w:r w:rsidRPr="00665FDE">
              <w:rPr>
                <w:color w:val="A9B7C6"/>
                <w:lang w:val="en-US"/>
              </w:rPr>
              <w:t>(view: View)</w:t>
            </w:r>
            <w:r w:rsidRPr="00665FDE">
              <w:rPr>
                <w:color w:val="A9B7C6"/>
                <w:lang w:val="en-US"/>
              </w:rPr>
              <w:br/>
              <w:t xml:space="preserve">    {</w:t>
            </w:r>
            <w:r w:rsidRPr="00665FDE">
              <w:rPr>
                <w:color w:val="A9B7C6"/>
                <w:lang w:val="en-US"/>
              </w:rPr>
              <w:br/>
              <w:t xml:space="preserve">        </w:t>
            </w:r>
            <w:r w:rsidRPr="00665FDE">
              <w:rPr>
                <w:color w:val="CC7832"/>
                <w:lang w:val="en-US"/>
              </w:rPr>
              <w:t xml:space="preserve">val </w:t>
            </w:r>
            <w:r w:rsidRPr="00665FDE">
              <w:rPr>
                <w:color w:val="A9B7C6"/>
                <w:lang w:val="en-US"/>
              </w:rPr>
              <w:t xml:space="preserve">arguments = </w:t>
            </w:r>
            <w:r w:rsidRPr="00665FDE">
              <w:rPr>
                <w:i/>
                <w:iCs/>
                <w:color w:val="9876AA"/>
                <w:lang w:val="en-US"/>
              </w:rPr>
              <w:t>intent</w:t>
            </w:r>
            <w:r w:rsidRPr="00665FDE">
              <w:rPr>
                <w:color w:val="A9B7C6"/>
                <w:lang w:val="en-US"/>
              </w:rPr>
              <w:t>.</w:t>
            </w:r>
            <w:r w:rsidRPr="00665FDE">
              <w:rPr>
                <w:i/>
                <w:iCs/>
                <w:color w:val="9876AA"/>
                <w:lang w:val="en-US"/>
              </w:rPr>
              <w:t>extras</w:t>
            </w:r>
            <w:r w:rsidRPr="00665FDE">
              <w:rPr>
                <w:i/>
                <w:iCs/>
                <w:color w:val="9876AA"/>
                <w:lang w:val="en-US"/>
              </w:rPr>
              <w:br/>
              <w:t xml:space="preserve">        </w:t>
            </w:r>
            <w:r w:rsidRPr="00665FDE">
              <w:rPr>
                <w:color w:val="CC7832"/>
                <w:lang w:val="en-US"/>
              </w:rPr>
              <w:t xml:space="preserve">val </w:t>
            </w:r>
            <w:r w:rsidRPr="00665FDE">
              <w:rPr>
                <w:color w:val="A9B7C6"/>
                <w:lang w:val="en-US"/>
              </w:rPr>
              <w:t>info_login = arguments!![</w:t>
            </w:r>
            <w:r w:rsidRPr="00665FDE">
              <w:rPr>
                <w:color w:val="6A8759"/>
                <w:lang w:val="en-US"/>
              </w:rPr>
              <w:t>"login"</w:t>
            </w:r>
            <w:r w:rsidRPr="00665FDE">
              <w:rPr>
                <w:color w:val="A9B7C6"/>
                <w:lang w:val="en-US"/>
              </w:rPr>
              <w:t>].</w:t>
            </w:r>
            <w:r w:rsidRPr="00665FDE">
              <w:rPr>
                <w:i/>
                <w:iCs/>
                <w:color w:val="FFC66D"/>
                <w:lang w:val="en-US"/>
              </w:rPr>
              <w:t>toString</w:t>
            </w:r>
            <w:r w:rsidRPr="00665FDE">
              <w:rPr>
                <w:color w:val="A9B7C6"/>
                <w:lang w:val="en-US"/>
              </w:rPr>
              <w:t>()</w:t>
            </w:r>
            <w:r w:rsidRPr="00665FDE">
              <w:rPr>
                <w:color w:val="A9B7C6"/>
                <w:lang w:val="en-US"/>
              </w:rPr>
              <w:br/>
              <w:t xml:space="preserve">        </w:t>
            </w:r>
            <w:r w:rsidRPr="00665FDE">
              <w:rPr>
                <w:color w:val="CC7832"/>
                <w:lang w:val="en-US"/>
              </w:rPr>
              <w:t xml:space="preserve">val </w:t>
            </w:r>
            <w:r w:rsidRPr="00665FDE">
              <w:rPr>
                <w:color w:val="A9B7C6"/>
                <w:lang w:val="en-US"/>
              </w:rPr>
              <w:t>intent = Intent(</w:t>
            </w:r>
            <w:r w:rsidRPr="00665FDE">
              <w:rPr>
                <w:color w:val="CC7832"/>
                <w:lang w:val="en-US"/>
              </w:rPr>
              <w:t xml:space="preserve">this, </w:t>
            </w:r>
            <w:r w:rsidRPr="00665FDE">
              <w:rPr>
                <w:color w:val="A9B7C6"/>
                <w:lang w:val="en-US"/>
              </w:rPr>
              <w:t>ThirdActivity::</w:t>
            </w:r>
            <w:r w:rsidRPr="00665FDE">
              <w:rPr>
                <w:color w:val="CC7832"/>
                <w:lang w:val="en-US"/>
              </w:rPr>
              <w:t>class</w:t>
            </w:r>
            <w:r w:rsidRPr="00665FDE">
              <w:rPr>
                <w:color w:val="A9B7C6"/>
                <w:lang w:val="en-US"/>
              </w:rPr>
              <w:t>.</w:t>
            </w:r>
            <w:r w:rsidRPr="00665FDE">
              <w:rPr>
                <w:i/>
                <w:iCs/>
                <w:color w:val="9876AA"/>
                <w:lang w:val="en-US"/>
              </w:rPr>
              <w:t>java</w:t>
            </w:r>
            <w:r w:rsidRPr="00665FDE">
              <w:rPr>
                <w:color w:val="A9B7C6"/>
                <w:lang w:val="en-US"/>
              </w:rPr>
              <w:t>)</w:t>
            </w:r>
            <w:r w:rsidRPr="00665FDE">
              <w:rPr>
                <w:color w:val="A9B7C6"/>
                <w:lang w:val="en-US"/>
              </w:rPr>
              <w:br/>
              <w:t xml:space="preserve">        intent.putExtra(</w:t>
            </w:r>
            <w:r w:rsidRPr="00665FDE">
              <w:rPr>
                <w:color w:val="6A8759"/>
                <w:lang w:val="en-US"/>
              </w:rPr>
              <w:t>"login"</w:t>
            </w:r>
            <w:r w:rsidRPr="00665FDE">
              <w:rPr>
                <w:color w:val="CC7832"/>
                <w:lang w:val="en-US"/>
              </w:rPr>
              <w:t xml:space="preserve">, </w:t>
            </w:r>
            <w:r w:rsidRPr="00665FDE">
              <w:rPr>
                <w:color w:val="6A8759"/>
                <w:lang w:val="en-US"/>
              </w:rPr>
              <w:t>"</w:t>
            </w:r>
            <w:r w:rsidRPr="00665FDE">
              <w:rPr>
                <w:color w:val="CC7832"/>
                <w:lang w:val="en-US"/>
              </w:rPr>
              <w:t>${</w:t>
            </w:r>
            <w:r w:rsidRPr="00665FDE">
              <w:rPr>
                <w:color w:val="A9B7C6"/>
                <w:lang w:val="en-US"/>
              </w:rPr>
              <w:t>info_login.</w:t>
            </w:r>
            <w:r w:rsidRPr="00665FDE">
              <w:rPr>
                <w:i/>
                <w:iCs/>
                <w:color w:val="FFC66D"/>
                <w:lang w:val="en-US"/>
              </w:rPr>
              <w:t>trim</w:t>
            </w:r>
            <w:r w:rsidRPr="00665FDE">
              <w:rPr>
                <w:color w:val="A9B7C6"/>
                <w:lang w:val="en-US"/>
              </w:rPr>
              <w:t>().</w:t>
            </w:r>
            <w:r w:rsidRPr="00665FDE">
              <w:rPr>
                <w:color w:val="72737A"/>
                <w:lang w:val="en-US"/>
              </w:rPr>
              <w:t>toString()</w:t>
            </w:r>
            <w:r w:rsidRPr="00665FDE">
              <w:rPr>
                <w:color w:val="CC7832"/>
                <w:lang w:val="en-US"/>
              </w:rPr>
              <w:t>}</w:t>
            </w:r>
            <w:r w:rsidRPr="00665FDE">
              <w:rPr>
                <w:color w:val="6A8759"/>
                <w:lang w:val="en-US"/>
              </w:rPr>
              <w:t>"</w:t>
            </w:r>
            <w:r w:rsidRPr="00665FDE">
              <w:rPr>
                <w:color w:val="A9B7C6"/>
                <w:lang w:val="en-US"/>
              </w:rPr>
              <w:t>)</w:t>
            </w:r>
            <w:r w:rsidRPr="00665FDE">
              <w:rPr>
                <w:color w:val="A9B7C6"/>
                <w:lang w:val="en-US"/>
              </w:rPr>
              <w:br/>
              <w:t xml:space="preserve">        startActivity(intent)</w:t>
            </w:r>
            <w:r w:rsidRPr="00665FDE">
              <w:rPr>
                <w:color w:val="A9B7C6"/>
                <w:lang w:val="en-US"/>
              </w:rPr>
              <w:br/>
              <w:t xml:space="preserve">    }</w:t>
            </w:r>
            <w:r w:rsidRPr="00665FDE">
              <w:rPr>
                <w:color w:val="A9B7C6"/>
                <w:lang w:val="en-US"/>
              </w:rPr>
              <w:br/>
              <w:t>}</w:t>
            </w:r>
          </w:p>
        </w:tc>
      </w:tr>
      <w:tr w:rsidR="00665FDE" w:rsidRPr="00665FDE" w:rsidTr="00665FDE">
        <w:tc>
          <w:tcPr>
            <w:tcW w:w="9571" w:type="dxa"/>
          </w:tcPr>
          <w:p w:rsidR="00665FDE" w:rsidRDefault="00665FDE" w:rsidP="00004E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65FDE" w:rsidRPr="00665FDE" w:rsidRDefault="00665FDE" w:rsidP="00665FDE">
            <w:pPr>
              <w:pStyle w:val="HTML"/>
              <w:shd w:val="clear" w:color="auto" w:fill="2B2B2B"/>
              <w:rPr>
                <w:color w:val="A9B7C6"/>
              </w:rPr>
            </w:pPr>
            <w:r w:rsidRPr="00665FDE">
              <w:rPr>
                <w:color w:val="E8BF6A"/>
                <w:lang w:val="en-US"/>
              </w:rPr>
              <w:t>&lt;?</w:t>
            </w:r>
            <w:r w:rsidRPr="00665FDE">
              <w:rPr>
                <w:color w:val="BABABA"/>
                <w:lang w:val="en-US"/>
              </w:rPr>
              <w:t>xml version</w:t>
            </w:r>
            <w:r w:rsidRPr="00665FDE">
              <w:rPr>
                <w:color w:val="6A8759"/>
                <w:lang w:val="en-US"/>
              </w:rPr>
              <w:t xml:space="preserve">="1.0" </w:t>
            </w:r>
            <w:r w:rsidRPr="00665FDE">
              <w:rPr>
                <w:color w:val="BABABA"/>
                <w:lang w:val="en-US"/>
              </w:rPr>
              <w:t>encoding</w:t>
            </w:r>
            <w:r w:rsidRPr="00665FDE">
              <w:rPr>
                <w:color w:val="6A8759"/>
                <w:lang w:val="en-US"/>
              </w:rPr>
              <w:t>="utf-8"</w:t>
            </w:r>
            <w:r w:rsidRPr="00665FDE">
              <w:rPr>
                <w:color w:val="E8BF6A"/>
                <w:lang w:val="en-US"/>
              </w:rPr>
              <w:t>?&gt;</w:t>
            </w:r>
            <w:r w:rsidRPr="00665FDE">
              <w:rPr>
                <w:color w:val="E8BF6A"/>
                <w:lang w:val="en-US"/>
              </w:rPr>
              <w:br/>
              <w:t xml:space="preserve">&lt;LinearLayout </w:t>
            </w:r>
            <w:r w:rsidRPr="00665FDE">
              <w:rPr>
                <w:color w:val="BABABA"/>
                <w:lang w:val="en-US"/>
              </w:rPr>
              <w:t>xmlns: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6A8759"/>
                <w:lang w:val="en-US"/>
              </w:rPr>
              <w:t>="http://schemas.android.com/apk/res/android"</w:t>
            </w:r>
            <w:r w:rsidRPr="00665FDE">
              <w:rPr>
                <w:color w:val="6A8759"/>
                <w:lang w:val="en-US"/>
              </w:rPr>
              <w:br/>
              <w:t xml:space="preserve">    </w:t>
            </w:r>
            <w:r w:rsidRPr="00665FDE">
              <w:rPr>
                <w:color w:val="BABABA"/>
                <w:lang w:val="en-US"/>
              </w:rPr>
              <w:t>xmlns:</w:t>
            </w:r>
            <w:r w:rsidRPr="00665FDE">
              <w:rPr>
                <w:color w:val="9876AA"/>
                <w:lang w:val="en-US"/>
              </w:rPr>
              <w:t>app</w:t>
            </w:r>
            <w:r w:rsidRPr="00665FDE">
              <w:rPr>
                <w:color w:val="6A8759"/>
                <w:lang w:val="en-US"/>
              </w:rPr>
              <w:t>="http://schemas.android.com/apk/res-auto"</w:t>
            </w:r>
            <w:r w:rsidRPr="00665FDE">
              <w:rPr>
                <w:color w:val="6A8759"/>
                <w:lang w:val="en-US"/>
              </w:rPr>
              <w:br/>
              <w:t xml:space="preserve">    </w:t>
            </w:r>
            <w:r w:rsidRPr="00665FDE">
              <w:rPr>
                <w:color w:val="BABABA"/>
                <w:lang w:val="en-US"/>
              </w:rPr>
              <w:t>xmlns:</w:t>
            </w:r>
            <w:r w:rsidRPr="00665FDE">
              <w:rPr>
                <w:color w:val="9876AA"/>
                <w:lang w:val="en-US"/>
              </w:rPr>
              <w:t>tools</w:t>
            </w:r>
            <w:r w:rsidRPr="00665FDE">
              <w:rPr>
                <w:color w:val="6A8759"/>
                <w:lang w:val="en-US"/>
              </w:rPr>
              <w:t>="http://schemas.android.com/tools"</w:t>
            </w:r>
            <w:r w:rsidRPr="00665FDE">
              <w:rPr>
                <w:color w:val="6A8759"/>
                <w:lang w:val="en-US"/>
              </w:rPr>
              <w:br/>
              <w:t xml:space="preserve">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:layout_width</w:t>
            </w:r>
            <w:r w:rsidRPr="00665FDE">
              <w:rPr>
                <w:color w:val="6A8759"/>
                <w:lang w:val="en-US"/>
              </w:rPr>
              <w:t>="match_parent"</w:t>
            </w:r>
            <w:r w:rsidRPr="00665FDE">
              <w:rPr>
                <w:color w:val="6A8759"/>
                <w:lang w:val="en-US"/>
              </w:rPr>
              <w:br/>
              <w:t xml:space="preserve">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:layout_height</w:t>
            </w:r>
            <w:r w:rsidRPr="00665FDE">
              <w:rPr>
                <w:color w:val="6A8759"/>
                <w:lang w:val="en-US"/>
              </w:rPr>
              <w:t>="match_parent"</w:t>
            </w:r>
            <w:r w:rsidRPr="00665FDE">
              <w:rPr>
                <w:color w:val="6A8759"/>
                <w:lang w:val="en-US"/>
              </w:rPr>
              <w:br/>
              <w:t xml:space="preserve">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:background</w:t>
            </w:r>
            <w:r w:rsidRPr="00665FDE">
              <w:rPr>
                <w:color w:val="6A8759"/>
                <w:lang w:val="en-US"/>
              </w:rPr>
              <w:t>="@color/white"</w:t>
            </w:r>
            <w:r w:rsidRPr="00665FDE">
              <w:rPr>
                <w:color w:val="6A8759"/>
                <w:lang w:val="en-US"/>
              </w:rPr>
              <w:br/>
              <w:t xml:space="preserve">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:orientation</w:t>
            </w:r>
            <w:r w:rsidRPr="00665FDE">
              <w:rPr>
                <w:color w:val="6A8759"/>
                <w:lang w:val="en-US"/>
              </w:rPr>
              <w:t>="vertical"</w:t>
            </w:r>
            <w:r w:rsidRPr="00665FDE">
              <w:rPr>
                <w:color w:val="6A8759"/>
                <w:lang w:val="en-US"/>
              </w:rPr>
              <w:br/>
              <w:t xml:space="preserve">    </w:t>
            </w:r>
            <w:r w:rsidRPr="00665FDE">
              <w:rPr>
                <w:color w:val="9876AA"/>
                <w:lang w:val="en-US"/>
              </w:rPr>
              <w:t>tools</w:t>
            </w:r>
            <w:r w:rsidRPr="00665FDE">
              <w:rPr>
                <w:color w:val="BABABA"/>
                <w:lang w:val="en-US"/>
              </w:rPr>
              <w:t>:context</w:t>
            </w:r>
            <w:r w:rsidRPr="00665FDE">
              <w:rPr>
                <w:color w:val="6A8759"/>
                <w:lang w:val="en-US"/>
              </w:rPr>
              <w:t>=".SecondActivity"</w:t>
            </w:r>
            <w:r w:rsidRPr="00665FDE">
              <w:rPr>
                <w:color w:val="E8BF6A"/>
                <w:lang w:val="en-US"/>
              </w:rPr>
              <w:t>&gt;</w:t>
            </w:r>
            <w:r w:rsidRPr="00665FDE">
              <w:rPr>
                <w:color w:val="E8BF6A"/>
                <w:lang w:val="en-US"/>
              </w:rPr>
              <w:br/>
              <w:t>&lt;ImageView</w:t>
            </w:r>
            <w:r w:rsidRPr="00665FDE">
              <w:rPr>
                <w:color w:val="E8BF6A"/>
                <w:lang w:val="en-US"/>
              </w:rPr>
              <w:br/>
              <w:t xml:space="preserve">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:layout_width</w:t>
            </w:r>
            <w:r w:rsidRPr="00665FDE">
              <w:rPr>
                <w:color w:val="6A8759"/>
                <w:lang w:val="en-US"/>
              </w:rPr>
              <w:t>="80dp"</w:t>
            </w:r>
            <w:r w:rsidRPr="00665FDE">
              <w:rPr>
                <w:color w:val="6A8759"/>
                <w:lang w:val="en-US"/>
              </w:rPr>
              <w:br/>
              <w:t xml:space="preserve">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:layout_height</w:t>
            </w:r>
            <w:r w:rsidRPr="00665FDE">
              <w:rPr>
                <w:color w:val="6A8759"/>
                <w:lang w:val="en-US"/>
              </w:rPr>
              <w:t>="80dp"</w:t>
            </w:r>
            <w:r w:rsidRPr="00665FDE">
              <w:rPr>
                <w:color w:val="6A8759"/>
                <w:lang w:val="en-US"/>
              </w:rPr>
              <w:br/>
              <w:t xml:space="preserve">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:layout_marginTop</w:t>
            </w:r>
            <w:r w:rsidRPr="00665FDE">
              <w:rPr>
                <w:color w:val="6A8759"/>
                <w:lang w:val="en-US"/>
              </w:rPr>
              <w:t>="10dp"</w:t>
            </w:r>
            <w:r w:rsidRPr="00665FDE">
              <w:rPr>
                <w:color w:val="6A8759"/>
                <w:lang w:val="en-US"/>
              </w:rPr>
              <w:br/>
              <w:t xml:space="preserve">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:layout_gravity</w:t>
            </w:r>
            <w:r w:rsidRPr="00665FDE">
              <w:rPr>
                <w:color w:val="6A8759"/>
                <w:lang w:val="en-US"/>
              </w:rPr>
              <w:t>="center"</w:t>
            </w:r>
            <w:r w:rsidRPr="00665FDE">
              <w:rPr>
                <w:color w:val="6A8759"/>
                <w:lang w:val="en-US"/>
              </w:rPr>
              <w:br/>
              <w:t xml:space="preserve">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:src</w:t>
            </w:r>
            <w:r w:rsidRPr="00665FDE">
              <w:rPr>
                <w:color w:val="6A8759"/>
                <w:lang w:val="en-US"/>
              </w:rPr>
              <w:t>="@drawable/icon_1"</w:t>
            </w:r>
            <w:r w:rsidRPr="00665FDE">
              <w:rPr>
                <w:color w:val="E8BF6A"/>
                <w:lang w:val="en-US"/>
              </w:rPr>
              <w:t>&gt;</w:t>
            </w:r>
            <w:r w:rsidRPr="00665FDE">
              <w:rPr>
                <w:color w:val="E8BF6A"/>
                <w:lang w:val="en-US"/>
              </w:rPr>
              <w:br/>
              <w:t>&lt;/ImageView&gt;</w:t>
            </w:r>
            <w:r w:rsidRPr="00665FDE">
              <w:rPr>
                <w:color w:val="E8BF6A"/>
                <w:lang w:val="en-US"/>
              </w:rPr>
              <w:br/>
              <w:t xml:space="preserve">    &lt;TextView</w:t>
            </w:r>
            <w:r w:rsidRPr="00665FDE">
              <w:rPr>
                <w:color w:val="E8BF6A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:id</w:t>
            </w:r>
            <w:r w:rsidRPr="00665FDE">
              <w:rPr>
                <w:color w:val="6A8759"/>
                <w:lang w:val="en-US"/>
              </w:rPr>
              <w:t>="@+id/titleee"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:layout_width</w:t>
            </w:r>
            <w:r w:rsidRPr="00665FDE">
              <w:rPr>
                <w:color w:val="6A8759"/>
                <w:lang w:val="en-US"/>
              </w:rPr>
              <w:t>="match_parent"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:layout_height</w:t>
            </w:r>
            <w:r w:rsidRPr="00665FDE">
              <w:rPr>
                <w:color w:val="6A8759"/>
                <w:lang w:val="en-US"/>
              </w:rPr>
              <w:t>="30dp"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:text</w:t>
            </w:r>
            <w:r w:rsidRPr="00665FDE">
              <w:rPr>
                <w:color w:val="6A8759"/>
                <w:lang w:val="en-US"/>
              </w:rPr>
              <w:t>="@string/title_namemovie"</w:t>
            </w:r>
            <w:r w:rsidRPr="00665FDE">
              <w:rPr>
                <w:color w:val="6A8759"/>
                <w:lang w:val="en-US"/>
              </w:rPr>
              <w:br/>
            </w:r>
            <w:r w:rsidRPr="00665FDE">
              <w:rPr>
                <w:color w:val="6A8759"/>
                <w:lang w:val="en-US"/>
              </w:rPr>
              <w:lastRenderedPageBreak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:textSize</w:t>
            </w:r>
            <w:r w:rsidRPr="00665FDE">
              <w:rPr>
                <w:color w:val="6A8759"/>
                <w:lang w:val="en-US"/>
              </w:rPr>
              <w:t>="20dp"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:textColor</w:t>
            </w:r>
            <w:r w:rsidRPr="00665FDE">
              <w:rPr>
                <w:color w:val="6A8759"/>
                <w:lang w:val="en-US"/>
              </w:rPr>
              <w:t>="@color/gray"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:layout_marginLeft</w:t>
            </w:r>
            <w:r w:rsidRPr="00665FDE">
              <w:rPr>
                <w:color w:val="6A8759"/>
                <w:lang w:val="en-US"/>
              </w:rPr>
              <w:t>="10dp"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:layout_marginTop</w:t>
            </w:r>
            <w:r w:rsidRPr="00665FDE">
              <w:rPr>
                <w:color w:val="6A8759"/>
                <w:lang w:val="en-US"/>
              </w:rPr>
              <w:t>="8dp"</w:t>
            </w:r>
            <w:r w:rsidRPr="00665FDE">
              <w:rPr>
                <w:color w:val="E8BF6A"/>
                <w:lang w:val="en-US"/>
              </w:rPr>
              <w:t>&gt;</w:t>
            </w:r>
            <w:r w:rsidRPr="00665FDE">
              <w:rPr>
                <w:color w:val="E8BF6A"/>
                <w:lang w:val="en-US"/>
              </w:rPr>
              <w:br/>
              <w:t xml:space="preserve">    &lt;/TextView&gt;</w:t>
            </w:r>
            <w:r w:rsidRPr="00665FDE">
              <w:rPr>
                <w:color w:val="E8BF6A"/>
                <w:lang w:val="en-US"/>
              </w:rPr>
              <w:br/>
              <w:t xml:space="preserve">    &lt;EditText</w:t>
            </w:r>
            <w:r w:rsidRPr="00665FDE">
              <w:rPr>
                <w:color w:val="E8BF6A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:id</w:t>
            </w:r>
            <w:r w:rsidRPr="00665FDE">
              <w:rPr>
                <w:color w:val="6A8759"/>
                <w:lang w:val="en-US"/>
              </w:rPr>
              <w:t>="@+id/edittext_namemovie"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:layout_width</w:t>
            </w:r>
            <w:r w:rsidRPr="00665FDE">
              <w:rPr>
                <w:color w:val="6A8759"/>
                <w:lang w:val="en-US"/>
              </w:rPr>
              <w:t>="match_parent"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:layout_height</w:t>
            </w:r>
            <w:r w:rsidRPr="00665FDE">
              <w:rPr>
                <w:color w:val="6A8759"/>
                <w:lang w:val="en-US"/>
              </w:rPr>
              <w:t>="40dp"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:digits</w:t>
            </w:r>
            <w:r w:rsidRPr="00665FDE">
              <w:rPr>
                <w:color w:val="6A8759"/>
                <w:lang w:val="en-US"/>
              </w:rPr>
              <w:t>="abcdefghijklmnopqrstuvwxyzABCDEFGHIJKLMNOPQRSTUVWXYZ123456789"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:inputType</w:t>
            </w:r>
            <w:r w:rsidRPr="00665FDE">
              <w:rPr>
                <w:color w:val="6A8759"/>
                <w:lang w:val="en-US"/>
              </w:rPr>
              <w:t>="text"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:paddingLeft</w:t>
            </w:r>
            <w:r w:rsidRPr="00665FDE">
              <w:rPr>
                <w:color w:val="6A8759"/>
                <w:lang w:val="en-US"/>
              </w:rPr>
              <w:t>="10dp"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:background</w:t>
            </w:r>
            <w:r w:rsidRPr="00665FDE">
              <w:rPr>
                <w:color w:val="6A8759"/>
                <w:lang w:val="en-US"/>
              </w:rPr>
              <w:t>="@drawable/background_view"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:layout_marginLeft</w:t>
            </w:r>
            <w:r w:rsidRPr="00665FDE">
              <w:rPr>
                <w:color w:val="6A8759"/>
                <w:lang w:val="en-US"/>
              </w:rPr>
              <w:t>="10dp"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:layout_marginRight</w:t>
            </w:r>
            <w:r w:rsidRPr="00665FDE">
              <w:rPr>
                <w:color w:val="6A8759"/>
                <w:lang w:val="en-US"/>
              </w:rPr>
              <w:t>="10dp"</w:t>
            </w:r>
            <w:r w:rsidRPr="00665FDE">
              <w:rPr>
                <w:color w:val="E8BF6A"/>
                <w:lang w:val="en-US"/>
              </w:rPr>
              <w:t>&gt;</w:t>
            </w:r>
            <w:r w:rsidRPr="00665FDE">
              <w:rPr>
                <w:color w:val="E8BF6A"/>
                <w:lang w:val="en-US"/>
              </w:rPr>
              <w:br/>
              <w:t xml:space="preserve">    &lt;/EditText&gt;</w:t>
            </w:r>
            <w:r w:rsidRPr="00665FDE">
              <w:rPr>
                <w:color w:val="E8BF6A"/>
                <w:lang w:val="en-US"/>
              </w:rPr>
              <w:br/>
              <w:t xml:space="preserve">    &lt;Button</w:t>
            </w:r>
            <w:r w:rsidRPr="00665FDE">
              <w:rPr>
                <w:color w:val="E8BF6A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:id</w:t>
            </w:r>
            <w:r w:rsidRPr="00665FDE">
              <w:rPr>
                <w:color w:val="6A8759"/>
                <w:lang w:val="en-US"/>
              </w:rPr>
              <w:t>="@+id/button_search"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:layout_width</w:t>
            </w:r>
            <w:r w:rsidRPr="00665FDE">
              <w:rPr>
                <w:color w:val="6A8759"/>
                <w:lang w:val="en-US"/>
              </w:rPr>
              <w:t>="match_parent"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:layout_height</w:t>
            </w:r>
            <w:r w:rsidRPr="00665FDE">
              <w:rPr>
                <w:color w:val="6A8759"/>
                <w:lang w:val="en-US"/>
              </w:rPr>
              <w:t>="40dp"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:layout_marginLeft</w:t>
            </w:r>
            <w:r w:rsidRPr="00665FDE">
              <w:rPr>
                <w:color w:val="6A8759"/>
                <w:lang w:val="en-US"/>
              </w:rPr>
              <w:t>="10dp"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:layout_marginRight</w:t>
            </w:r>
            <w:r w:rsidRPr="00665FDE">
              <w:rPr>
                <w:color w:val="6A8759"/>
                <w:lang w:val="en-US"/>
              </w:rPr>
              <w:t>="10dp"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:textSize</w:t>
            </w:r>
            <w:r w:rsidRPr="00665FDE">
              <w:rPr>
                <w:color w:val="6A8759"/>
                <w:lang w:val="en-US"/>
              </w:rPr>
              <w:t>="18dp"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:textColor</w:t>
            </w:r>
            <w:r w:rsidRPr="00665FDE">
              <w:rPr>
                <w:color w:val="6A8759"/>
                <w:lang w:val="en-US"/>
              </w:rPr>
              <w:t>="@color/blue"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:layout_marginTop</w:t>
            </w:r>
            <w:r w:rsidRPr="00665FDE">
              <w:rPr>
                <w:color w:val="6A8759"/>
                <w:lang w:val="en-US"/>
              </w:rPr>
              <w:t>="10dp"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:textAllCaps</w:t>
            </w:r>
            <w:r w:rsidRPr="00665FDE">
              <w:rPr>
                <w:color w:val="6A8759"/>
                <w:lang w:val="en-US"/>
              </w:rPr>
              <w:t>="false"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:background</w:t>
            </w:r>
            <w:r w:rsidRPr="00665FDE">
              <w:rPr>
                <w:color w:val="6A8759"/>
                <w:lang w:val="en-US"/>
              </w:rPr>
              <w:t>="@drawable/background_view"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:text</w:t>
            </w:r>
            <w:r w:rsidRPr="00665FDE">
              <w:rPr>
                <w:color w:val="6A8759"/>
                <w:lang w:val="en-US"/>
              </w:rPr>
              <w:t>="@string/textbutton_search"</w:t>
            </w:r>
            <w:r w:rsidRPr="00665FDE">
              <w:rPr>
                <w:color w:val="E8BF6A"/>
                <w:lang w:val="en-US"/>
              </w:rPr>
              <w:t>&gt;</w:t>
            </w:r>
            <w:r w:rsidRPr="00665FDE">
              <w:rPr>
                <w:color w:val="E8BF6A"/>
                <w:lang w:val="en-US"/>
              </w:rPr>
              <w:br/>
            </w:r>
            <w:r w:rsidRPr="00665FDE">
              <w:rPr>
                <w:color w:val="E8BF6A"/>
                <w:lang w:val="en-US"/>
              </w:rPr>
              <w:br/>
              <w:t xml:space="preserve">    &lt;/Button&gt;</w:t>
            </w:r>
            <w:r w:rsidRPr="00665FDE">
              <w:rPr>
                <w:color w:val="E8BF6A"/>
                <w:lang w:val="en-US"/>
              </w:rPr>
              <w:br/>
              <w:t xml:space="preserve">    &lt;ImageView</w:t>
            </w:r>
            <w:r w:rsidRPr="00665FDE">
              <w:rPr>
                <w:color w:val="E8BF6A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:id</w:t>
            </w:r>
            <w:r w:rsidRPr="00665FDE">
              <w:rPr>
                <w:color w:val="6A8759"/>
                <w:lang w:val="en-US"/>
              </w:rPr>
              <w:t>="@+id/image_poster"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:layout_width</w:t>
            </w:r>
            <w:r w:rsidRPr="00665FDE">
              <w:rPr>
                <w:color w:val="6A8759"/>
                <w:lang w:val="en-US"/>
              </w:rPr>
              <w:t>="80dp"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:layout_height</w:t>
            </w:r>
            <w:r w:rsidRPr="00665FDE">
              <w:rPr>
                <w:color w:val="6A8759"/>
                <w:lang w:val="en-US"/>
              </w:rPr>
              <w:t>="130dp"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:layout_marginLeft</w:t>
            </w:r>
            <w:r w:rsidRPr="00665FDE">
              <w:rPr>
                <w:color w:val="6A8759"/>
                <w:lang w:val="en-US"/>
              </w:rPr>
              <w:t>="10dp"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:layout_marginTop</w:t>
            </w:r>
            <w:r w:rsidRPr="00665FDE">
              <w:rPr>
                <w:color w:val="6A8759"/>
                <w:lang w:val="en-US"/>
              </w:rPr>
              <w:t>="5dp"</w:t>
            </w:r>
            <w:r w:rsidRPr="00665FDE">
              <w:rPr>
                <w:color w:val="E8BF6A"/>
                <w:lang w:val="en-US"/>
              </w:rPr>
              <w:t>&gt;</w:t>
            </w:r>
            <w:r w:rsidRPr="00665FDE">
              <w:rPr>
                <w:color w:val="E8BF6A"/>
                <w:lang w:val="en-US"/>
              </w:rPr>
              <w:br/>
              <w:t xml:space="preserve">    &lt;/ImageView&gt;</w:t>
            </w:r>
            <w:r w:rsidRPr="00665FDE">
              <w:rPr>
                <w:color w:val="E8BF6A"/>
                <w:lang w:val="en-US"/>
              </w:rPr>
              <w:br/>
            </w:r>
            <w:r w:rsidRPr="00665FDE">
              <w:rPr>
                <w:color w:val="E8BF6A"/>
                <w:lang w:val="en-US"/>
              </w:rPr>
              <w:br/>
              <w:t xml:space="preserve">    &lt;ListView</w:t>
            </w:r>
            <w:r w:rsidRPr="00665FDE">
              <w:rPr>
                <w:color w:val="E8BF6A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:id</w:t>
            </w:r>
            <w:r w:rsidRPr="00665FDE">
              <w:rPr>
                <w:color w:val="6A8759"/>
                <w:lang w:val="en-US"/>
              </w:rPr>
              <w:t>="@+id/listview_plot"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:layout_width</w:t>
            </w:r>
            <w:r w:rsidRPr="00665FDE">
              <w:rPr>
                <w:color w:val="6A8759"/>
                <w:lang w:val="en-US"/>
              </w:rPr>
              <w:t>="match_parent"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:layout_height</w:t>
            </w:r>
            <w:r w:rsidRPr="00665FDE">
              <w:rPr>
                <w:color w:val="6A8759"/>
                <w:lang w:val="en-US"/>
              </w:rPr>
              <w:t>="290dp"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:layout_marginRight</w:t>
            </w:r>
            <w:r w:rsidRPr="00665FDE">
              <w:rPr>
                <w:color w:val="6A8759"/>
                <w:lang w:val="en-US"/>
              </w:rPr>
              <w:t>="10dp"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:layout_marginLeft</w:t>
            </w:r>
            <w:r w:rsidRPr="00665FDE">
              <w:rPr>
                <w:color w:val="6A8759"/>
                <w:lang w:val="en-US"/>
              </w:rPr>
              <w:t>="10dp"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:text</w:t>
            </w:r>
            <w:r w:rsidRPr="00665FDE">
              <w:rPr>
                <w:color w:val="6A8759"/>
                <w:lang w:val="en-US"/>
              </w:rPr>
              <w:t>="@string/title_plot"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:textSize</w:t>
            </w:r>
            <w:r w:rsidRPr="00665FDE">
              <w:rPr>
                <w:color w:val="6A8759"/>
                <w:lang w:val="en-US"/>
              </w:rPr>
              <w:t xml:space="preserve">="20dp" </w:t>
            </w:r>
            <w:r w:rsidRPr="00665FDE">
              <w:rPr>
                <w:color w:val="E8BF6A"/>
                <w:lang w:val="en-US"/>
              </w:rPr>
              <w:t>/&gt;</w:t>
            </w:r>
            <w:r w:rsidRPr="00665FDE">
              <w:rPr>
                <w:color w:val="E8BF6A"/>
                <w:lang w:val="en-US"/>
              </w:rPr>
              <w:br/>
            </w:r>
            <w:r w:rsidRPr="00665FDE">
              <w:rPr>
                <w:color w:val="E8BF6A"/>
                <w:lang w:val="en-US"/>
              </w:rPr>
              <w:br/>
              <w:t xml:space="preserve">    &lt;Button</w:t>
            </w:r>
            <w:r w:rsidRPr="00665FDE">
              <w:rPr>
                <w:color w:val="E8BF6A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:textAllCaps</w:t>
            </w:r>
            <w:r w:rsidRPr="00665FDE">
              <w:rPr>
                <w:color w:val="6A8759"/>
                <w:lang w:val="en-US"/>
              </w:rPr>
              <w:t>="false"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:textSize</w:t>
            </w:r>
            <w:r w:rsidRPr="00665FDE">
              <w:rPr>
                <w:color w:val="6A8759"/>
                <w:lang w:val="en-US"/>
              </w:rPr>
              <w:t>="18dp"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:textColor</w:t>
            </w:r>
            <w:r w:rsidRPr="00665FDE">
              <w:rPr>
                <w:color w:val="6A8759"/>
                <w:lang w:val="en-US"/>
              </w:rPr>
              <w:t>="@color/blue"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:layout_width</w:t>
            </w:r>
            <w:r w:rsidRPr="00665FDE">
              <w:rPr>
                <w:color w:val="6A8759"/>
                <w:lang w:val="en-US"/>
              </w:rPr>
              <w:t>="match_parent"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:layout_height</w:t>
            </w:r>
            <w:r w:rsidRPr="00665FDE">
              <w:rPr>
                <w:color w:val="6A8759"/>
                <w:lang w:val="en-US"/>
              </w:rPr>
              <w:t>="40dp"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:background</w:t>
            </w:r>
            <w:r w:rsidRPr="00665FDE">
              <w:rPr>
                <w:color w:val="6A8759"/>
                <w:lang w:val="en-US"/>
              </w:rPr>
              <w:t>="@drawable/background_view"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:text</w:t>
            </w:r>
            <w:r w:rsidRPr="00665FDE">
              <w:rPr>
                <w:color w:val="6A8759"/>
                <w:lang w:val="en-US"/>
              </w:rPr>
              <w:t>="@string/next_page_bd"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:layout_marginLeft</w:t>
            </w:r>
            <w:r w:rsidRPr="00665FDE">
              <w:rPr>
                <w:color w:val="6A8759"/>
                <w:lang w:val="en-US"/>
              </w:rPr>
              <w:t>="10dp"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:layout_marginRight</w:t>
            </w:r>
            <w:r w:rsidRPr="00665FDE">
              <w:rPr>
                <w:color w:val="6A8759"/>
                <w:lang w:val="en-US"/>
              </w:rPr>
              <w:t>="10dp"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:layout_marginBottom</w:t>
            </w:r>
            <w:r w:rsidRPr="00665FDE">
              <w:rPr>
                <w:color w:val="6A8759"/>
                <w:lang w:val="en-US"/>
              </w:rPr>
              <w:t>="10dp"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:onClick</w:t>
            </w:r>
            <w:r w:rsidRPr="00665FDE">
              <w:rPr>
                <w:color w:val="6A8759"/>
                <w:lang w:val="en-US"/>
              </w:rPr>
              <w:t>="nextpage"</w:t>
            </w:r>
            <w:r w:rsidRPr="00665FDE">
              <w:rPr>
                <w:color w:val="E8BF6A"/>
                <w:lang w:val="en-US"/>
              </w:rPr>
              <w:t>&gt;&lt;/Button&gt;</w:t>
            </w:r>
            <w:r w:rsidRPr="00665FDE">
              <w:rPr>
                <w:color w:val="E8BF6A"/>
                <w:lang w:val="en-US"/>
              </w:rPr>
              <w:br/>
              <w:t>&lt;/LinearLayout&gt;</w:t>
            </w:r>
          </w:p>
        </w:tc>
      </w:tr>
    </w:tbl>
    <w:p w:rsidR="00665FDE" w:rsidRDefault="00665FDE" w:rsidP="00004E03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665FDE" w:rsidRPr="00665FDE" w:rsidTr="00665FDE">
        <w:tc>
          <w:tcPr>
            <w:tcW w:w="9571" w:type="dxa"/>
          </w:tcPr>
          <w:p w:rsidR="00665FDE" w:rsidRPr="00665FDE" w:rsidRDefault="00665FDE" w:rsidP="00665FDE">
            <w:pPr>
              <w:pStyle w:val="HTML"/>
              <w:shd w:val="clear" w:color="auto" w:fill="2B2B2B"/>
              <w:rPr>
                <w:color w:val="A9B7C6"/>
              </w:rPr>
            </w:pPr>
            <w:r w:rsidRPr="00665FDE">
              <w:rPr>
                <w:color w:val="CC7832"/>
                <w:lang w:val="en-US"/>
              </w:rPr>
              <w:lastRenderedPageBreak/>
              <w:t xml:space="preserve">package </w:t>
            </w:r>
            <w:r w:rsidRPr="00665FDE">
              <w:rPr>
                <w:color w:val="A9B7C6"/>
                <w:lang w:val="en-US"/>
              </w:rPr>
              <w:t>com.example.prakt22_2_</w:t>
            </w:r>
            <w:r w:rsidRPr="00665FDE">
              <w:rPr>
                <w:color w:val="A9B7C6"/>
                <w:lang w:val="en-US"/>
              </w:rPr>
              <w:br/>
            </w:r>
            <w:r w:rsidRPr="00665FDE">
              <w:rPr>
                <w:color w:val="A9B7C6"/>
                <w:lang w:val="en-US"/>
              </w:rPr>
              <w:br/>
            </w:r>
            <w:r w:rsidRPr="00665FDE">
              <w:rPr>
                <w:color w:val="CC7832"/>
                <w:lang w:val="en-US"/>
              </w:rPr>
              <w:t xml:space="preserve">import </w:t>
            </w:r>
            <w:r w:rsidRPr="00665FDE">
              <w:rPr>
                <w:color w:val="A9B7C6"/>
                <w:lang w:val="en-US"/>
              </w:rPr>
              <w:t>android.annotation.</w:t>
            </w:r>
            <w:r w:rsidRPr="00665FDE">
              <w:rPr>
                <w:color w:val="BBB529"/>
                <w:lang w:val="en-US"/>
              </w:rPr>
              <w:t>SuppressLint</w:t>
            </w:r>
            <w:r w:rsidRPr="00665FDE">
              <w:rPr>
                <w:color w:val="BBB529"/>
                <w:lang w:val="en-US"/>
              </w:rPr>
              <w:br/>
            </w:r>
            <w:r w:rsidRPr="00665FDE">
              <w:rPr>
                <w:color w:val="CC7832"/>
                <w:lang w:val="en-US"/>
              </w:rPr>
              <w:t xml:space="preserve">import </w:t>
            </w:r>
            <w:r w:rsidRPr="00665FDE">
              <w:rPr>
                <w:color w:val="A9B7C6"/>
                <w:lang w:val="en-US"/>
              </w:rPr>
              <w:t>android.content.ContentValues</w:t>
            </w:r>
            <w:r w:rsidRPr="00665FDE">
              <w:rPr>
                <w:color w:val="A9B7C6"/>
                <w:lang w:val="en-US"/>
              </w:rPr>
              <w:br/>
            </w:r>
            <w:r w:rsidRPr="00665FDE">
              <w:rPr>
                <w:color w:val="CC7832"/>
                <w:lang w:val="en-US"/>
              </w:rPr>
              <w:t xml:space="preserve">import </w:t>
            </w:r>
            <w:r w:rsidRPr="00665FDE">
              <w:rPr>
                <w:color w:val="A9B7C6"/>
                <w:lang w:val="en-US"/>
              </w:rPr>
              <w:t>android.content.Context</w:t>
            </w:r>
            <w:r w:rsidRPr="00665FDE">
              <w:rPr>
                <w:color w:val="A9B7C6"/>
                <w:lang w:val="en-US"/>
              </w:rPr>
              <w:br/>
            </w:r>
            <w:r w:rsidRPr="00665FDE">
              <w:rPr>
                <w:color w:val="CC7832"/>
                <w:lang w:val="en-US"/>
              </w:rPr>
              <w:t xml:space="preserve">import </w:t>
            </w:r>
            <w:r w:rsidRPr="00665FDE">
              <w:rPr>
                <w:color w:val="A9B7C6"/>
                <w:lang w:val="en-US"/>
              </w:rPr>
              <w:t>android.database.Cursor</w:t>
            </w:r>
            <w:r w:rsidRPr="00665FDE">
              <w:rPr>
                <w:color w:val="A9B7C6"/>
                <w:lang w:val="en-US"/>
              </w:rPr>
              <w:br/>
            </w:r>
            <w:r w:rsidRPr="00665FDE">
              <w:rPr>
                <w:color w:val="CC7832"/>
                <w:lang w:val="en-US"/>
              </w:rPr>
              <w:t xml:space="preserve">import </w:t>
            </w:r>
            <w:r w:rsidRPr="00665FDE">
              <w:rPr>
                <w:color w:val="A9B7C6"/>
                <w:lang w:val="en-US"/>
              </w:rPr>
              <w:t>android.database.sqlite.SQLiteConstraintException</w:t>
            </w:r>
            <w:r w:rsidRPr="00665FDE">
              <w:rPr>
                <w:color w:val="A9B7C6"/>
                <w:lang w:val="en-US"/>
              </w:rPr>
              <w:br/>
            </w:r>
            <w:r w:rsidRPr="00665FDE">
              <w:rPr>
                <w:color w:val="CC7832"/>
                <w:lang w:val="en-US"/>
              </w:rPr>
              <w:t xml:space="preserve">import </w:t>
            </w:r>
            <w:r w:rsidRPr="00665FDE">
              <w:rPr>
                <w:color w:val="A9B7C6"/>
                <w:lang w:val="en-US"/>
              </w:rPr>
              <w:t>android.database.sqlite.SQLiteDatabase</w:t>
            </w:r>
            <w:r w:rsidRPr="00665FDE">
              <w:rPr>
                <w:color w:val="A9B7C6"/>
                <w:lang w:val="en-US"/>
              </w:rPr>
              <w:br/>
            </w:r>
            <w:r w:rsidRPr="00665FDE">
              <w:rPr>
                <w:color w:val="CC7832"/>
                <w:lang w:val="en-US"/>
              </w:rPr>
              <w:t xml:space="preserve">import </w:t>
            </w:r>
            <w:r w:rsidRPr="00665FDE">
              <w:rPr>
                <w:color w:val="A9B7C6"/>
                <w:lang w:val="en-US"/>
              </w:rPr>
              <w:t>android.database.sqlite.SQLiteException</w:t>
            </w:r>
            <w:r w:rsidRPr="00665FDE">
              <w:rPr>
                <w:color w:val="A9B7C6"/>
                <w:lang w:val="en-US"/>
              </w:rPr>
              <w:br/>
            </w:r>
            <w:r w:rsidRPr="00665FDE">
              <w:rPr>
                <w:color w:val="CC7832"/>
                <w:lang w:val="en-US"/>
              </w:rPr>
              <w:t xml:space="preserve">import </w:t>
            </w:r>
            <w:r w:rsidRPr="00665FDE">
              <w:rPr>
                <w:color w:val="A9B7C6"/>
                <w:lang w:val="en-US"/>
              </w:rPr>
              <w:t>android.database.sqlite.SQLiteOpenHelper</w:t>
            </w:r>
            <w:r w:rsidRPr="00665FDE">
              <w:rPr>
                <w:color w:val="A9B7C6"/>
                <w:lang w:val="en-US"/>
              </w:rPr>
              <w:br/>
            </w:r>
            <w:r w:rsidRPr="00665FDE">
              <w:rPr>
                <w:color w:val="CC7832"/>
                <w:lang w:val="en-US"/>
              </w:rPr>
              <w:t xml:space="preserve">import </w:t>
            </w:r>
            <w:r w:rsidRPr="00665FDE">
              <w:rPr>
                <w:color w:val="A9B7C6"/>
                <w:lang w:val="en-US"/>
              </w:rPr>
              <w:t>android.view.View</w:t>
            </w:r>
            <w:r w:rsidRPr="00665FDE">
              <w:rPr>
                <w:color w:val="A9B7C6"/>
                <w:lang w:val="en-US"/>
              </w:rPr>
              <w:br/>
            </w:r>
            <w:r w:rsidRPr="00665FDE">
              <w:rPr>
                <w:color w:val="A9B7C6"/>
                <w:lang w:val="en-US"/>
              </w:rPr>
              <w:br/>
            </w:r>
            <w:r w:rsidRPr="00665FDE">
              <w:rPr>
                <w:color w:val="CC7832"/>
                <w:lang w:val="en-US"/>
              </w:rPr>
              <w:t xml:space="preserve">class </w:t>
            </w:r>
            <w:r w:rsidRPr="00665FDE">
              <w:rPr>
                <w:color w:val="A9B7C6"/>
                <w:lang w:val="en-US"/>
              </w:rPr>
              <w:t>MovieDBHelper(context: Context</w:t>
            </w:r>
            <w:r w:rsidRPr="00665FDE">
              <w:rPr>
                <w:color w:val="CC7832"/>
                <w:lang w:val="en-US"/>
              </w:rPr>
              <w:t xml:space="preserve">, val </w:t>
            </w:r>
            <w:r w:rsidRPr="00665FDE">
              <w:rPr>
                <w:color w:val="9876AA"/>
                <w:lang w:val="en-US"/>
              </w:rPr>
              <w:t>factory</w:t>
            </w:r>
            <w:r w:rsidRPr="00665FDE">
              <w:rPr>
                <w:color w:val="A9B7C6"/>
                <w:lang w:val="en-US"/>
              </w:rPr>
              <w:t>: SQLiteDatabase.CursorFactory?) :</w:t>
            </w:r>
            <w:r w:rsidRPr="00665FDE">
              <w:rPr>
                <w:color w:val="A9B7C6"/>
                <w:lang w:val="en-US"/>
              </w:rPr>
              <w:br/>
              <w:t xml:space="preserve">    SQLiteOpenHelper(context</w:t>
            </w:r>
            <w:r w:rsidRPr="00665FDE">
              <w:rPr>
                <w:color w:val="CC7832"/>
                <w:lang w:val="en-US"/>
              </w:rPr>
              <w:t xml:space="preserve">, </w:t>
            </w:r>
            <w:r w:rsidRPr="00665FDE">
              <w:rPr>
                <w:color w:val="6A8759"/>
                <w:lang w:val="en-US"/>
              </w:rPr>
              <w:t>"movie_database.db"</w:t>
            </w:r>
            <w:r w:rsidRPr="00665FDE">
              <w:rPr>
                <w:color w:val="CC7832"/>
                <w:lang w:val="en-US"/>
              </w:rPr>
              <w:t xml:space="preserve">, null, </w:t>
            </w:r>
            <w:r w:rsidRPr="00665FDE">
              <w:rPr>
                <w:color w:val="6897BB"/>
                <w:lang w:val="en-US"/>
              </w:rPr>
              <w:t>1</w:t>
            </w:r>
            <w:r w:rsidRPr="00665FDE">
              <w:rPr>
                <w:color w:val="A9B7C6"/>
                <w:lang w:val="en-US"/>
              </w:rPr>
              <w:t>) {</w:t>
            </w:r>
            <w:r w:rsidRPr="00665FDE">
              <w:rPr>
                <w:color w:val="A9B7C6"/>
                <w:lang w:val="en-US"/>
              </w:rPr>
              <w:br/>
            </w:r>
            <w:r w:rsidRPr="00665FDE">
              <w:rPr>
                <w:color w:val="A9B7C6"/>
                <w:lang w:val="en-US"/>
              </w:rPr>
              <w:br/>
              <w:t xml:space="preserve">    </w:t>
            </w:r>
            <w:r w:rsidRPr="00665FDE">
              <w:rPr>
                <w:color w:val="CC7832"/>
                <w:lang w:val="en-US"/>
              </w:rPr>
              <w:t xml:space="preserve">override fun </w:t>
            </w:r>
            <w:r w:rsidRPr="00665FDE">
              <w:rPr>
                <w:color w:val="FFC66D"/>
                <w:lang w:val="en-US"/>
              </w:rPr>
              <w:t>onCreate</w:t>
            </w:r>
            <w:r w:rsidRPr="00665FDE">
              <w:rPr>
                <w:color w:val="A9B7C6"/>
                <w:lang w:val="en-US"/>
              </w:rPr>
              <w:t>(db: SQLiteDatabase) {</w:t>
            </w:r>
            <w:r w:rsidRPr="00665FDE">
              <w:rPr>
                <w:color w:val="A9B7C6"/>
                <w:lang w:val="en-US"/>
              </w:rPr>
              <w:br/>
              <w:t xml:space="preserve">        </w:t>
            </w:r>
            <w:r w:rsidRPr="00665FDE">
              <w:rPr>
                <w:color w:val="CC7832"/>
                <w:lang w:val="en-US"/>
              </w:rPr>
              <w:t xml:space="preserve">val </w:t>
            </w:r>
            <w:r w:rsidRPr="00665FDE">
              <w:rPr>
                <w:color w:val="A9B7C6"/>
                <w:lang w:val="en-US"/>
              </w:rPr>
              <w:t xml:space="preserve">quary = </w:t>
            </w:r>
            <w:r w:rsidRPr="00665FDE">
              <w:rPr>
                <w:color w:val="6A8759"/>
                <w:lang w:val="en-US"/>
              </w:rPr>
              <w:t>"</w:t>
            </w:r>
            <w:r w:rsidRPr="00665FDE">
              <w:rPr>
                <w:color w:val="6A8759"/>
                <w:shd w:val="clear" w:color="auto" w:fill="364135"/>
                <w:lang w:val="en-US"/>
              </w:rPr>
              <w:t>CREATE TABLE movie_database (id INT PRIMARY KEY, login TEXT, title TEXT, year TEXT, image TEXT, type TEXT, released TEXT, actors TEXT, plot TEXT)</w:t>
            </w:r>
            <w:r w:rsidRPr="00665FDE">
              <w:rPr>
                <w:color w:val="6A8759"/>
                <w:lang w:val="en-US"/>
              </w:rPr>
              <w:t>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A9B7C6"/>
                <w:lang w:val="en-US"/>
              </w:rPr>
              <w:t>db!!.execSQL(quary)</w:t>
            </w:r>
            <w:r w:rsidRPr="00665FDE">
              <w:rPr>
                <w:color w:val="A9B7C6"/>
                <w:lang w:val="en-US"/>
              </w:rPr>
              <w:br/>
              <w:t xml:space="preserve">    }</w:t>
            </w:r>
            <w:r w:rsidRPr="00665FDE">
              <w:rPr>
                <w:color w:val="A9B7C6"/>
                <w:lang w:val="en-US"/>
              </w:rPr>
              <w:br/>
            </w:r>
            <w:r w:rsidRPr="00665FDE">
              <w:rPr>
                <w:color w:val="A9B7C6"/>
                <w:lang w:val="en-US"/>
              </w:rPr>
              <w:br/>
              <w:t xml:space="preserve">    </w:t>
            </w:r>
            <w:r w:rsidRPr="00665FDE">
              <w:rPr>
                <w:color w:val="CC7832"/>
                <w:lang w:val="en-US"/>
              </w:rPr>
              <w:t xml:space="preserve">override fun </w:t>
            </w:r>
            <w:r w:rsidRPr="00665FDE">
              <w:rPr>
                <w:color w:val="FFC66D"/>
                <w:lang w:val="en-US"/>
              </w:rPr>
              <w:t>onUpgrade</w:t>
            </w:r>
            <w:r w:rsidRPr="00665FDE">
              <w:rPr>
                <w:color w:val="A9B7C6"/>
                <w:lang w:val="en-US"/>
              </w:rPr>
              <w:t>(db: SQLiteDatabase</w:t>
            </w:r>
            <w:r w:rsidRPr="00665FDE">
              <w:rPr>
                <w:color w:val="CC7832"/>
                <w:lang w:val="en-US"/>
              </w:rPr>
              <w:t xml:space="preserve">, </w:t>
            </w:r>
            <w:r w:rsidRPr="00665FDE">
              <w:rPr>
                <w:color w:val="A9B7C6"/>
                <w:lang w:val="en-US"/>
              </w:rPr>
              <w:t>oldVersion: Int</w:t>
            </w:r>
            <w:r w:rsidRPr="00665FDE">
              <w:rPr>
                <w:color w:val="CC7832"/>
                <w:lang w:val="en-US"/>
              </w:rPr>
              <w:t xml:space="preserve">, </w:t>
            </w:r>
            <w:r w:rsidRPr="00665FDE">
              <w:rPr>
                <w:color w:val="A9B7C6"/>
                <w:lang w:val="en-US"/>
              </w:rPr>
              <w:t>newVersion: Int) {</w:t>
            </w:r>
            <w:r w:rsidRPr="00665FDE">
              <w:rPr>
                <w:color w:val="A9B7C6"/>
                <w:lang w:val="en-US"/>
              </w:rPr>
              <w:br/>
              <w:t xml:space="preserve">        </w:t>
            </w:r>
            <w:r w:rsidRPr="00665FDE">
              <w:rPr>
                <w:color w:val="6A8759"/>
                <w:lang w:val="en-US"/>
              </w:rPr>
              <w:t xml:space="preserve">"DROP TABLE IF EXISTS " </w:t>
            </w:r>
            <w:r w:rsidRPr="00665FDE">
              <w:rPr>
                <w:color w:val="A9B7C6"/>
                <w:lang w:val="en-US"/>
              </w:rPr>
              <w:t>+ DBContract.MovieEntry.</w:t>
            </w:r>
            <w:r w:rsidRPr="00665FDE">
              <w:rPr>
                <w:color w:val="9876AA"/>
                <w:lang w:val="en-US"/>
              </w:rPr>
              <w:t>TABLE_NAME</w:t>
            </w:r>
            <w:r w:rsidRPr="00665FDE">
              <w:rPr>
                <w:color w:val="9876AA"/>
                <w:lang w:val="en-US"/>
              </w:rPr>
              <w:br/>
              <w:t xml:space="preserve">        </w:t>
            </w:r>
            <w:r w:rsidRPr="00665FDE">
              <w:rPr>
                <w:color w:val="A9B7C6"/>
                <w:lang w:val="en-US"/>
              </w:rPr>
              <w:t>onCreate(db)</w:t>
            </w:r>
            <w:r w:rsidRPr="00665FDE">
              <w:rPr>
                <w:color w:val="A9B7C6"/>
                <w:lang w:val="en-US"/>
              </w:rPr>
              <w:br/>
              <w:t xml:space="preserve">    }</w:t>
            </w:r>
            <w:r w:rsidRPr="00665FDE">
              <w:rPr>
                <w:color w:val="A9B7C6"/>
                <w:lang w:val="en-US"/>
              </w:rPr>
              <w:br/>
            </w:r>
            <w:r w:rsidRPr="00665FDE">
              <w:rPr>
                <w:color w:val="A9B7C6"/>
                <w:lang w:val="en-US"/>
              </w:rPr>
              <w:br/>
              <w:t xml:space="preserve">    </w:t>
            </w:r>
            <w:r w:rsidRPr="00665FDE">
              <w:rPr>
                <w:color w:val="CC7832"/>
                <w:lang w:val="en-US"/>
              </w:rPr>
              <w:t xml:space="preserve">override fun </w:t>
            </w:r>
            <w:r w:rsidRPr="00665FDE">
              <w:rPr>
                <w:color w:val="FFC66D"/>
                <w:lang w:val="en-US"/>
              </w:rPr>
              <w:t>onDowngrade</w:t>
            </w:r>
            <w:r w:rsidRPr="00665FDE">
              <w:rPr>
                <w:color w:val="A9B7C6"/>
                <w:lang w:val="en-US"/>
              </w:rPr>
              <w:t>(db: SQLiteDatabase</w:t>
            </w:r>
            <w:r w:rsidRPr="00665FDE">
              <w:rPr>
                <w:color w:val="CC7832"/>
                <w:lang w:val="en-US"/>
              </w:rPr>
              <w:t xml:space="preserve">, </w:t>
            </w:r>
            <w:r w:rsidRPr="00665FDE">
              <w:rPr>
                <w:color w:val="A9B7C6"/>
                <w:lang w:val="en-US"/>
              </w:rPr>
              <w:t>oldVersion: Int</w:t>
            </w:r>
            <w:r w:rsidRPr="00665FDE">
              <w:rPr>
                <w:color w:val="CC7832"/>
                <w:lang w:val="en-US"/>
              </w:rPr>
              <w:t xml:space="preserve">, </w:t>
            </w:r>
            <w:r w:rsidRPr="00665FDE">
              <w:rPr>
                <w:color w:val="A9B7C6"/>
                <w:lang w:val="en-US"/>
              </w:rPr>
              <w:t>newVersion: Int) {</w:t>
            </w:r>
            <w:r w:rsidRPr="00665FDE">
              <w:rPr>
                <w:color w:val="A9B7C6"/>
                <w:lang w:val="en-US"/>
              </w:rPr>
              <w:br/>
              <w:t xml:space="preserve">        onUpgrade(db</w:t>
            </w:r>
            <w:r w:rsidRPr="00665FDE">
              <w:rPr>
                <w:color w:val="CC7832"/>
                <w:lang w:val="en-US"/>
              </w:rPr>
              <w:t xml:space="preserve">, </w:t>
            </w:r>
            <w:r w:rsidRPr="00665FDE">
              <w:rPr>
                <w:color w:val="A9B7C6"/>
                <w:lang w:val="en-US"/>
              </w:rPr>
              <w:t>oldVersion</w:t>
            </w:r>
            <w:r w:rsidRPr="00665FDE">
              <w:rPr>
                <w:color w:val="CC7832"/>
                <w:lang w:val="en-US"/>
              </w:rPr>
              <w:t xml:space="preserve">, </w:t>
            </w:r>
            <w:r w:rsidRPr="00665FDE">
              <w:rPr>
                <w:color w:val="A9B7C6"/>
                <w:lang w:val="en-US"/>
              </w:rPr>
              <w:t>newVersion)</w:t>
            </w:r>
            <w:r w:rsidRPr="00665FDE">
              <w:rPr>
                <w:color w:val="A9B7C6"/>
                <w:lang w:val="en-US"/>
              </w:rPr>
              <w:br/>
              <w:t xml:space="preserve">    }</w:t>
            </w:r>
            <w:r w:rsidRPr="00665FDE">
              <w:rPr>
                <w:color w:val="A9B7C6"/>
                <w:lang w:val="en-US"/>
              </w:rPr>
              <w:br/>
              <w:t xml:space="preserve">    </w:t>
            </w:r>
            <w:r w:rsidRPr="00665FDE">
              <w:rPr>
                <w:color w:val="CC7832"/>
                <w:lang w:val="en-US"/>
              </w:rPr>
              <w:t xml:space="preserve">fun </w:t>
            </w:r>
            <w:r w:rsidRPr="00665FDE">
              <w:rPr>
                <w:color w:val="FFC66D"/>
                <w:lang w:val="en-US"/>
              </w:rPr>
              <w:t>addMovie</w:t>
            </w:r>
            <w:r w:rsidRPr="00665FDE">
              <w:rPr>
                <w:color w:val="A9B7C6"/>
                <w:lang w:val="en-US"/>
              </w:rPr>
              <w:t>(movie: Movie)</w:t>
            </w:r>
            <w:r w:rsidRPr="00665FDE">
              <w:rPr>
                <w:color w:val="A9B7C6"/>
                <w:lang w:val="en-US"/>
              </w:rPr>
              <w:br/>
              <w:t xml:space="preserve">    {</w:t>
            </w:r>
            <w:r w:rsidRPr="00665FDE">
              <w:rPr>
                <w:color w:val="A9B7C6"/>
                <w:lang w:val="en-US"/>
              </w:rPr>
              <w:br/>
              <w:t xml:space="preserve">        </w:t>
            </w:r>
            <w:r w:rsidRPr="00665FDE">
              <w:rPr>
                <w:color w:val="CC7832"/>
                <w:lang w:val="en-US"/>
              </w:rPr>
              <w:t xml:space="preserve">val </w:t>
            </w:r>
            <w:r w:rsidRPr="00665FDE">
              <w:rPr>
                <w:color w:val="A9B7C6"/>
                <w:lang w:val="en-US"/>
              </w:rPr>
              <w:t>values = ContentValues()</w:t>
            </w:r>
            <w:r w:rsidRPr="00665FDE">
              <w:rPr>
                <w:color w:val="A9B7C6"/>
                <w:lang w:val="en-US"/>
              </w:rPr>
              <w:br/>
              <w:t xml:space="preserve">        values.put(</w:t>
            </w:r>
            <w:r w:rsidRPr="00665FDE">
              <w:rPr>
                <w:color w:val="6A8759"/>
                <w:lang w:val="en-US"/>
              </w:rPr>
              <w:t>"login"</w:t>
            </w:r>
            <w:r w:rsidRPr="00665FDE">
              <w:rPr>
                <w:color w:val="CC7832"/>
                <w:lang w:val="en-US"/>
              </w:rPr>
              <w:t xml:space="preserve">, </w:t>
            </w:r>
            <w:r w:rsidRPr="00665FDE">
              <w:rPr>
                <w:color w:val="A9B7C6"/>
                <w:lang w:val="en-US"/>
              </w:rPr>
              <w:t>movie.</w:t>
            </w:r>
            <w:r w:rsidRPr="00665FDE">
              <w:rPr>
                <w:color w:val="9876AA"/>
                <w:lang w:val="en-US"/>
              </w:rPr>
              <w:t>login</w:t>
            </w:r>
            <w:r w:rsidRPr="00665FDE">
              <w:rPr>
                <w:color w:val="A9B7C6"/>
                <w:lang w:val="en-US"/>
              </w:rPr>
              <w:t>)</w:t>
            </w:r>
            <w:r w:rsidRPr="00665FDE">
              <w:rPr>
                <w:color w:val="A9B7C6"/>
                <w:lang w:val="en-US"/>
              </w:rPr>
              <w:br/>
              <w:t xml:space="preserve">        values.put(</w:t>
            </w:r>
            <w:r w:rsidRPr="00665FDE">
              <w:rPr>
                <w:color w:val="6A8759"/>
                <w:lang w:val="en-US"/>
              </w:rPr>
              <w:t>"title"</w:t>
            </w:r>
            <w:r w:rsidRPr="00665FDE">
              <w:rPr>
                <w:color w:val="CC7832"/>
                <w:lang w:val="en-US"/>
              </w:rPr>
              <w:t xml:space="preserve">, </w:t>
            </w:r>
            <w:r w:rsidRPr="00665FDE">
              <w:rPr>
                <w:color w:val="A9B7C6"/>
                <w:lang w:val="en-US"/>
              </w:rPr>
              <w:t>movie.</w:t>
            </w:r>
            <w:r w:rsidRPr="00665FDE">
              <w:rPr>
                <w:color w:val="9876AA"/>
                <w:lang w:val="en-US"/>
              </w:rPr>
              <w:t>title</w:t>
            </w:r>
            <w:r w:rsidRPr="00665FDE">
              <w:rPr>
                <w:color w:val="A9B7C6"/>
                <w:lang w:val="en-US"/>
              </w:rPr>
              <w:t>)</w:t>
            </w:r>
            <w:r w:rsidRPr="00665FDE">
              <w:rPr>
                <w:color w:val="A9B7C6"/>
                <w:lang w:val="en-US"/>
              </w:rPr>
              <w:br/>
              <w:t xml:space="preserve">        values.put(</w:t>
            </w:r>
            <w:r w:rsidRPr="00665FDE">
              <w:rPr>
                <w:color w:val="6A8759"/>
                <w:lang w:val="en-US"/>
              </w:rPr>
              <w:t>"year"</w:t>
            </w:r>
            <w:r w:rsidRPr="00665FDE">
              <w:rPr>
                <w:color w:val="CC7832"/>
                <w:lang w:val="en-US"/>
              </w:rPr>
              <w:t xml:space="preserve">, </w:t>
            </w:r>
            <w:r w:rsidRPr="00665FDE">
              <w:rPr>
                <w:color w:val="A9B7C6"/>
                <w:lang w:val="en-US"/>
              </w:rPr>
              <w:t>movie.</w:t>
            </w:r>
            <w:r w:rsidRPr="00665FDE">
              <w:rPr>
                <w:color w:val="9876AA"/>
                <w:lang w:val="en-US"/>
              </w:rPr>
              <w:t>year</w:t>
            </w:r>
            <w:r w:rsidRPr="00665FDE">
              <w:rPr>
                <w:color w:val="A9B7C6"/>
                <w:lang w:val="en-US"/>
              </w:rPr>
              <w:t>)</w:t>
            </w:r>
            <w:r w:rsidRPr="00665FDE">
              <w:rPr>
                <w:color w:val="A9B7C6"/>
                <w:lang w:val="en-US"/>
              </w:rPr>
              <w:br/>
              <w:t xml:space="preserve">        values.put(</w:t>
            </w:r>
            <w:r w:rsidRPr="00665FDE">
              <w:rPr>
                <w:color w:val="6A8759"/>
                <w:lang w:val="en-US"/>
              </w:rPr>
              <w:t>"type"</w:t>
            </w:r>
            <w:r w:rsidRPr="00665FDE">
              <w:rPr>
                <w:color w:val="CC7832"/>
                <w:lang w:val="en-US"/>
              </w:rPr>
              <w:t xml:space="preserve">, </w:t>
            </w:r>
            <w:r w:rsidRPr="00665FDE">
              <w:rPr>
                <w:color w:val="A9B7C6"/>
                <w:lang w:val="en-US"/>
              </w:rPr>
              <w:t>movie.</w:t>
            </w:r>
            <w:r w:rsidRPr="00665FDE">
              <w:rPr>
                <w:color w:val="9876AA"/>
                <w:lang w:val="en-US"/>
              </w:rPr>
              <w:t>type</w:t>
            </w:r>
            <w:r w:rsidRPr="00665FDE">
              <w:rPr>
                <w:color w:val="A9B7C6"/>
                <w:lang w:val="en-US"/>
              </w:rPr>
              <w:t>)</w:t>
            </w:r>
            <w:r w:rsidRPr="00665FDE">
              <w:rPr>
                <w:color w:val="A9B7C6"/>
                <w:lang w:val="en-US"/>
              </w:rPr>
              <w:br/>
              <w:t xml:space="preserve">        values.put(</w:t>
            </w:r>
            <w:r w:rsidRPr="00665FDE">
              <w:rPr>
                <w:color w:val="6A8759"/>
                <w:lang w:val="en-US"/>
              </w:rPr>
              <w:t>"released"</w:t>
            </w:r>
            <w:r w:rsidRPr="00665FDE">
              <w:rPr>
                <w:color w:val="CC7832"/>
                <w:lang w:val="en-US"/>
              </w:rPr>
              <w:t xml:space="preserve">, </w:t>
            </w:r>
            <w:r w:rsidRPr="00665FDE">
              <w:rPr>
                <w:color w:val="A9B7C6"/>
                <w:lang w:val="en-US"/>
              </w:rPr>
              <w:t>movie.</w:t>
            </w:r>
            <w:r w:rsidRPr="00665FDE">
              <w:rPr>
                <w:color w:val="9876AA"/>
                <w:lang w:val="en-US"/>
              </w:rPr>
              <w:t>released</w:t>
            </w:r>
            <w:r w:rsidRPr="00665FDE">
              <w:rPr>
                <w:color w:val="A9B7C6"/>
                <w:lang w:val="en-US"/>
              </w:rPr>
              <w:t>)</w:t>
            </w:r>
            <w:r w:rsidRPr="00665FDE">
              <w:rPr>
                <w:color w:val="A9B7C6"/>
                <w:lang w:val="en-US"/>
              </w:rPr>
              <w:br/>
              <w:t xml:space="preserve">        values.put(</w:t>
            </w:r>
            <w:r w:rsidRPr="00665FDE">
              <w:rPr>
                <w:color w:val="6A8759"/>
                <w:lang w:val="en-US"/>
              </w:rPr>
              <w:t>"actors"</w:t>
            </w:r>
            <w:r w:rsidRPr="00665FDE">
              <w:rPr>
                <w:color w:val="CC7832"/>
                <w:lang w:val="en-US"/>
              </w:rPr>
              <w:t xml:space="preserve">, </w:t>
            </w:r>
            <w:r w:rsidRPr="00665FDE">
              <w:rPr>
                <w:color w:val="A9B7C6"/>
                <w:lang w:val="en-US"/>
              </w:rPr>
              <w:t>movie.</w:t>
            </w:r>
            <w:r w:rsidRPr="00665FDE">
              <w:rPr>
                <w:color w:val="9876AA"/>
                <w:lang w:val="en-US"/>
              </w:rPr>
              <w:t>actors</w:t>
            </w:r>
            <w:r w:rsidRPr="00665FDE">
              <w:rPr>
                <w:color w:val="A9B7C6"/>
                <w:lang w:val="en-US"/>
              </w:rPr>
              <w:t>)</w:t>
            </w:r>
            <w:r w:rsidRPr="00665FDE">
              <w:rPr>
                <w:color w:val="A9B7C6"/>
                <w:lang w:val="en-US"/>
              </w:rPr>
              <w:br/>
              <w:t xml:space="preserve">        values.put(</w:t>
            </w:r>
            <w:r w:rsidRPr="00665FDE">
              <w:rPr>
                <w:color w:val="6A8759"/>
                <w:lang w:val="en-US"/>
              </w:rPr>
              <w:t>"plot"</w:t>
            </w:r>
            <w:r w:rsidRPr="00665FDE">
              <w:rPr>
                <w:color w:val="CC7832"/>
                <w:lang w:val="en-US"/>
              </w:rPr>
              <w:t xml:space="preserve">, </w:t>
            </w:r>
            <w:r w:rsidRPr="00665FDE">
              <w:rPr>
                <w:color w:val="A9B7C6"/>
                <w:lang w:val="en-US"/>
              </w:rPr>
              <w:t>movie.</w:t>
            </w:r>
            <w:r w:rsidRPr="00665FDE">
              <w:rPr>
                <w:color w:val="9876AA"/>
                <w:lang w:val="en-US"/>
              </w:rPr>
              <w:t>plot</w:t>
            </w:r>
            <w:r w:rsidRPr="00665FDE">
              <w:rPr>
                <w:color w:val="A9B7C6"/>
                <w:lang w:val="en-US"/>
              </w:rPr>
              <w:t>)</w:t>
            </w:r>
            <w:r w:rsidRPr="00665FDE">
              <w:rPr>
                <w:color w:val="A9B7C6"/>
                <w:lang w:val="en-US"/>
              </w:rPr>
              <w:br/>
              <w:t xml:space="preserve">        values.put(</w:t>
            </w:r>
            <w:r w:rsidRPr="00665FDE">
              <w:rPr>
                <w:color w:val="6A8759"/>
                <w:lang w:val="en-US"/>
              </w:rPr>
              <w:t>"image"</w:t>
            </w:r>
            <w:r w:rsidRPr="00665FDE">
              <w:rPr>
                <w:color w:val="CC7832"/>
                <w:lang w:val="en-US"/>
              </w:rPr>
              <w:t xml:space="preserve">, </w:t>
            </w:r>
            <w:r w:rsidRPr="00665FDE">
              <w:rPr>
                <w:color w:val="A9B7C6"/>
                <w:lang w:val="en-US"/>
              </w:rPr>
              <w:t>movie.</w:t>
            </w:r>
            <w:r w:rsidRPr="00665FDE">
              <w:rPr>
                <w:color w:val="9876AA"/>
                <w:lang w:val="en-US"/>
              </w:rPr>
              <w:t>image</w:t>
            </w:r>
            <w:r w:rsidRPr="00665FDE">
              <w:rPr>
                <w:color w:val="A9B7C6"/>
                <w:lang w:val="en-US"/>
              </w:rPr>
              <w:t>)</w:t>
            </w:r>
            <w:r w:rsidRPr="00665FDE">
              <w:rPr>
                <w:color w:val="A9B7C6"/>
                <w:lang w:val="en-US"/>
              </w:rPr>
              <w:br/>
            </w:r>
            <w:r w:rsidRPr="00665FDE">
              <w:rPr>
                <w:color w:val="A9B7C6"/>
                <w:lang w:val="en-US"/>
              </w:rPr>
              <w:br/>
              <w:t xml:space="preserve">        </w:t>
            </w:r>
            <w:r w:rsidRPr="00665FDE">
              <w:rPr>
                <w:color w:val="CC7832"/>
                <w:lang w:val="en-US"/>
              </w:rPr>
              <w:t xml:space="preserve">val </w:t>
            </w:r>
            <w:r w:rsidRPr="00665FDE">
              <w:rPr>
                <w:color w:val="A9B7C6"/>
                <w:lang w:val="en-US"/>
              </w:rPr>
              <w:t xml:space="preserve">db = </w:t>
            </w:r>
            <w:r w:rsidRPr="00665FDE">
              <w:rPr>
                <w:color w:val="CC7832"/>
                <w:lang w:val="en-US"/>
              </w:rPr>
              <w:t>this</w:t>
            </w:r>
            <w:r w:rsidRPr="00665FDE">
              <w:rPr>
                <w:color w:val="A9B7C6"/>
                <w:lang w:val="en-US"/>
              </w:rPr>
              <w:t>.</w:t>
            </w:r>
            <w:r w:rsidRPr="00665FDE">
              <w:rPr>
                <w:i/>
                <w:iCs/>
                <w:color w:val="9876AA"/>
                <w:lang w:val="en-US"/>
              </w:rPr>
              <w:t>writableDatabase</w:t>
            </w:r>
            <w:r w:rsidRPr="00665FDE">
              <w:rPr>
                <w:i/>
                <w:iCs/>
                <w:color w:val="9876AA"/>
                <w:lang w:val="en-US"/>
              </w:rPr>
              <w:br/>
              <w:t xml:space="preserve">        </w:t>
            </w:r>
            <w:r w:rsidRPr="00665FDE">
              <w:rPr>
                <w:color w:val="A9B7C6"/>
                <w:lang w:val="en-US"/>
              </w:rPr>
              <w:t>db.insert(</w:t>
            </w:r>
            <w:r w:rsidRPr="00665FDE">
              <w:rPr>
                <w:color w:val="6A8759"/>
                <w:lang w:val="en-US"/>
              </w:rPr>
              <w:t>"movie_database"</w:t>
            </w:r>
            <w:r w:rsidRPr="00665FDE">
              <w:rPr>
                <w:color w:val="CC7832"/>
                <w:lang w:val="en-US"/>
              </w:rPr>
              <w:t xml:space="preserve">, null, </w:t>
            </w:r>
            <w:r w:rsidRPr="00665FDE">
              <w:rPr>
                <w:color w:val="A9B7C6"/>
                <w:lang w:val="en-US"/>
              </w:rPr>
              <w:t>values)</w:t>
            </w:r>
            <w:r w:rsidRPr="00665FDE">
              <w:rPr>
                <w:color w:val="A9B7C6"/>
                <w:lang w:val="en-US"/>
              </w:rPr>
              <w:br/>
              <w:t xml:space="preserve">        db.close()</w:t>
            </w:r>
            <w:r w:rsidRPr="00665FDE">
              <w:rPr>
                <w:color w:val="A9B7C6"/>
                <w:lang w:val="en-US"/>
              </w:rPr>
              <w:br/>
              <w:t xml:space="preserve">    }</w:t>
            </w:r>
            <w:r w:rsidRPr="00665FDE">
              <w:rPr>
                <w:color w:val="A9B7C6"/>
                <w:lang w:val="en-US"/>
              </w:rPr>
              <w:br/>
              <w:t xml:space="preserve">    </w:t>
            </w:r>
            <w:r w:rsidRPr="00665FDE">
              <w:rPr>
                <w:color w:val="CC7832"/>
                <w:lang w:val="en-US"/>
              </w:rPr>
              <w:t xml:space="preserve">fun </w:t>
            </w:r>
            <w:r w:rsidRPr="00665FDE">
              <w:rPr>
                <w:color w:val="FFC66D"/>
                <w:lang w:val="en-US"/>
              </w:rPr>
              <w:t>getMovie</w:t>
            </w:r>
            <w:r w:rsidRPr="00665FDE">
              <w:rPr>
                <w:color w:val="A9B7C6"/>
                <w:lang w:val="en-US"/>
              </w:rPr>
              <w:t>(title: String</w:t>
            </w:r>
            <w:r w:rsidRPr="00665FDE">
              <w:rPr>
                <w:color w:val="CC7832"/>
                <w:lang w:val="en-US"/>
              </w:rPr>
              <w:t xml:space="preserve">, </w:t>
            </w:r>
            <w:r w:rsidRPr="00665FDE">
              <w:rPr>
                <w:color w:val="A9B7C6"/>
                <w:lang w:val="en-US"/>
              </w:rPr>
              <w:t>login: String):Boolean</w:t>
            </w:r>
            <w:r w:rsidRPr="00665FDE">
              <w:rPr>
                <w:color w:val="A9B7C6"/>
                <w:lang w:val="en-US"/>
              </w:rPr>
              <w:br/>
              <w:t xml:space="preserve">    {</w:t>
            </w:r>
            <w:r w:rsidRPr="00665FDE">
              <w:rPr>
                <w:color w:val="A9B7C6"/>
                <w:lang w:val="en-US"/>
              </w:rPr>
              <w:br/>
              <w:t xml:space="preserve">        </w:t>
            </w:r>
            <w:r w:rsidRPr="00665FDE">
              <w:rPr>
                <w:color w:val="CC7832"/>
                <w:lang w:val="en-US"/>
              </w:rPr>
              <w:t xml:space="preserve">val </w:t>
            </w:r>
            <w:r w:rsidRPr="00665FDE">
              <w:rPr>
                <w:color w:val="A9B7C6"/>
                <w:lang w:val="en-US"/>
              </w:rPr>
              <w:t xml:space="preserve">db = </w:t>
            </w:r>
            <w:r w:rsidRPr="00665FDE">
              <w:rPr>
                <w:color w:val="CC7832"/>
                <w:lang w:val="en-US"/>
              </w:rPr>
              <w:t>this</w:t>
            </w:r>
            <w:r w:rsidRPr="00665FDE">
              <w:rPr>
                <w:color w:val="A9B7C6"/>
                <w:lang w:val="en-US"/>
              </w:rPr>
              <w:t>.</w:t>
            </w:r>
            <w:r w:rsidRPr="00665FDE">
              <w:rPr>
                <w:i/>
                <w:iCs/>
                <w:color w:val="9876AA"/>
                <w:lang w:val="en-US"/>
              </w:rPr>
              <w:t>readableDatabase</w:t>
            </w:r>
            <w:r w:rsidRPr="00665FDE">
              <w:rPr>
                <w:i/>
                <w:iCs/>
                <w:color w:val="9876AA"/>
                <w:lang w:val="en-US"/>
              </w:rPr>
              <w:br/>
              <w:t xml:space="preserve">        </w:t>
            </w:r>
            <w:r w:rsidRPr="00665FDE">
              <w:rPr>
                <w:color w:val="CC7832"/>
                <w:lang w:val="en-US"/>
              </w:rPr>
              <w:t xml:space="preserve">val </w:t>
            </w:r>
            <w:r w:rsidRPr="00665FDE">
              <w:rPr>
                <w:color w:val="A9B7C6"/>
                <w:lang w:val="en-US"/>
              </w:rPr>
              <w:t>result = db.rawQuery(</w:t>
            </w:r>
            <w:r w:rsidRPr="00665FDE">
              <w:rPr>
                <w:color w:val="6A8759"/>
                <w:lang w:val="en-US"/>
              </w:rPr>
              <w:t>"</w:t>
            </w:r>
            <w:r w:rsidRPr="00665FDE">
              <w:rPr>
                <w:color w:val="6A8759"/>
                <w:shd w:val="clear" w:color="auto" w:fill="364135"/>
                <w:lang w:val="en-US"/>
              </w:rPr>
              <w:t>SELECT * FROM movie_database WHERE title = '</w:t>
            </w:r>
            <w:r w:rsidRPr="00665FDE">
              <w:rPr>
                <w:color w:val="CC7832"/>
                <w:lang w:val="en-US"/>
              </w:rPr>
              <w:t>$</w:t>
            </w:r>
            <w:r w:rsidRPr="00665FDE">
              <w:rPr>
                <w:color w:val="A9B7C6"/>
                <w:lang w:val="en-US"/>
              </w:rPr>
              <w:t>title</w:t>
            </w:r>
            <w:r w:rsidRPr="00665FDE">
              <w:rPr>
                <w:color w:val="6A8759"/>
                <w:shd w:val="clear" w:color="auto" w:fill="364135"/>
                <w:lang w:val="en-US"/>
              </w:rPr>
              <w:t>' AND LOGIN = '</w:t>
            </w:r>
            <w:r w:rsidRPr="00665FDE">
              <w:rPr>
                <w:color w:val="CC7832"/>
                <w:lang w:val="en-US"/>
              </w:rPr>
              <w:t>$</w:t>
            </w:r>
            <w:r w:rsidRPr="00665FDE">
              <w:rPr>
                <w:color w:val="A9B7C6"/>
                <w:lang w:val="en-US"/>
              </w:rPr>
              <w:t>login</w:t>
            </w:r>
            <w:r w:rsidRPr="00665FDE">
              <w:rPr>
                <w:color w:val="6A8759"/>
                <w:shd w:val="clear" w:color="auto" w:fill="364135"/>
                <w:lang w:val="en-US"/>
              </w:rPr>
              <w:t>'</w:t>
            </w:r>
            <w:r w:rsidRPr="00665FDE">
              <w:rPr>
                <w:color w:val="6A8759"/>
                <w:lang w:val="en-US"/>
              </w:rPr>
              <w:t>"</w:t>
            </w:r>
            <w:r w:rsidRPr="00665FDE">
              <w:rPr>
                <w:color w:val="CC7832"/>
                <w:lang w:val="en-US"/>
              </w:rPr>
              <w:t>,null</w:t>
            </w:r>
            <w:r w:rsidRPr="00665FDE">
              <w:rPr>
                <w:color w:val="A9B7C6"/>
                <w:lang w:val="en-US"/>
              </w:rPr>
              <w:t>)</w:t>
            </w:r>
            <w:r w:rsidRPr="00665FDE">
              <w:rPr>
                <w:color w:val="A9B7C6"/>
                <w:lang w:val="en-US"/>
              </w:rPr>
              <w:br/>
              <w:t xml:space="preserve">        </w:t>
            </w:r>
            <w:r w:rsidRPr="00665FDE">
              <w:rPr>
                <w:color w:val="CC7832"/>
                <w:lang w:val="en-US"/>
              </w:rPr>
              <w:t xml:space="preserve">return </w:t>
            </w:r>
            <w:r w:rsidRPr="00665FDE">
              <w:rPr>
                <w:color w:val="A9B7C6"/>
                <w:lang w:val="en-US"/>
              </w:rPr>
              <w:t>result.moveToFirst()</w:t>
            </w:r>
            <w:r w:rsidRPr="00665FDE">
              <w:rPr>
                <w:color w:val="A9B7C6"/>
                <w:lang w:val="en-US"/>
              </w:rPr>
              <w:br/>
              <w:t xml:space="preserve">    }</w:t>
            </w:r>
            <w:r w:rsidRPr="00665FDE">
              <w:rPr>
                <w:color w:val="A9B7C6"/>
                <w:lang w:val="en-US"/>
              </w:rPr>
              <w:br/>
              <w:t xml:space="preserve">    </w:t>
            </w:r>
            <w:r w:rsidRPr="00665FDE">
              <w:rPr>
                <w:color w:val="BBB529"/>
                <w:lang w:val="en-US"/>
              </w:rPr>
              <w:t>@SuppressLint</w:t>
            </w:r>
            <w:r w:rsidRPr="00665FDE">
              <w:rPr>
                <w:color w:val="A9B7C6"/>
                <w:lang w:val="en-US"/>
              </w:rPr>
              <w:t>(</w:t>
            </w:r>
            <w:r w:rsidRPr="00665FDE">
              <w:rPr>
                <w:color w:val="6A8759"/>
                <w:lang w:val="en-US"/>
              </w:rPr>
              <w:t>"Range"</w:t>
            </w:r>
            <w:r w:rsidRPr="00665FDE">
              <w:rPr>
                <w:color w:val="A9B7C6"/>
                <w:lang w:val="en-US"/>
              </w:rPr>
              <w:t>)</w:t>
            </w:r>
            <w:r w:rsidRPr="00665FDE">
              <w:rPr>
                <w:color w:val="A9B7C6"/>
                <w:lang w:val="en-US"/>
              </w:rPr>
              <w:br/>
              <w:t xml:space="preserve">    </w:t>
            </w:r>
            <w:r w:rsidRPr="00665FDE">
              <w:rPr>
                <w:color w:val="CC7832"/>
                <w:lang w:val="en-US"/>
              </w:rPr>
              <w:t xml:space="preserve">fun </w:t>
            </w:r>
            <w:r w:rsidRPr="00665FDE">
              <w:rPr>
                <w:color w:val="FFC66D"/>
                <w:lang w:val="en-US"/>
              </w:rPr>
              <w:t>getInfoMovie</w:t>
            </w:r>
            <w:r w:rsidRPr="00665FDE">
              <w:rPr>
                <w:color w:val="A9B7C6"/>
                <w:lang w:val="en-US"/>
              </w:rPr>
              <w:t>(login: String</w:t>
            </w:r>
            <w:r w:rsidRPr="00665FDE">
              <w:rPr>
                <w:color w:val="CC7832"/>
                <w:lang w:val="en-US"/>
              </w:rPr>
              <w:t xml:space="preserve">, </w:t>
            </w:r>
            <w:r w:rsidRPr="00665FDE">
              <w:rPr>
                <w:color w:val="A9B7C6"/>
                <w:lang w:val="en-US"/>
              </w:rPr>
              <w:t>title: String):ArrayList&lt;Movie&gt; {</w:t>
            </w:r>
            <w:r w:rsidRPr="00665FDE">
              <w:rPr>
                <w:color w:val="A9B7C6"/>
                <w:lang w:val="en-US"/>
              </w:rPr>
              <w:br/>
              <w:t xml:space="preserve">        </w:t>
            </w:r>
            <w:r w:rsidRPr="00665FDE">
              <w:rPr>
                <w:color w:val="CC7832"/>
                <w:lang w:val="en-US"/>
              </w:rPr>
              <w:t xml:space="preserve">val </w:t>
            </w:r>
            <w:r w:rsidRPr="00665FDE">
              <w:rPr>
                <w:color w:val="A9B7C6"/>
                <w:lang w:val="en-US"/>
              </w:rPr>
              <w:t>movie = ArrayList&lt;Movie&gt;()</w:t>
            </w:r>
            <w:r w:rsidRPr="00665FDE">
              <w:rPr>
                <w:color w:val="A9B7C6"/>
                <w:lang w:val="en-US"/>
              </w:rPr>
              <w:br/>
              <w:t xml:space="preserve">        </w:t>
            </w:r>
            <w:r w:rsidRPr="00665FDE">
              <w:rPr>
                <w:color w:val="CC7832"/>
                <w:lang w:val="en-US"/>
              </w:rPr>
              <w:t xml:space="preserve">val </w:t>
            </w:r>
            <w:r w:rsidRPr="00665FDE">
              <w:rPr>
                <w:color w:val="A9B7C6"/>
                <w:lang w:val="en-US"/>
              </w:rPr>
              <w:t xml:space="preserve">db = </w:t>
            </w:r>
            <w:r w:rsidRPr="00665FDE">
              <w:rPr>
                <w:i/>
                <w:iCs/>
                <w:color w:val="9876AA"/>
                <w:lang w:val="en-US"/>
              </w:rPr>
              <w:t>writableDatabase</w:t>
            </w:r>
            <w:r w:rsidRPr="00665FDE">
              <w:rPr>
                <w:i/>
                <w:iCs/>
                <w:color w:val="9876AA"/>
                <w:lang w:val="en-US"/>
              </w:rPr>
              <w:br/>
              <w:t xml:space="preserve">        </w:t>
            </w:r>
            <w:r w:rsidRPr="00665FDE">
              <w:rPr>
                <w:color w:val="CC7832"/>
                <w:lang w:val="en-US"/>
              </w:rPr>
              <w:t xml:space="preserve">var </w:t>
            </w:r>
            <w:r w:rsidRPr="00665FDE">
              <w:rPr>
                <w:color w:val="A9B7C6"/>
                <w:lang w:val="en-US"/>
              </w:rPr>
              <w:t xml:space="preserve">cursor: Cursor? = </w:t>
            </w:r>
            <w:r w:rsidRPr="00665FDE">
              <w:rPr>
                <w:color w:val="CC7832"/>
                <w:lang w:val="en-US"/>
              </w:rPr>
              <w:t>null</w:t>
            </w:r>
            <w:r w:rsidRPr="00665FDE">
              <w:rPr>
                <w:color w:val="CC7832"/>
                <w:lang w:val="en-US"/>
              </w:rPr>
              <w:br/>
              <w:t xml:space="preserve">        try </w:t>
            </w:r>
            <w:r w:rsidRPr="00665FDE">
              <w:rPr>
                <w:color w:val="A9B7C6"/>
                <w:lang w:val="en-US"/>
              </w:rPr>
              <w:t>{</w:t>
            </w:r>
            <w:r w:rsidRPr="00665FDE">
              <w:rPr>
                <w:color w:val="A9B7C6"/>
                <w:lang w:val="en-US"/>
              </w:rPr>
              <w:br/>
              <w:t xml:space="preserve">            cursor =</w:t>
            </w:r>
            <w:r w:rsidRPr="00665FDE">
              <w:rPr>
                <w:color w:val="A9B7C6"/>
                <w:lang w:val="en-US"/>
              </w:rPr>
              <w:br/>
              <w:t xml:space="preserve">                </w:t>
            </w:r>
            <w:proofErr w:type="gramStart"/>
            <w:r w:rsidRPr="00665FDE">
              <w:rPr>
                <w:color w:val="A9B7C6"/>
                <w:lang w:val="en-US"/>
              </w:rPr>
              <w:t>db.rawQuery(</w:t>
            </w:r>
            <w:proofErr w:type="gramEnd"/>
            <w:r w:rsidRPr="00665FDE">
              <w:rPr>
                <w:color w:val="6A8759"/>
                <w:lang w:val="en-US"/>
              </w:rPr>
              <w:t>"</w:t>
            </w:r>
            <w:r w:rsidRPr="00665FDE">
              <w:rPr>
                <w:color w:val="6A8759"/>
                <w:shd w:val="clear" w:color="auto" w:fill="364135"/>
                <w:lang w:val="en-US"/>
              </w:rPr>
              <w:t xml:space="preserve">select * from movie_database where login = </w:t>
            </w:r>
            <w:r w:rsidRPr="00665FDE">
              <w:rPr>
                <w:color w:val="6A8759"/>
                <w:shd w:val="clear" w:color="auto" w:fill="364135"/>
                <w:lang w:val="en-US"/>
              </w:rPr>
              <w:lastRenderedPageBreak/>
              <w:t>'</w:t>
            </w:r>
            <w:r w:rsidRPr="00665FDE">
              <w:rPr>
                <w:color w:val="CC7832"/>
                <w:lang w:val="en-US"/>
              </w:rPr>
              <w:t>$</w:t>
            </w:r>
            <w:r w:rsidRPr="00665FDE">
              <w:rPr>
                <w:color w:val="A9B7C6"/>
                <w:lang w:val="en-US"/>
              </w:rPr>
              <w:t>login</w:t>
            </w:r>
            <w:r w:rsidRPr="00665FDE">
              <w:rPr>
                <w:color w:val="6A8759"/>
                <w:shd w:val="clear" w:color="auto" w:fill="364135"/>
                <w:lang w:val="en-US"/>
              </w:rPr>
              <w:t>' and title = '</w:t>
            </w:r>
            <w:r w:rsidRPr="00665FDE">
              <w:rPr>
                <w:color w:val="CC7832"/>
                <w:lang w:val="en-US"/>
              </w:rPr>
              <w:t>$</w:t>
            </w:r>
            <w:r w:rsidRPr="00665FDE">
              <w:rPr>
                <w:color w:val="A9B7C6"/>
                <w:lang w:val="en-US"/>
              </w:rPr>
              <w:t>title</w:t>
            </w:r>
            <w:r w:rsidRPr="00665FDE">
              <w:rPr>
                <w:color w:val="6A8759"/>
                <w:shd w:val="clear" w:color="auto" w:fill="364135"/>
                <w:lang w:val="en-US"/>
              </w:rPr>
              <w:t>'</w:t>
            </w:r>
            <w:r w:rsidRPr="00665FDE">
              <w:rPr>
                <w:color w:val="6A8759"/>
                <w:lang w:val="en-US"/>
              </w:rPr>
              <w:t>"</w:t>
            </w:r>
            <w:r w:rsidRPr="00665FDE">
              <w:rPr>
                <w:color w:val="CC7832"/>
                <w:lang w:val="en-US"/>
              </w:rPr>
              <w:t>,</w:t>
            </w:r>
            <w:r w:rsidRPr="00665FDE">
              <w:rPr>
                <w:color w:val="CC7832"/>
                <w:lang w:val="en-US"/>
              </w:rPr>
              <w:br/>
              <w:t xml:space="preserve">                    null</w:t>
            </w:r>
            <w:r w:rsidRPr="00665FDE">
              <w:rPr>
                <w:color w:val="A9B7C6"/>
                <w:lang w:val="en-US"/>
              </w:rPr>
              <w:t>)</w:t>
            </w:r>
            <w:r w:rsidRPr="00665FDE">
              <w:rPr>
                <w:color w:val="A9B7C6"/>
                <w:lang w:val="en-US"/>
              </w:rPr>
              <w:br/>
              <w:t xml:space="preserve">        } </w:t>
            </w:r>
            <w:r w:rsidRPr="00665FDE">
              <w:rPr>
                <w:color w:val="CC7832"/>
                <w:lang w:val="en-US"/>
              </w:rPr>
              <w:t xml:space="preserve">catch </w:t>
            </w:r>
            <w:r w:rsidRPr="00665FDE">
              <w:rPr>
                <w:color w:val="A9B7C6"/>
                <w:lang w:val="en-US"/>
              </w:rPr>
              <w:t>(e: SQLiteException) {</w:t>
            </w:r>
            <w:r w:rsidRPr="00665FDE">
              <w:rPr>
                <w:color w:val="A9B7C6"/>
                <w:lang w:val="en-US"/>
              </w:rPr>
              <w:br/>
              <w:t xml:space="preserve">            </w:t>
            </w:r>
            <w:r w:rsidRPr="00665FDE">
              <w:rPr>
                <w:color w:val="CC7832"/>
                <w:lang w:val="en-US"/>
              </w:rPr>
              <w:t xml:space="preserve">return </w:t>
            </w:r>
            <w:r w:rsidRPr="00665FDE">
              <w:rPr>
                <w:color w:val="A9B7C6"/>
                <w:lang w:val="en-US"/>
              </w:rPr>
              <w:t>ArrayList()</w:t>
            </w:r>
            <w:r w:rsidRPr="00665FDE">
              <w:rPr>
                <w:color w:val="A9B7C6"/>
                <w:lang w:val="en-US"/>
              </w:rPr>
              <w:br/>
              <w:t xml:space="preserve">        }</w:t>
            </w:r>
            <w:r w:rsidRPr="00665FDE">
              <w:rPr>
                <w:color w:val="A9B7C6"/>
                <w:lang w:val="en-US"/>
              </w:rPr>
              <w:br/>
              <w:t xml:space="preserve">        </w:t>
            </w:r>
            <w:r w:rsidRPr="00665FDE">
              <w:rPr>
                <w:color w:val="CC7832"/>
                <w:lang w:val="en-US"/>
              </w:rPr>
              <w:t xml:space="preserve">if </w:t>
            </w:r>
            <w:r w:rsidRPr="00665FDE">
              <w:rPr>
                <w:color w:val="A9B7C6"/>
                <w:lang w:val="en-US"/>
              </w:rPr>
              <w:t>(cursor!!.moveToFirst()) {</w:t>
            </w:r>
            <w:r w:rsidRPr="00665FDE">
              <w:rPr>
                <w:color w:val="A9B7C6"/>
                <w:lang w:val="en-US"/>
              </w:rPr>
              <w:br/>
              <w:t xml:space="preserve">            </w:t>
            </w:r>
            <w:r w:rsidRPr="00665FDE">
              <w:rPr>
                <w:color w:val="CC7832"/>
                <w:lang w:val="en-US"/>
              </w:rPr>
              <w:t xml:space="preserve">while </w:t>
            </w:r>
            <w:r w:rsidRPr="00665FDE">
              <w:rPr>
                <w:color w:val="A9B7C6"/>
                <w:lang w:val="en-US"/>
              </w:rPr>
              <w:t>(</w:t>
            </w:r>
            <w:r w:rsidRPr="00665FDE">
              <w:rPr>
                <w:color w:val="A9B7C6"/>
                <w:shd w:val="clear" w:color="auto" w:fill="223C23"/>
                <w:lang w:val="en-US"/>
              </w:rPr>
              <w:t>cursor</w:t>
            </w:r>
            <w:r w:rsidRPr="00665FDE">
              <w:rPr>
                <w:color w:val="A9B7C6"/>
                <w:lang w:val="en-US"/>
              </w:rPr>
              <w:t>.</w:t>
            </w:r>
            <w:r w:rsidRPr="00665FDE">
              <w:rPr>
                <w:i/>
                <w:iCs/>
                <w:color w:val="9876AA"/>
                <w:lang w:val="en-US"/>
              </w:rPr>
              <w:t xml:space="preserve">isAfterLast </w:t>
            </w:r>
            <w:r w:rsidRPr="00665FDE">
              <w:rPr>
                <w:color w:val="A9B7C6"/>
                <w:lang w:val="en-US"/>
              </w:rPr>
              <w:t xml:space="preserve">== </w:t>
            </w:r>
            <w:r w:rsidRPr="00665FDE">
              <w:rPr>
                <w:color w:val="CC7832"/>
                <w:lang w:val="en-US"/>
              </w:rPr>
              <w:t>false</w:t>
            </w:r>
            <w:r w:rsidRPr="00665FDE">
              <w:rPr>
                <w:color w:val="A9B7C6"/>
                <w:lang w:val="en-US"/>
              </w:rPr>
              <w:t>) {</w:t>
            </w:r>
            <w:r w:rsidRPr="00665FDE">
              <w:rPr>
                <w:color w:val="A9B7C6"/>
                <w:lang w:val="en-US"/>
              </w:rPr>
              <w:br/>
              <w:t xml:space="preserve">                </w:t>
            </w:r>
            <w:r w:rsidRPr="00665FDE">
              <w:rPr>
                <w:color w:val="CC7832"/>
                <w:lang w:val="en-US"/>
              </w:rPr>
              <w:t xml:space="preserve">var </w:t>
            </w:r>
            <w:r w:rsidRPr="00665FDE">
              <w:rPr>
                <w:color w:val="A9B7C6"/>
                <w:lang w:val="en-US"/>
              </w:rPr>
              <w:t>login =</w:t>
            </w:r>
            <w:r w:rsidRPr="00665FDE">
              <w:rPr>
                <w:color w:val="A9B7C6"/>
                <w:lang w:val="en-US"/>
              </w:rPr>
              <w:br/>
              <w:t xml:space="preserve">                    </w:t>
            </w:r>
            <w:r w:rsidRPr="00665FDE">
              <w:rPr>
                <w:color w:val="A9B7C6"/>
                <w:shd w:val="clear" w:color="auto" w:fill="223C23"/>
                <w:lang w:val="en-US"/>
              </w:rPr>
              <w:t>cursor</w:t>
            </w:r>
            <w:r w:rsidRPr="00665FDE">
              <w:rPr>
                <w:color w:val="A9B7C6"/>
                <w:lang w:val="en-US"/>
              </w:rPr>
              <w:t>.getString(</w:t>
            </w:r>
            <w:r w:rsidRPr="00665FDE">
              <w:rPr>
                <w:color w:val="A9B7C6"/>
                <w:shd w:val="clear" w:color="auto" w:fill="223C23"/>
                <w:lang w:val="en-US"/>
              </w:rPr>
              <w:t>cursor</w:t>
            </w:r>
            <w:r w:rsidRPr="00665FDE">
              <w:rPr>
                <w:color w:val="A9B7C6"/>
                <w:lang w:val="en-US"/>
              </w:rPr>
              <w:t>.getColumnIndex(DBContract.MovieEntry.</w:t>
            </w:r>
            <w:r w:rsidRPr="00665FDE">
              <w:rPr>
                <w:color w:val="9876AA"/>
                <w:lang w:val="en-US"/>
              </w:rPr>
              <w:t>LOGIN</w:t>
            </w:r>
            <w:r w:rsidRPr="00665FDE">
              <w:rPr>
                <w:color w:val="A9B7C6"/>
                <w:lang w:val="en-US"/>
              </w:rPr>
              <w:t>)).toString()</w:t>
            </w:r>
            <w:r w:rsidRPr="00665FDE">
              <w:rPr>
                <w:color w:val="A9B7C6"/>
                <w:lang w:val="en-US"/>
              </w:rPr>
              <w:br/>
              <w:t xml:space="preserve">                </w:t>
            </w:r>
            <w:r w:rsidRPr="00665FDE">
              <w:rPr>
                <w:color w:val="CC7832"/>
                <w:lang w:val="en-US"/>
              </w:rPr>
              <w:t xml:space="preserve">var </w:t>
            </w:r>
            <w:r w:rsidRPr="00665FDE">
              <w:rPr>
                <w:color w:val="A9B7C6"/>
                <w:lang w:val="en-US"/>
              </w:rPr>
              <w:t>title =</w:t>
            </w:r>
            <w:r w:rsidRPr="00665FDE">
              <w:rPr>
                <w:color w:val="A9B7C6"/>
                <w:lang w:val="en-US"/>
              </w:rPr>
              <w:br/>
              <w:t xml:space="preserve">                    </w:t>
            </w:r>
            <w:r w:rsidRPr="00665FDE">
              <w:rPr>
                <w:color w:val="A9B7C6"/>
                <w:shd w:val="clear" w:color="auto" w:fill="223C23"/>
                <w:lang w:val="en-US"/>
              </w:rPr>
              <w:t>cursor</w:t>
            </w:r>
            <w:r w:rsidRPr="00665FDE">
              <w:rPr>
                <w:color w:val="A9B7C6"/>
                <w:lang w:val="en-US"/>
              </w:rPr>
              <w:t>.getString(</w:t>
            </w:r>
            <w:r w:rsidRPr="00665FDE">
              <w:rPr>
                <w:color w:val="A9B7C6"/>
                <w:shd w:val="clear" w:color="auto" w:fill="223C23"/>
                <w:lang w:val="en-US"/>
              </w:rPr>
              <w:t>cursor</w:t>
            </w:r>
            <w:r w:rsidRPr="00665FDE">
              <w:rPr>
                <w:color w:val="A9B7C6"/>
                <w:lang w:val="en-US"/>
              </w:rPr>
              <w:t>.getColumnIndex(DBContract.MovieEntry.</w:t>
            </w:r>
            <w:r w:rsidRPr="00665FDE">
              <w:rPr>
                <w:color w:val="9876AA"/>
                <w:lang w:val="en-US"/>
              </w:rPr>
              <w:t>TITLE</w:t>
            </w:r>
            <w:r w:rsidRPr="00665FDE">
              <w:rPr>
                <w:color w:val="A9B7C6"/>
                <w:lang w:val="en-US"/>
              </w:rPr>
              <w:t>)).toString()</w:t>
            </w:r>
            <w:r w:rsidRPr="00665FDE">
              <w:rPr>
                <w:color w:val="A9B7C6"/>
                <w:lang w:val="en-US"/>
              </w:rPr>
              <w:br/>
              <w:t xml:space="preserve">                </w:t>
            </w:r>
            <w:r w:rsidRPr="00665FDE">
              <w:rPr>
                <w:color w:val="CC7832"/>
                <w:lang w:val="en-US"/>
              </w:rPr>
              <w:t xml:space="preserve">var </w:t>
            </w:r>
            <w:r w:rsidRPr="00665FDE">
              <w:rPr>
                <w:color w:val="A9B7C6"/>
                <w:lang w:val="en-US"/>
              </w:rPr>
              <w:t>year =</w:t>
            </w:r>
            <w:r w:rsidRPr="00665FDE">
              <w:rPr>
                <w:color w:val="A9B7C6"/>
                <w:lang w:val="en-US"/>
              </w:rPr>
              <w:br/>
              <w:t xml:space="preserve">                    </w:t>
            </w:r>
            <w:r w:rsidRPr="00665FDE">
              <w:rPr>
                <w:color w:val="A9B7C6"/>
                <w:shd w:val="clear" w:color="auto" w:fill="223C23"/>
                <w:lang w:val="en-US"/>
              </w:rPr>
              <w:t>cursor</w:t>
            </w:r>
            <w:r w:rsidRPr="00665FDE">
              <w:rPr>
                <w:color w:val="A9B7C6"/>
                <w:lang w:val="en-US"/>
              </w:rPr>
              <w:t>.getString(</w:t>
            </w:r>
            <w:r w:rsidRPr="00665FDE">
              <w:rPr>
                <w:color w:val="A9B7C6"/>
                <w:shd w:val="clear" w:color="auto" w:fill="223C23"/>
                <w:lang w:val="en-US"/>
              </w:rPr>
              <w:t>cursor</w:t>
            </w:r>
            <w:r w:rsidRPr="00665FDE">
              <w:rPr>
                <w:color w:val="A9B7C6"/>
                <w:lang w:val="en-US"/>
              </w:rPr>
              <w:t>.getColumnIndex(DBContract.MovieEntry.</w:t>
            </w:r>
            <w:r w:rsidRPr="00665FDE">
              <w:rPr>
                <w:color w:val="9876AA"/>
                <w:lang w:val="en-US"/>
              </w:rPr>
              <w:t>YEAR</w:t>
            </w:r>
            <w:r w:rsidRPr="00665FDE">
              <w:rPr>
                <w:color w:val="A9B7C6"/>
                <w:lang w:val="en-US"/>
              </w:rPr>
              <w:t>)).toString()</w:t>
            </w:r>
            <w:r w:rsidRPr="00665FDE">
              <w:rPr>
                <w:color w:val="A9B7C6"/>
                <w:lang w:val="en-US"/>
              </w:rPr>
              <w:br/>
              <w:t xml:space="preserve">                </w:t>
            </w:r>
            <w:r w:rsidRPr="00665FDE">
              <w:rPr>
                <w:color w:val="CC7832"/>
                <w:lang w:val="en-US"/>
              </w:rPr>
              <w:t xml:space="preserve">var </w:t>
            </w:r>
            <w:r w:rsidRPr="00665FDE">
              <w:rPr>
                <w:color w:val="A9B7C6"/>
                <w:lang w:val="en-US"/>
              </w:rPr>
              <w:t>image =</w:t>
            </w:r>
            <w:r w:rsidRPr="00665FDE">
              <w:rPr>
                <w:color w:val="A9B7C6"/>
                <w:lang w:val="en-US"/>
              </w:rPr>
              <w:br/>
              <w:t xml:space="preserve">                    </w:t>
            </w:r>
            <w:r w:rsidRPr="00665FDE">
              <w:rPr>
                <w:color w:val="A9B7C6"/>
                <w:shd w:val="clear" w:color="auto" w:fill="223C23"/>
                <w:lang w:val="en-US"/>
              </w:rPr>
              <w:t>cursor</w:t>
            </w:r>
            <w:r w:rsidRPr="00665FDE">
              <w:rPr>
                <w:color w:val="A9B7C6"/>
                <w:lang w:val="en-US"/>
              </w:rPr>
              <w:t>.getString(</w:t>
            </w:r>
            <w:r w:rsidRPr="00665FDE">
              <w:rPr>
                <w:color w:val="A9B7C6"/>
                <w:shd w:val="clear" w:color="auto" w:fill="223C23"/>
                <w:lang w:val="en-US"/>
              </w:rPr>
              <w:t>cursor</w:t>
            </w:r>
            <w:r w:rsidRPr="00665FDE">
              <w:rPr>
                <w:color w:val="A9B7C6"/>
                <w:lang w:val="en-US"/>
              </w:rPr>
              <w:t>.getColumnIndex(DBContract.MovieEntry.</w:t>
            </w:r>
            <w:r w:rsidRPr="00665FDE">
              <w:rPr>
                <w:color w:val="9876AA"/>
                <w:lang w:val="en-US"/>
              </w:rPr>
              <w:t>IMAGE_POSTER</w:t>
            </w:r>
            <w:r w:rsidRPr="00665FDE">
              <w:rPr>
                <w:color w:val="A9B7C6"/>
                <w:lang w:val="en-US"/>
              </w:rPr>
              <w:t>))</w:t>
            </w:r>
            <w:r w:rsidRPr="00665FDE">
              <w:rPr>
                <w:color w:val="A9B7C6"/>
                <w:lang w:val="en-US"/>
              </w:rPr>
              <w:br/>
              <w:t xml:space="preserve">                        .toString()</w:t>
            </w:r>
            <w:r w:rsidRPr="00665FDE">
              <w:rPr>
                <w:color w:val="A9B7C6"/>
                <w:lang w:val="en-US"/>
              </w:rPr>
              <w:br/>
              <w:t xml:space="preserve">                </w:t>
            </w:r>
            <w:r w:rsidRPr="00665FDE">
              <w:rPr>
                <w:color w:val="CC7832"/>
                <w:lang w:val="en-US"/>
              </w:rPr>
              <w:t xml:space="preserve">var </w:t>
            </w:r>
            <w:r w:rsidRPr="00665FDE">
              <w:rPr>
                <w:color w:val="A9B7C6"/>
                <w:lang w:val="en-US"/>
              </w:rPr>
              <w:t>type =</w:t>
            </w:r>
            <w:r w:rsidRPr="00665FDE">
              <w:rPr>
                <w:color w:val="A9B7C6"/>
                <w:lang w:val="en-US"/>
              </w:rPr>
              <w:br/>
              <w:t xml:space="preserve">                    </w:t>
            </w:r>
            <w:r w:rsidRPr="00665FDE">
              <w:rPr>
                <w:color w:val="A9B7C6"/>
                <w:shd w:val="clear" w:color="auto" w:fill="223C23"/>
                <w:lang w:val="en-US"/>
              </w:rPr>
              <w:t>cursor</w:t>
            </w:r>
            <w:r w:rsidRPr="00665FDE">
              <w:rPr>
                <w:color w:val="A9B7C6"/>
                <w:lang w:val="en-US"/>
              </w:rPr>
              <w:t>.getString(</w:t>
            </w:r>
            <w:r w:rsidRPr="00665FDE">
              <w:rPr>
                <w:color w:val="A9B7C6"/>
                <w:shd w:val="clear" w:color="auto" w:fill="223C23"/>
                <w:lang w:val="en-US"/>
              </w:rPr>
              <w:t>cursor</w:t>
            </w:r>
            <w:r w:rsidRPr="00665FDE">
              <w:rPr>
                <w:color w:val="A9B7C6"/>
                <w:lang w:val="en-US"/>
              </w:rPr>
              <w:t>.getColumnIndex(DBContract.MovieEntry.</w:t>
            </w:r>
            <w:r w:rsidRPr="00665FDE">
              <w:rPr>
                <w:color w:val="9876AA"/>
                <w:lang w:val="en-US"/>
              </w:rPr>
              <w:t>TYPE</w:t>
            </w:r>
            <w:r w:rsidRPr="00665FDE">
              <w:rPr>
                <w:color w:val="A9B7C6"/>
                <w:lang w:val="en-US"/>
              </w:rPr>
              <w:t>)).toString()</w:t>
            </w:r>
            <w:r w:rsidRPr="00665FDE">
              <w:rPr>
                <w:color w:val="A9B7C6"/>
                <w:lang w:val="en-US"/>
              </w:rPr>
              <w:br/>
              <w:t xml:space="preserve">                </w:t>
            </w:r>
            <w:r w:rsidRPr="00665FDE">
              <w:rPr>
                <w:color w:val="CC7832"/>
                <w:lang w:val="en-US"/>
              </w:rPr>
              <w:t xml:space="preserve">var </w:t>
            </w:r>
            <w:r w:rsidRPr="00665FDE">
              <w:rPr>
                <w:color w:val="A9B7C6"/>
                <w:lang w:val="en-US"/>
              </w:rPr>
              <w:t>released =</w:t>
            </w:r>
            <w:r w:rsidRPr="00665FDE">
              <w:rPr>
                <w:color w:val="A9B7C6"/>
                <w:lang w:val="en-US"/>
              </w:rPr>
              <w:br/>
              <w:t xml:space="preserve">                    </w:t>
            </w:r>
            <w:r w:rsidRPr="00665FDE">
              <w:rPr>
                <w:color w:val="A9B7C6"/>
                <w:shd w:val="clear" w:color="auto" w:fill="223C23"/>
                <w:lang w:val="en-US"/>
              </w:rPr>
              <w:t>cursor</w:t>
            </w:r>
            <w:r w:rsidRPr="00665FDE">
              <w:rPr>
                <w:color w:val="A9B7C6"/>
                <w:lang w:val="en-US"/>
              </w:rPr>
              <w:t>.getString(</w:t>
            </w:r>
            <w:r w:rsidRPr="00665FDE">
              <w:rPr>
                <w:color w:val="A9B7C6"/>
                <w:shd w:val="clear" w:color="auto" w:fill="223C23"/>
                <w:lang w:val="en-US"/>
              </w:rPr>
              <w:t>cursor</w:t>
            </w:r>
            <w:r w:rsidRPr="00665FDE">
              <w:rPr>
                <w:color w:val="A9B7C6"/>
                <w:lang w:val="en-US"/>
              </w:rPr>
              <w:t>.getColumnIndex(DBContract.MovieEntry.</w:t>
            </w:r>
            <w:r w:rsidRPr="00665FDE">
              <w:rPr>
                <w:color w:val="9876AA"/>
                <w:lang w:val="en-US"/>
              </w:rPr>
              <w:t>RELEASED</w:t>
            </w:r>
            <w:r w:rsidRPr="00665FDE">
              <w:rPr>
                <w:color w:val="A9B7C6"/>
                <w:lang w:val="en-US"/>
              </w:rPr>
              <w:t>))</w:t>
            </w:r>
            <w:r w:rsidRPr="00665FDE">
              <w:rPr>
                <w:color w:val="A9B7C6"/>
                <w:lang w:val="en-US"/>
              </w:rPr>
              <w:br/>
              <w:t xml:space="preserve">                        .toString()</w:t>
            </w:r>
            <w:r w:rsidRPr="00665FDE">
              <w:rPr>
                <w:color w:val="A9B7C6"/>
                <w:lang w:val="en-US"/>
              </w:rPr>
              <w:br/>
              <w:t xml:space="preserve">                </w:t>
            </w:r>
            <w:r w:rsidRPr="00665FDE">
              <w:rPr>
                <w:color w:val="CC7832"/>
                <w:lang w:val="en-US"/>
              </w:rPr>
              <w:t xml:space="preserve">var </w:t>
            </w:r>
            <w:r w:rsidRPr="00665FDE">
              <w:rPr>
                <w:color w:val="A9B7C6"/>
                <w:lang w:val="en-US"/>
              </w:rPr>
              <w:t>actors =</w:t>
            </w:r>
            <w:r w:rsidRPr="00665FDE">
              <w:rPr>
                <w:color w:val="A9B7C6"/>
                <w:lang w:val="en-US"/>
              </w:rPr>
              <w:br/>
              <w:t xml:space="preserve">                    </w:t>
            </w:r>
            <w:r w:rsidRPr="00665FDE">
              <w:rPr>
                <w:color w:val="A9B7C6"/>
                <w:shd w:val="clear" w:color="auto" w:fill="223C23"/>
                <w:lang w:val="en-US"/>
              </w:rPr>
              <w:t>cursor</w:t>
            </w:r>
            <w:r w:rsidRPr="00665FDE">
              <w:rPr>
                <w:color w:val="A9B7C6"/>
                <w:lang w:val="en-US"/>
              </w:rPr>
              <w:t>.getString(</w:t>
            </w:r>
            <w:r w:rsidRPr="00665FDE">
              <w:rPr>
                <w:color w:val="A9B7C6"/>
                <w:shd w:val="clear" w:color="auto" w:fill="223C23"/>
                <w:lang w:val="en-US"/>
              </w:rPr>
              <w:t>cursor</w:t>
            </w:r>
            <w:r w:rsidRPr="00665FDE">
              <w:rPr>
                <w:color w:val="A9B7C6"/>
                <w:lang w:val="en-US"/>
              </w:rPr>
              <w:t>.getColumnIndex(DBContract.MovieEntry.</w:t>
            </w:r>
            <w:r w:rsidRPr="00665FDE">
              <w:rPr>
                <w:color w:val="9876AA"/>
                <w:lang w:val="en-US"/>
              </w:rPr>
              <w:t>ACTORS</w:t>
            </w:r>
            <w:r w:rsidRPr="00665FDE">
              <w:rPr>
                <w:color w:val="A9B7C6"/>
                <w:lang w:val="en-US"/>
              </w:rPr>
              <w:t>)).toString()</w:t>
            </w:r>
            <w:r w:rsidRPr="00665FDE">
              <w:rPr>
                <w:color w:val="A9B7C6"/>
                <w:lang w:val="en-US"/>
              </w:rPr>
              <w:br/>
              <w:t xml:space="preserve">                </w:t>
            </w:r>
            <w:r w:rsidRPr="00665FDE">
              <w:rPr>
                <w:color w:val="CC7832"/>
                <w:lang w:val="en-US"/>
              </w:rPr>
              <w:t xml:space="preserve">var </w:t>
            </w:r>
            <w:r w:rsidRPr="00665FDE">
              <w:rPr>
                <w:color w:val="A9B7C6"/>
                <w:lang w:val="en-US"/>
              </w:rPr>
              <w:t>plot =</w:t>
            </w:r>
            <w:r w:rsidRPr="00665FDE">
              <w:rPr>
                <w:color w:val="A9B7C6"/>
                <w:lang w:val="en-US"/>
              </w:rPr>
              <w:br/>
              <w:t xml:space="preserve">                    </w:t>
            </w:r>
            <w:r w:rsidRPr="00665FDE">
              <w:rPr>
                <w:color w:val="A9B7C6"/>
                <w:shd w:val="clear" w:color="auto" w:fill="223C23"/>
                <w:lang w:val="en-US"/>
              </w:rPr>
              <w:t>cursor</w:t>
            </w:r>
            <w:r w:rsidRPr="00665FDE">
              <w:rPr>
                <w:color w:val="A9B7C6"/>
                <w:lang w:val="en-US"/>
              </w:rPr>
              <w:t>.getString(</w:t>
            </w:r>
            <w:r w:rsidRPr="00665FDE">
              <w:rPr>
                <w:color w:val="A9B7C6"/>
                <w:shd w:val="clear" w:color="auto" w:fill="223C23"/>
                <w:lang w:val="en-US"/>
              </w:rPr>
              <w:t>cursor</w:t>
            </w:r>
            <w:r w:rsidRPr="00665FDE">
              <w:rPr>
                <w:color w:val="A9B7C6"/>
                <w:lang w:val="en-US"/>
              </w:rPr>
              <w:t>.getColumnIndex(DBContract.MovieEntry.</w:t>
            </w:r>
            <w:r w:rsidRPr="00665FDE">
              <w:rPr>
                <w:color w:val="9876AA"/>
                <w:lang w:val="en-US"/>
              </w:rPr>
              <w:t>PLOT</w:t>
            </w:r>
            <w:r w:rsidRPr="00665FDE">
              <w:rPr>
                <w:color w:val="A9B7C6"/>
                <w:lang w:val="en-US"/>
              </w:rPr>
              <w:t>)).toString()</w:t>
            </w:r>
            <w:r w:rsidRPr="00665FDE">
              <w:rPr>
                <w:color w:val="A9B7C6"/>
                <w:lang w:val="en-US"/>
              </w:rPr>
              <w:br/>
              <w:t xml:space="preserve">                movie.add(Movie(login</w:t>
            </w:r>
            <w:r w:rsidRPr="00665FDE">
              <w:rPr>
                <w:color w:val="CC7832"/>
                <w:lang w:val="en-US"/>
              </w:rPr>
              <w:t xml:space="preserve">, </w:t>
            </w:r>
            <w:r w:rsidRPr="00665FDE">
              <w:rPr>
                <w:color w:val="A9B7C6"/>
                <w:lang w:val="en-US"/>
              </w:rPr>
              <w:t>title</w:t>
            </w:r>
            <w:r w:rsidRPr="00665FDE">
              <w:rPr>
                <w:color w:val="CC7832"/>
                <w:lang w:val="en-US"/>
              </w:rPr>
              <w:t xml:space="preserve">, </w:t>
            </w:r>
            <w:r w:rsidRPr="00665FDE">
              <w:rPr>
                <w:color w:val="A9B7C6"/>
                <w:lang w:val="en-US"/>
              </w:rPr>
              <w:t>year</w:t>
            </w:r>
            <w:r w:rsidRPr="00665FDE">
              <w:rPr>
                <w:color w:val="CC7832"/>
                <w:lang w:val="en-US"/>
              </w:rPr>
              <w:t xml:space="preserve">, </w:t>
            </w:r>
            <w:r w:rsidRPr="00665FDE">
              <w:rPr>
                <w:color w:val="A9B7C6"/>
                <w:lang w:val="en-US"/>
              </w:rPr>
              <w:t>image</w:t>
            </w:r>
            <w:r w:rsidRPr="00665FDE">
              <w:rPr>
                <w:color w:val="CC7832"/>
                <w:lang w:val="en-US"/>
              </w:rPr>
              <w:t xml:space="preserve">, </w:t>
            </w:r>
            <w:r w:rsidRPr="00665FDE">
              <w:rPr>
                <w:color w:val="A9B7C6"/>
                <w:lang w:val="en-US"/>
              </w:rPr>
              <w:t>type</w:t>
            </w:r>
            <w:r w:rsidRPr="00665FDE">
              <w:rPr>
                <w:color w:val="CC7832"/>
                <w:lang w:val="en-US"/>
              </w:rPr>
              <w:t xml:space="preserve">, </w:t>
            </w:r>
            <w:r w:rsidRPr="00665FDE">
              <w:rPr>
                <w:color w:val="A9B7C6"/>
                <w:lang w:val="en-US"/>
              </w:rPr>
              <w:t>released</w:t>
            </w:r>
            <w:r w:rsidRPr="00665FDE">
              <w:rPr>
                <w:color w:val="CC7832"/>
                <w:lang w:val="en-US"/>
              </w:rPr>
              <w:t xml:space="preserve">, </w:t>
            </w:r>
            <w:r w:rsidRPr="00665FDE">
              <w:rPr>
                <w:color w:val="A9B7C6"/>
                <w:lang w:val="en-US"/>
              </w:rPr>
              <w:t>actors</w:t>
            </w:r>
            <w:r w:rsidRPr="00665FDE">
              <w:rPr>
                <w:color w:val="CC7832"/>
                <w:lang w:val="en-US"/>
              </w:rPr>
              <w:t xml:space="preserve">, </w:t>
            </w:r>
            <w:r w:rsidRPr="00665FDE">
              <w:rPr>
                <w:color w:val="A9B7C6"/>
                <w:lang w:val="en-US"/>
              </w:rPr>
              <w:t>plot))</w:t>
            </w:r>
            <w:r w:rsidRPr="00665FDE">
              <w:rPr>
                <w:color w:val="A9B7C6"/>
                <w:lang w:val="en-US"/>
              </w:rPr>
              <w:br/>
              <w:t xml:space="preserve">                </w:t>
            </w:r>
            <w:r w:rsidRPr="00665FDE">
              <w:rPr>
                <w:color w:val="A9B7C6"/>
                <w:shd w:val="clear" w:color="auto" w:fill="223C23"/>
                <w:lang w:val="en-US"/>
              </w:rPr>
              <w:t>cursor</w:t>
            </w:r>
            <w:r w:rsidRPr="00665FDE">
              <w:rPr>
                <w:color w:val="A9B7C6"/>
                <w:lang w:val="en-US"/>
              </w:rPr>
              <w:t>.moveToNext()</w:t>
            </w:r>
            <w:r w:rsidRPr="00665FDE">
              <w:rPr>
                <w:color w:val="A9B7C6"/>
                <w:lang w:val="en-US"/>
              </w:rPr>
              <w:br/>
              <w:t xml:space="preserve">            }</w:t>
            </w:r>
            <w:r w:rsidRPr="00665FDE">
              <w:rPr>
                <w:color w:val="A9B7C6"/>
                <w:lang w:val="en-US"/>
              </w:rPr>
              <w:br/>
              <w:t xml:space="preserve">        }</w:t>
            </w:r>
            <w:r w:rsidRPr="00665FDE">
              <w:rPr>
                <w:color w:val="A9B7C6"/>
                <w:lang w:val="en-US"/>
              </w:rPr>
              <w:br/>
              <w:t xml:space="preserve">        </w:t>
            </w:r>
            <w:r w:rsidRPr="00665FDE">
              <w:rPr>
                <w:color w:val="CC7832"/>
                <w:lang w:val="en-US"/>
              </w:rPr>
              <w:t xml:space="preserve">return </w:t>
            </w:r>
            <w:r w:rsidRPr="00665FDE">
              <w:rPr>
                <w:color w:val="A9B7C6"/>
                <w:lang w:val="en-US"/>
              </w:rPr>
              <w:t>movie</w:t>
            </w:r>
            <w:r w:rsidRPr="00665FDE">
              <w:rPr>
                <w:color w:val="A9B7C6"/>
                <w:lang w:val="en-US"/>
              </w:rPr>
              <w:br/>
              <w:t xml:space="preserve">    }</w:t>
            </w:r>
            <w:r w:rsidRPr="00665FDE">
              <w:rPr>
                <w:color w:val="A9B7C6"/>
                <w:lang w:val="en-US"/>
              </w:rPr>
              <w:br/>
              <w:t xml:space="preserve">    </w:t>
            </w:r>
            <w:r w:rsidRPr="00665FDE">
              <w:rPr>
                <w:color w:val="BBB529"/>
                <w:lang w:val="en-US"/>
              </w:rPr>
              <w:t>@SuppressLint</w:t>
            </w:r>
            <w:r w:rsidRPr="00665FDE">
              <w:rPr>
                <w:color w:val="A9B7C6"/>
                <w:lang w:val="en-US"/>
              </w:rPr>
              <w:t>(</w:t>
            </w:r>
            <w:r w:rsidRPr="00665FDE">
              <w:rPr>
                <w:color w:val="6A8759"/>
                <w:lang w:val="en-US"/>
              </w:rPr>
              <w:t>"Range"</w:t>
            </w:r>
            <w:r w:rsidRPr="00665FDE">
              <w:rPr>
                <w:color w:val="A9B7C6"/>
                <w:lang w:val="en-US"/>
              </w:rPr>
              <w:t>)</w:t>
            </w:r>
            <w:r w:rsidRPr="00665FDE">
              <w:rPr>
                <w:color w:val="A9B7C6"/>
                <w:lang w:val="en-US"/>
              </w:rPr>
              <w:br/>
              <w:t xml:space="preserve">    </w:t>
            </w:r>
            <w:r w:rsidRPr="00665FDE">
              <w:rPr>
                <w:color w:val="CC7832"/>
                <w:lang w:val="en-US"/>
              </w:rPr>
              <w:t xml:space="preserve">fun </w:t>
            </w:r>
            <w:r w:rsidRPr="00665FDE">
              <w:rPr>
                <w:color w:val="FFC66D"/>
                <w:lang w:val="en-US"/>
              </w:rPr>
              <w:t>readAllMovie</w:t>
            </w:r>
            <w:r w:rsidRPr="00665FDE">
              <w:rPr>
                <w:color w:val="A9B7C6"/>
                <w:lang w:val="en-US"/>
              </w:rPr>
              <w:t>(login: String): ArrayList&lt;Movie&gt; {</w:t>
            </w:r>
            <w:r w:rsidRPr="00665FDE">
              <w:rPr>
                <w:color w:val="A9B7C6"/>
                <w:lang w:val="en-US"/>
              </w:rPr>
              <w:br/>
              <w:t xml:space="preserve">        </w:t>
            </w:r>
            <w:r w:rsidRPr="00665FDE">
              <w:rPr>
                <w:color w:val="CC7832"/>
                <w:lang w:val="en-US"/>
              </w:rPr>
              <w:t xml:space="preserve">val </w:t>
            </w:r>
            <w:r w:rsidRPr="00665FDE">
              <w:rPr>
                <w:color w:val="A9B7C6"/>
                <w:lang w:val="en-US"/>
              </w:rPr>
              <w:t>movie = ArrayList&lt;Movie&gt;()</w:t>
            </w:r>
            <w:r w:rsidRPr="00665FDE">
              <w:rPr>
                <w:color w:val="A9B7C6"/>
                <w:lang w:val="en-US"/>
              </w:rPr>
              <w:br/>
              <w:t xml:space="preserve">        </w:t>
            </w:r>
            <w:r w:rsidRPr="00665FDE">
              <w:rPr>
                <w:color w:val="CC7832"/>
                <w:lang w:val="en-US"/>
              </w:rPr>
              <w:t xml:space="preserve">val </w:t>
            </w:r>
            <w:r w:rsidRPr="00665FDE">
              <w:rPr>
                <w:color w:val="A9B7C6"/>
                <w:lang w:val="en-US"/>
              </w:rPr>
              <w:t xml:space="preserve">db = </w:t>
            </w:r>
            <w:r w:rsidRPr="00665FDE">
              <w:rPr>
                <w:i/>
                <w:iCs/>
                <w:color w:val="9876AA"/>
                <w:lang w:val="en-US"/>
              </w:rPr>
              <w:t>writableDatabase</w:t>
            </w:r>
            <w:r w:rsidRPr="00665FDE">
              <w:rPr>
                <w:i/>
                <w:iCs/>
                <w:color w:val="9876AA"/>
                <w:lang w:val="en-US"/>
              </w:rPr>
              <w:br/>
              <w:t xml:space="preserve">        </w:t>
            </w:r>
            <w:r w:rsidRPr="00665FDE">
              <w:rPr>
                <w:color w:val="CC7832"/>
                <w:lang w:val="en-US"/>
              </w:rPr>
              <w:t xml:space="preserve">var </w:t>
            </w:r>
            <w:r w:rsidRPr="00665FDE">
              <w:rPr>
                <w:color w:val="A9B7C6"/>
                <w:lang w:val="en-US"/>
              </w:rPr>
              <w:t xml:space="preserve">cursor: Cursor? = </w:t>
            </w:r>
            <w:r w:rsidRPr="00665FDE">
              <w:rPr>
                <w:color w:val="CC7832"/>
                <w:lang w:val="en-US"/>
              </w:rPr>
              <w:t>null</w:t>
            </w:r>
            <w:r w:rsidRPr="00665FDE">
              <w:rPr>
                <w:color w:val="CC7832"/>
                <w:lang w:val="en-US"/>
              </w:rPr>
              <w:br/>
              <w:t xml:space="preserve">        try </w:t>
            </w:r>
            <w:r w:rsidRPr="00665FDE">
              <w:rPr>
                <w:color w:val="A9B7C6"/>
                <w:lang w:val="en-US"/>
              </w:rPr>
              <w:t>{</w:t>
            </w:r>
            <w:r w:rsidRPr="00665FDE">
              <w:rPr>
                <w:color w:val="A9B7C6"/>
                <w:lang w:val="en-US"/>
              </w:rPr>
              <w:br/>
              <w:t xml:space="preserve">            cursor = </w:t>
            </w:r>
            <w:proofErr w:type="gramStart"/>
            <w:r w:rsidRPr="00665FDE">
              <w:rPr>
                <w:color w:val="A9B7C6"/>
                <w:lang w:val="en-US"/>
              </w:rPr>
              <w:t>db.rawQuery(</w:t>
            </w:r>
            <w:proofErr w:type="gramEnd"/>
            <w:r w:rsidRPr="00665FDE">
              <w:rPr>
                <w:color w:val="6A8759"/>
                <w:lang w:val="en-US"/>
              </w:rPr>
              <w:t>"</w:t>
            </w:r>
            <w:r w:rsidRPr="00665FDE">
              <w:rPr>
                <w:color w:val="6A8759"/>
                <w:shd w:val="clear" w:color="auto" w:fill="364135"/>
                <w:lang w:val="en-US"/>
              </w:rPr>
              <w:t>select * from movie_database where login = '</w:t>
            </w:r>
            <w:r w:rsidRPr="00665FDE">
              <w:rPr>
                <w:color w:val="CC7832"/>
                <w:lang w:val="en-US"/>
              </w:rPr>
              <w:t>$</w:t>
            </w:r>
            <w:r w:rsidRPr="00665FDE">
              <w:rPr>
                <w:color w:val="A9B7C6"/>
                <w:lang w:val="en-US"/>
              </w:rPr>
              <w:t>login</w:t>
            </w:r>
            <w:r w:rsidRPr="00665FDE">
              <w:rPr>
                <w:color w:val="6A8759"/>
                <w:shd w:val="clear" w:color="auto" w:fill="364135"/>
                <w:lang w:val="en-US"/>
              </w:rPr>
              <w:t>'</w:t>
            </w:r>
            <w:r w:rsidRPr="00665FDE">
              <w:rPr>
                <w:color w:val="6A8759"/>
                <w:lang w:val="en-US"/>
              </w:rPr>
              <w:t>"</w:t>
            </w:r>
            <w:r w:rsidRPr="00665FDE">
              <w:rPr>
                <w:color w:val="CC7832"/>
                <w:lang w:val="en-US"/>
              </w:rPr>
              <w:t>, null</w:t>
            </w:r>
            <w:r w:rsidRPr="00665FDE">
              <w:rPr>
                <w:color w:val="A9B7C6"/>
                <w:lang w:val="en-US"/>
              </w:rPr>
              <w:t>)</w:t>
            </w:r>
            <w:r w:rsidRPr="00665FDE">
              <w:rPr>
                <w:color w:val="A9B7C6"/>
                <w:lang w:val="en-US"/>
              </w:rPr>
              <w:br/>
              <w:t xml:space="preserve">        } </w:t>
            </w:r>
            <w:r w:rsidRPr="00665FDE">
              <w:rPr>
                <w:color w:val="CC7832"/>
                <w:lang w:val="en-US"/>
              </w:rPr>
              <w:t xml:space="preserve">catch </w:t>
            </w:r>
            <w:r w:rsidRPr="00665FDE">
              <w:rPr>
                <w:color w:val="A9B7C6"/>
                <w:lang w:val="en-US"/>
              </w:rPr>
              <w:t>(e: SQLiteException) {</w:t>
            </w:r>
            <w:r w:rsidRPr="00665FDE">
              <w:rPr>
                <w:color w:val="A9B7C6"/>
                <w:lang w:val="en-US"/>
              </w:rPr>
              <w:br/>
              <w:t xml:space="preserve">            </w:t>
            </w:r>
            <w:r w:rsidRPr="00665FDE">
              <w:rPr>
                <w:color w:val="CC7832"/>
                <w:lang w:val="en-US"/>
              </w:rPr>
              <w:t xml:space="preserve">return </w:t>
            </w:r>
            <w:r w:rsidRPr="00665FDE">
              <w:rPr>
                <w:color w:val="A9B7C6"/>
                <w:lang w:val="en-US"/>
              </w:rPr>
              <w:t>ArrayList()</w:t>
            </w:r>
            <w:r w:rsidRPr="00665FDE">
              <w:rPr>
                <w:color w:val="A9B7C6"/>
                <w:lang w:val="en-US"/>
              </w:rPr>
              <w:br/>
              <w:t xml:space="preserve">        }</w:t>
            </w:r>
            <w:r w:rsidRPr="00665FDE">
              <w:rPr>
                <w:color w:val="A9B7C6"/>
                <w:lang w:val="en-US"/>
              </w:rPr>
              <w:br/>
              <w:t xml:space="preserve">        </w:t>
            </w:r>
            <w:r w:rsidRPr="00665FDE">
              <w:rPr>
                <w:color w:val="CC7832"/>
                <w:lang w:val="en-US"/>
              </w:rPr>
              <w:t xml:space="preserve">if </w:t>
            </w:r>
            <w:r w:rsidRPr="00665FDE">
              <w:rPr>
                <w:color w:val="A9B7C6"/>
                <w:lang w:val="en-US"/>
              </w:rPr>
              <w:t>(cursor!!.moveToFirst()) {</w:t>
            </w:r>
            <w:r w:rsidRPr="00665FDE">
              <w:rPr>
                <w:color w:val="A9B7C6"/>
                <w:lang w:val="en-US"/>
              </w:rPr>
              <w:br/>
              <w:t xml:space="preserve">            </w:t>
            </w:r>
            <w:r w:rsidRPr="00665FDE">
              <w:rPr>
                <w:color w:val="CC7832"/>
                <w:lang w:val="en-US"/>
              </w:rPr>
              <w:t xml:space="preserve">while </w:t>
            </w:r>
            <w:r w:rsidRPr="00665FDE">
              <w:rPr>
                <w:color w:val="A9B7C6"/>
                <w:lang w:val="en-US"/>
              </w:rPr>
              <w:t>(</w:t>
            </w:r>
            <w:r w:rsidRPr="00665FDE">
              <w:rPr>
                <w:color w:val="A9B7C6"/>
                <w:shd w:val="clear" w:color="auto" w:fill="223C23"/>
                <w:lang w:val="en-US"/>
              </w:rPr>
              <w:t>cursor</w:t>
            </w:r>
            <w:r w:rsidRPr="00665FDE">
              <w:rPr>
                <w:color w:val="A9B7C6"/>
                <w:lang w:val="en-US"/>
              </w:rPr>
              <w:t>.</w:t>
            </w:r>
            <w:r w:rsidRPr="00665FDE">
              <w:rPr>
                <w:i/>
                <w:iCs/>
                <w:color w:val="9876AA"/>
                <w:lang w:val="en-US"/>
              </w:rPr>
              <w:t xml:space="preserve">isAfterLast </w:t>
            </w:r>
            <w:r w:rsidRPr="00665FDE">
              <w:rPr>
                <w:color w:val="A9B7C6"/>
                <w:lang w:val="en-US"/>
              </w:rPr>
              <w:t xml:space="preserve">== </w:t>
            </w:r>
            <w:r w:rsidRPr="00665FDE">
              <w:rPr>
                <w:color w:val="CC7832"/>
                <w:lang w:val="en-US"/>
              </w:rPr>
              <w:t>false</w:t>
            </w:r>
            <w:r w:rsidRPr="00665FDE">
              <w:rPr>
                <w:color w:val="A9B7C6"/>
                <w:lang w:val="en-US"/>
              </w:rPr>
              <w:t>) {</w:t>
            </w:r>
            <w:r w:rsidRPr="00665FDE">
              <w:rPr>
                <w:color w:val="A9B7C6"/>
                <w:lang w:val="en-US"/>
              </w:rPr>
              <w:br/>
              <w:t xml:space="preserve">                </w:t>
            </w:r>
            <w:r w:rsidRPr="00665FDE">
              <w:rPr>
                <w:color w:val="CC7832"/>
                <w:lang w:val="en-US"/>
              </w:rPr>
              <w:t xml:space="preserve">var </w:t>
            </w:r>
            <w:r w:rsidRPr="00665FDE">
              <w:rPr>
                <w:color w:val="A9B7C6"/>
                <w:lang w:val="en-US"/>
              </w:rPr>
              <w:t xml:space="preserve">login = </w:t>
            </w:r>
            <w:r w:rsidRPr="00665FDE">
              <w:rPr>
                <w:color w:val="A9B7C6"/>
                <w:shd w:val="clear" w:color="auto" w:fill="223C23"/>
                <w:lang w:val="en-US"/>
              </w:rPr>
              <w:t>cursor</w:t>
            </w:r>
            <w:r w:rsidRPr="00665FDE">
              <w:rPr>
                <w:color w:val="A9B7C6"/>
                <w:lang w:val="en-US"/>
              </w:rPr>
              <w:t>.getString(</w:t>
            </w:r>
            <w:r w:rsidRPr="00665FDE">
              <w:rPr>
                <w:color w:val="A9B7C6"/>
                <w:shd w:val="clear" w:color="auto" w:fill="223C23"/>
                <w:lang w:val="en-US"/>
              </w:rPr>
              <w:t>cursor</w:t>
            </w:r>
            <w:r w:rsidRPr="00665FDE">
              <w:rPr>
                <w:color w:val="A9B7C6"/>
                <w:lang w:val="en-US"/>
              </w:rPr>
              <w:t>.getColumnIndex(DBContract.MovieEntry.</w:t>
            </w:r>
            <w:r w:rsidRPr="00665FDE">
              <w:rPr>
                <w:color w:val="9876AA"/>
                <w:lang w:val="en-US"/>
              </w:rPr>
              <w:t>LOGIN</w:t>
            </w:r>
            <w:r w:rsidRPr="00665FDE">
              <w:rPr>
                <w:color w:val="A9B7C6"/>
                <w:lang w:val="en-US"/>
              </w:rPr>
              <w:t>)).toString()</w:t>
            </w:r>
            <w:r w:rsidRPr="00665FDE">
              <w:rPr>
                <w:color w:val="A9B7C6"/>
                <w:lang w:val="en-US"/>
              </w:rPr>
              <w:br/>
              <w:t xml:space="preserve">                </w:t>
            </w:r>
            <w:r w:rsidRPr="00665FDE">
              <w:rPr>
                <w:color w:val="CC7832"/>
                <w:lang w:val="en-US"/>
              </w:rPr>
              <w:t xml:space="preserve">var </w:t>
            </w:r>
            <w:r w:rsidRPr="00665FDE">
              <w:rPr>
                <w:color w:val="A9B7C6"/>
                <w:lang w:val="en-US"/>
              </w:rPr>
              <w:t xml:space="preserve">title = </w:t>
            </w:r>
            <w:r w:rsidRPr="00665FDE">
              <w:rPr>
                <w:color w:val="A9B7C6"/>
                <w:shd w:val="clear" w:color="auto" w:fill="223C23"/>
                <w:lang w:val="en-US"/>
              </w:rPr>
              <w:t>cursor</w:t>
            </w:r>
            <w:r w:rsidRPr="00665FDE">
              <w:rPr>
                <w:color w:val="A9B7C6"/>
                <w:lang w:val="en-US"/>
              </w:rPr>
              <w:t>.getString(</w:t>
            </w:r>
            <w:r w:rsidRPr="00665FDE">
              <w:rPr>
                <w:color w:val="A9B7C6"/>
                <w:shd w:val="clear" w:color="auto" w:fill="223C23"/>
                <w:lang w:val="en-US"/>
              </w:rPr>
              <w:t>cursor</w:t>
            </w:r>
            <w:r w:rsidRPr="00665FDE">
              <w:rPr>
                <w:color w:val="A9B7C6"/>
                <w:lang w:val="en-US"/>
              </w:rPr>
              <w:t>.getColumnIndex(DBContract.MovieEntry.</w:t>
            </w:r>
            <w:r w:rsidRPr="00665FDE">
              <w:rPr>
                <w:color w:val="9876AA"/>
                <w:lang w:val="en-US"/>
              </w:rPr>
              <w:t>TITLE</w:t>
            </w:r>
            <w:r w:rsidRPr="00665FDE">
              <w:rPr>
                <w:color w:val="A9B7C6"/>
                <w:lang w:val="en-US"/>
              </w:rPr>
              <w:t>)).toString</w:t>
            </w:r>
            <w:r w:rsidRPr="00665FDE">
              <w:rPr>
                <w:color w:val="A9B7C6"/>
                <w:lang w:val="en-US"/>
              </w:rPr>
              <w:lastRenderedPageBreak/>
              <w:t>()</w:t>
            </w:r>
            <w:r w:rsidRPr="00665FDE">
              <w:rPr>
                <w:color w:val="A9B7C6"/>
                <w:lang w:val="en-US"/>
              </w:rPr>
              <w:br/>
              <w:t xml:space="preserve">                </w:t>
            </w:r>
            <w:r w:rsidRPr="00665FDE">
              <w:rPr>
                <w:color w:val="CC7832"/>
                <w:lang w:val="en-US"/>
              </w:rPr>
              <w:t xml:space="preserve">var </w:t>
            </w:r>
            <w:r w:rsidRPr="00665FDE">
              <w:rPr>
                <w:color w:val="A9B7C6"/>
                <w:lang w:val="en-US"/>
              </w:rPr>
              <w:t xml:space="preserve">year = </w:t>
            </w:r>
            <w:r w:rsidRPr="00665FDE">
              <w:rPr>
                <w:color w:val="A9B7C6"/>
                <w:shd w:val="clear" w:color="auto" w:fill="223C23"/>
                <w:lang w:val="en-US"/>
              </w:rPr>
              <w:t>cursor</w:t>
            </w:r>
            <w:r w:rsidRPr="00665FDE">
              <w:rPr>
                <w:color w:val="A9B7C6"/>
                <w:lang w:val="en-US"/>
              </w:rPr>
              <w:t>.getString(</w:t>
            </w:r>
            <w:r w:rsidRPr="00665FDE">
              <w:rPr>
                <w:color w:val="A9B7C6"/>
                <w:shd w:val="clear" w:color="auto" w:fill="223C23"/>
                <w:lang w:val="en-US"/>
              </w:rPr>
              <w:t>cursor</w:t>
            </w:r>
            <w:r w:rsidRPr="00665FDE">
              <w:rPr>
                <w:color w:val="A9B7C6"/>
                <w:lang w:val="en-US"/>
              </w:rPr>
              <w:t>.getColumnIndex(DBContract.MovieEntry.</w:t>
            </w:r>
            <w:r w:rsidRPr="00665FDE">
              <w:rPr>
                <w:color w:val="9876AA"/>
                <w:lang w:val="en-US"/>
              </w:rPr>
              <w:t>YEAR</w:t>
            </w:r>
            <w:r w:rsidRPr="00665FDE">
              <w:rPr>
                <w:color w:val="A9B7C6"/>
                <w:lang w:val="en-US"/>
              </w:rPr>
              <w:t>)).toString()</w:t>
            </w:r>
            <w:r w:rsidRPr="00665FDE">
              <w:rPr>
                <w:color w:val="A9B7C6"/>
                <w:lang w:val="en-US"/>
              </w:rPr>
              <w:br/>
              <w:t xml:space="preserve">                </w:t>
            </w:r>
            <w:r w:rsidRPr="00665FDE">
              <w:rPr>
                <w:color w:val="CC7832"/>
                <w:lang w:val="en-US"/>
              </w:rPr>
              <w:t xml:space="preserve">var </w:t>
            </w:r>
            <w:r w:rsidRPr="00665FDE">
              <w:rPr>
                <w:color w:val="A9B7C6"/>
                <w:lang w:val="en-US"/>
              </w:rPr>
              <w:t xml:space="preserve">image = </w:t>
            </w:r>
            <w:r w:rsidRPr="00665FDE">
              <w:rPr>
                <w:color w:val="A9B7C6"/>
                <w:shd w:val="clear" w:color="auto" w:fill="223C23"/>
                <w:lang w:val="en-US"/>
              </w:rPr>
              <w:t>cursor</w:t>
            </w:r>
            <w:r w:rsidRPr="00665FDE">
              <w:rPr>
                <w:color w:val="A9B7C6"/>
                <w:lang w:val="en-US"/>
              </w:rPr>
              <w:t>.getString(</w:t>
            </w:r>
            <w:r w:rsidRPr="00665FDE">
              <w:rPr>
                <w:color w:val="A9B7C6"/>
                <w:shd w:val="clear" w:color="auto" w:fill="223C23"/>
                <w:lang w:val="en-US"/>
              </w:rPr>
              <w:t>cursor</w:t>
            </w:r>
            <w:r w:rsidRPr="00665FDE">
              <w:rPr>
                <w:color w:val="A9B7C6"/>
                <w:lang w:val="en-US"/>
              </w:rPr>
              <w:t>.getColumnIndex(DBContract.MovieEntry.</w:t>
            </w:r>
            <w:r w:rsidRPr="00665FDE">
              <w:rPr>
                <w:color w:val="9876AA"/>
                <w:lang w:val="en-US"/>
              </w:rPr>
              <w:t>IMAGE_POSTER</w:t>
            </w:r>
            <w:r w:rsidRPr="00665FDE">
              <w:rPr>
                <w:color w:val="A9B7C6"/>
                <w:lang w:val="en-US"/>
              </w:rPr>
              <w:t>)).toString()</w:t>
            </w:r>
            <w:r w:rsidRPr="00665FDE">
              <w:rPr>
                <w:color w:val="A9B7C6"/>
                <w:lang w:val="en-US"/>
              </w:rPr>
              <w:br/>
              <w:t xml:space="preserve">                </w:t>
            </w:r>
            <w:r w:rsidRPr="00665FDE">
              <w:rPr>
                <w:color w:val="CC7832"/>
                <w:lang w:val="en-US"/>
              </w:rPr>
              <w:t xml:space="preserve">var </w:t>
            </w:r>
            <w:r w:rsidRPr="00665FDE">
              <w:rPr>
                <w:color w:val="A9B7C6"/>
                <w:lang w:val="en-US"/>
              </w:rPr>
              <w:t xml:space="preserve">type = </w:t>
            </w:r>
            <w:r w:rsidRPr="00665FDE">
              <w:rPr>
                <w:color w:val="A9B7C6"/>
                <w:shd w:val="clear" w:color="auto" w:fill="223C23"/>
                <w:lang w:val="en-US"/>
              </w:rPr>
              <w:t>cursor</w:t>
            </w:r>
            <w:r w:rsidRPr="00665FDE">
              <w:rPr>
                <w:color w:val="A9B7C6"/>
                <w:lang w:val="en-US"/>
              </w:rPr>
              <w:t>.getString(</w:t>
            </w:r>
            <w:r w:rsidRPr="00665FDE">
              <w:rPr>
                <w:color w:val="A9B7C6"/>
                <w:shd w:val="clear" w:color="auto" w:fill="223C23"/>
                <w:lang w:val="en-US"/>
              </w:rPr>
              <w:t>cursor</w:t>
            </w:r>
            <w:r w:rsidRPr="00665FDE">
              <w:rPr>
                <w:color w:val="A9B7C6"/>
                <w:lang w:val="en-US"/>
              </w:rPr>
              <w:t>.getColumnIndex(DBContract.MovieEntry.</w:t>
            </w:r>
            <w:r w:rsidRPr="00665FDE">
              <w:rPr>
                <w:color w:val="9876AA"/>
                <w:lang w:val="en-US"/>
              </w:rPr>
              <w:t>TYPE</w:t>
            </w:r>
            <w:r w:rsidRPr="00665FDE">
              <w:rPr>
                <w:color w:val="A9B7C6"/>
                <w:lang w:val="en-US"/>
              </w:rPr>
              <w:t>)).toString()</w:t>
            </w:r>
            <w:r w:rsidRPr="00665FDE">
              <w:rPr>
                <w:color w:val="A9B7C6"/>
                <w:lang w:val="en-US"/>
              </w:rPr>
              <w:br/>
              <w:t xml:space="preserve">                </w:t>
            </w:r>
            <w:r w:rsidRPr="00665FDE">
              <w:rPr>
                <w:color w:val="CC7832"/>
                <w:lang w:val="en-US"/>
              </w:rPr>
              <w:t xml:space="preserve">var </w:t>
            </w:r>
            <w:r w:rsidRPr="00665FDE">
              <w:rPr>
                <w:color w:val="A9B7C6"/>
                <w:lang w:val="en-US"/>
              </w:rPr>
              <w:t xml:space="preserve">released = </w:t>
            </w:r>
            <w:r w:rsidRPr="00665FDE">
              <w:rPr>
                <w:color w:val="A9B7C6"/>
                <w:shd w:val="clear" w:color="auto" w:fill="223C23"/>
                <w:lang w:val="en-US"/>
              </w:rPr>
              <w:t>cursor</w:t>
            </w:r>
            <w:r w:rsidRPr="00665FDE">
              <w:rPr>
                <w:color w:val="A9B7C6"/>
                <w:lang w:val="en-US"/>
              </w:rPr>
              <w:t>.getString(</w:t>
            </w:r>
            <w:r w:rsidRPr="00665FDE">
              <w:rPr>
                <w:color w:val="A9B7C6"/>
                <w:shd w:val="clear" w:color="auto" w:fill="223C23"/>
                <w:lang w:val="en-US"/>
              </w:rPr>
              <w:t>cursor</w:t>
            </w:r>
            <w:r w:rsidRPr="00665FDE">
              <w:rPr>
                <w:color w:val="A9B7C6"/>
                <w:lang w:val="en-US"/>
              </w:rPr>
              <w:t>.getColumnIndex(DBContract.MovieEntry.</w:t>
            </w:r>
            <w:r w:rsidRPr="00665FDE">
              <w:rPr>
                <w:color w:val="9876AA"/>
                <w:lang w:val="en-US"/>
              </w:rPr>
              <w:t>RELEASED</w:t>
            </w:r>
            <w:r w:rsidRPr="00665FDE">
              <w:rPr>
                <w:color w:val="A9B7C6"/>
                <w:lang w:val="en-US"/>
              </w:rPr>
              <w:t>)).toString()</w:t>
            </w:r>
            <w:r w:rsidRPr="00665FDE">
              <w:rPr>
                <w:color w:val="A9B7C6"/>
                <w:lang w:val="en-US"/>
              </w:rPr>
              <w:br/>
              <w:t xml:space="preserve">                </w:t>
            </w:r>
            <w:r w:rsidRPr="00665FDE">
              <w:rPr>
                <w:color w:val="CC7832"/>
                <w:lang w:val="en-US"/>
              </w:rPr>
              <w:t xml:space="preserve">var </w:t>
            </w:r>
            <w:r w:rsidRPr="00665FDE">
              <w:rPr>
                <w:color w:val="A9B7C6"/>
                <w:lang w:val="en-US"/>
              </w:rPr>
              <w:t xml:space="preserve">actors = </w:t>
            </w:r>
            <w:r w:rsidRPr="00665FDE">
              <w:rPr>
                <w:color w:val="A9B7C6"/>
                <w:shd w:val="clear" w:color="auto" w:fill="223C23"/>
                <w:lang w:val="en-US"/>
              </w:rPr>
              <w:t>cursor</w:t>
            </w:r>
            <w:r w:rsidRPr="00665FDE">
              <w:rPr>
                <w:color w:val="A9B7C6"/>
                <w:lang w:val="en-US"/>
              </w:rPr>
              <w:t>.getString(</w:t>
            </w:r>
            <w:r w:rsidRPr="00665FDE">
              <w:rPr>
                <w:color w:val="A9B7C6"/>
                <w:shd w:val="clear" w:color="auto" w:fill="223C23"/>
                <w:lang w:val="en-US"/>
              </w:rPr>
              <w:t>cursor</w:t>
            </w:r>
            <w:r w:rsidRPr="00665FDE">
              <w:rPr>
                <w:color w:val="A9B7C6"/>
                <w:lang w:val="en-US"/>
              </w:rPr>
              <w:t>.getColumnIndex(DBContract.MovieEntry.</w:t>
            </w:r>
            <w:r w:rsidRPr="00665FDE">
              <w:rPr>
                <w:color w:val="9876AA"/>
                <w:lang w:val="en-US"/>
              </w:rPr>
              <w:t>ACTORS</w:t>
            </w:r>
            <w:r w:rsidRPr="00665FDE">
              <w:rPr>
                <w:color w:val="A9B7C6"/>
                <w:lang w:val="en-US"/>
              </w:rPr>
              <w:t>)).toString()</w:t>
            </w:r>
            <w:r w:rsidRPr="00665FDE">
              <w:rPr>
                <w:color w:val="A9B7C6"/>
                <w:lang w:val="en-US"/>
              </w:rPr>
              <w:br/>
              <w:t xml:space="preserve">                </w:t>
            </w:r>
            <w:r w:rsidRPr="00665FDE">
              <w:rPr>
                <w:color w:val="CC7832"/>
                <w:lang w:val="en-US"/>
              </w:rPr>
              <w:t xml:space="preserve">var </w:t>
            </w:r>
            <w:r w:rsidRPr="00665FDE">
              <w:rPr>
                <w:color w:val="A9B7C6"/>
                <w:lang w:val="en-US"/>
              </w:rPr>
              <w:t xml:space="preserve">plot = </w:t>
            </w:r>
            <w:r w:rsidRPr="00665FDE">
              <w:rPr>
                <w:color w:val="A9B7C6"/>
                <w:shd w:val="clear" w:color="auto" w:fill="223C23"/>
                <w:lang w:val="en-US"/>
              </w:rPr>
              <w:t>cursor</w:t>
            </w:r>
            <w:r w:rsidRPr="00665FDE">
              <w:rPr>
                <w:color w:val="A9B7C6"/>
                <w:lang w:val="en-US"/>
              </w:rPr>
              <w:t>.getString(</w:t>
            </w:r>
            <w:r w:rsidRPr="00665FDE">
              <w:rPr>
                <w:color w:val="A9B7C6"/>
                <w:shd w:val="clear" w:color="auto" w:fill="223C23"/>
                <w:lang w:val="en-US"/>
              </w:rPr>
              <w:t>cursor</w:t>
            </w:r>
            <w:r w:rsidRPr="00665FDE">
              <w:rPr>
                <w:color w:val="A9B7C6"/>
                <w:lang w:val="en-US"/>
              </w:rPr>
              <w:t>.getColumnIndex(DBContract.MovieEntry.</w:t>
            </w:r>
            <w:r w:rsidRPr="00665FDE">
              <w:rPr>
                <w:color w:val="9876AA"/>
                <w:lang w:val="en-US"/>
              </w:rPr>
              <w:t>PLOT</w:t>
            </w:r>
            <w:r w:rsidRPr="00665FDE">
              <w:rPr>
                <w:color w:val="A9B7C6"/>
                <w:lang w:val="en-US"/>
              </w:rPr>
              <w:t>)).toString()</w:t>
            </w:r>
            <w:r w:rsidRPr="00665FDE">
              <w:rPr>
                <w:color w:val="A9B7C6"/>
                <w:lang w:val="en-US"/>
              </w:rPr>
              <w:br/>
              <w:t xml:space="preserve">                movie.add(Movie(login</w:t>
            </w:r>
            <w:r w:rsidRPr="00665FDE">
              <w:rPr>
                <w:color w:val="CC7832"/>
                <w:lang w:val="en-US"/>
              </w:rPr>
              <w:t xml:space="preserve">, </w:t>
            </w:r>
            <w:r w:rsidRPr="00665FDE">
              <w:rPr>
                <w:color w:val="A9B7C6"/>
                <w:lang w:val="en-US"/>
              </w:rPr>
              <w:t>title</w:t>
            </w:r>
            <w:r w:rsidRPr="00665FDE">
              <w:rPr>
                <w:color w:val="CC7832"/>
                <w:lang w:val="en-US"/>
              </w:rPr>
              <w:t xml:space="preserve">, </w:t>
            </w:r>
            <w:r w:rsidRPr="00665FDE">
              <w:rPr>
                <w:color w:val="A9B7C6"/>
                <w:lang w:val="en-US"/>
              </w:rPr>
              <w:t>year</w:t>
            </w:r>
            <w:r w:rsidRPr="00665FDE">
              <w:rPr>
                <w:color w:val="CC7832"/>
                <w:lang w:val="en-US"/>
              </w:rPr>
              <w:t xml:space="preserve">, </w:t>
            </w:r>
            <w:r w:rsidRPr="00665FDE">
              <w:rPr>
                <w:color w:val="A9B7C6"/>
                <w:lang w:val="en-US"/>
              </w:rPr>
              <w:t>image</w:t>
            </w:r>
            <w:r w:rsidRPr="00665FDE">
              <w:rPr>
                <w:color w:val="CC7832"/>
                <w:lang w:val="en-US"/>
              </w:rPr>
              <w:t xml:space="preserve">, </w:t>
            </w:r>
            <w:r w:rsidRPr="00665FDE">
              <w:rPr>
                <w:color w:val="A9B7C6"/>
                <w:lang w:val="en-US"/>
              </w:rPr>
              <w:t>type</w:t>
            </w:r>
            <w:r w:rsidRPr="00665FDE">
              <w:rPr>
                <w:color w:val="CC7832"/>
                <w:lang w:val="en-US"/>
              </w:rPr>
              <w:t xml:space="preserve">, </w:t>
            </w:r>
            <w:r w:rsidRPr="00665FDE">
              <w:rPr>
                <w:color w:val="A9B7C6"/>
                <w:lang w:val="en-US"/>
              </w:rPr>
              <w:t>released</w:t>
            </w:r>
            <w:r w:rsidRPr="00665FDE">
              <w:rPr>
                <w:color w:val="CC7832"/>
                <w:lang w:val="en-US"/>
              </w:rPr>
              <w:t xml:space="preserve">, </w:t>
            </w:r>
            <w:r w:rsidRPr="00665FDE">
              <w:rPr>
                <w:color w:val="A9B7C6"/>
                <w:lang w:val="en-US"/>
              </w:rPr>
              <w:t>actors</w:t>
            </w:r>
            <w:r w:rsidRPr="00665FDE">
              <w:rPr>
                <w:color w:val="CC7832"/>
                <w:lang w:val="en-US"/>
              </w:rPr>
              <w:t xml:space="preserve">, </w:t>
            </w:r>
            <w:r w:rsidRPr="00665FDE">
              <w:rPr>
                <w:color w:val="A9B7C6"/>
                <w:lang w:val="en-US"/>
              </w:rPr>
              <w:t>plot))</w:t>
            </w:r>
            <w:r w:rsidRPr="00665FDE">
              <w:rPr>
                <w:color w:val="A9B7C6"/>
                <w:lang w:val="en-US"/>
              </w:rPr>
              <w:br/>
              <w:t xml:space="preserve">                </w:t>
            </w:r>
            <w:r w:rsidRPr="00665FDE">
              <w:rPr>
                <w:color w:val="A9B7C6"/>
                <w:shd w:val="clear" w:color="auto" w:fill="223C23"/>
                <w:lang w:val="en-US"/>
              </w:rPr>
              <w:t>cursor</w:t>
            </w:r>
            <w:r w:rsidRPr="00665FDE">
              <w:rPr>
                <w:color w:val="A9B7C6"/>
                <w:lang w:val="en-US"/>
              </w:rPr>
              <w:t>.moveToNext()</w:t>
            </w:r>
            <w:r w:rsidRPr="00665FDE">
              <w:rPr>
                <w:color w:val="A9B7C6"/>
                <w:lang w:val="en-US"/>
              </w:rPr>
              <w:br/>
              <w:t xml:space="preserve">            }</w:t>
            </w:r>
            <w:r w:rsidRPr="00665FDE">
              <w:rPr>
                <w:color w:val="A9B7C6"/>
                <w:lang w:val="en-US"/>
              </w:rPr>
              <w:br/>
              <w:t xml:space="preserve">        }</w:t>
            </w:r>
            <w:r w:rsidRPr="00665FDE">
              <w:rPr>
                <w:color w:val="A9B7C6"/>
                <w:lang w:val="en-US"/>
              </w:rPr>
              <w:br/>
              <w:t xml:space="preserve">        </w:t>
            </w:r>
            <w:r w:rsidRPr="00665FDE">
              <w:rPr>
                <w:color w:val="CC7832"/>
                <w:lang w:val="en-US"/>
              </w:rPr>
              <w:t xml:space="preserve">return </w:t>
            </w:r>
            <w:r w:rsidRPr="00665FDE">
              <w:rPr>
                <w:color w:val="A9B7C6"/>
                <w:lang w:val="en-US"/>
              </w:rPr>
              <w:t>movie</w:t>
            </w:r>
            <w:r w:rsidRPr="00665FDE">
              <w:rPr>
                <w:color w:val="A9B7C6"/>
                <w:lang w:val="en-US"/>
              </w:rPr>
              <w:br/>
              <w:t xml:space="preserve">    }</w:t>
            </w:r>
            <w:r w:rsidRPr="00665FDE">
              <w:rPr>
                <w:color w:val="A9B7C6"/>
                <w:lang w:val="en-US"/>
              </w:rPr>
              <w:br/>
            </w:r>
            <w:r w:rsidRPr="00665FDE">
              <w:rPr>
                <w:color w:val="A9B7C6"/>
                <w:lang w:val="en-US"/>
              </w:rPr>
              <w:br/>
              <w:t xml:space="preserve">    @</w:t>
            </w:r>
            <w:r w:rsidRPr="00665FDE">
              <w:rPr>
                <w:color w:val="BBB529"/>
                <w:lang w:val="en-US"/>
              </w:rPr>
              <w:t>Throws</w:t>
            </w:r>
            <w:r w:rsidRPr="00665FDE">
              <w:rPr>
                <w:color w:val="A9B7C6"/>
                <w:lang w:val="en-US"/>
              </w:rPr>
              <w:t>(SQLiteConstraintException::</w:t>
            </w:r>
            <w:r w:rsidRPr="00665FDE">
              <w:rPr>
                <w:color w:val="CC7832"/>
                <w:lang w:val="en-US"/>
              </w:rPr>
              <w:t>class</w:t>
            </w:r>
            <w:r w:rsidRPr="00665FDE">
              <w:rPr>
                <w:color w:val="A9B7C6"/>
                <w:lang w:val="en-US"/>
              </w:rPr>
              <w:t>)</w:t>
            </w:r>
            <w:r w:rsidRPr="00665FDE">
              <w:rPr>
                <w:color w:val="A9B7C6"/>
                <w:lang w:val="en-US"/>
              </w:rPr>
              <w:br/>
              <w:t xml:space="preserve">    </w:t>
            </w:r>
            <w:r w:rsidRPr="00665FDE">
              <w:rPr>
                <w:color w:val="CC7832"/>
                <w:lang w:val="en-US"/>
              </w:rPr>
              <w:t xml:space="preserve">fun </w:t>
            </w:r>
            <w:r w:rsidRPr="00665FDE">
              <w:rPr>
                <w:color w:val="FFC66D"/>
                <w:lang w:val="en-US"/>
              </w:rPr>
              <w:t>deleteMovie</w:t>
            </w:r>
            <w:r w:rsidRPr="00665FDE">
              <w:rPr>
                <w:color w:val="A9B7C6"/>
                <w:lang w:val="en-US"/>
              </w:rPr>
              <w:t>(movie_title: String): Boolean {</w:t>
            </w:r>
            <w:r w:rsidRPr="00665FDE">
              <w:rPr>
                <w:color w:val="A9B7C6"/>
                <w:lang w:val="en-US"/>
              </w:rPr>
              <w:br/>
              <w:t xml:space="preserve">        </w:t>
            </w:r>
            <w:r w:rsidRPr="00665FDE">
              <w:rPr>
                <w:color w:val="CC7832"/>
                <w:lang w:val="en-US"/>
              </w:rPr>
              <w:t xml:space="preserve">val </w:t>
            </w:r>
            <w:r w:rsidRPr="00665FDE">
              <w:rPr>
                <w:color w:val="A9B7C6"/>
                <w:lang w:val="en-US"/>
              </w:rPr>
              <w:t xml:space="preserve">db = </w:t>
            </w:r>
            <w:r w:rsidRPr="00665FDE">
              <w:rPr>
                <w:i/>
                <w:iCs/>
                <w:color w:val="9876AA"/>
                <w:lang w:val="en-US"/>
              </w:rPr>
              <w:t>writableDatabase</w:t>
            </w:r>
            <w:r w:rsidRPr="00665FDE">
              <w:rPr>
                <w:i/>
                <w:iCs/>
                <w:color w:val="9876AA"/>
                <w:lang w:val="en-US"/>
              </w:rPr>
              <w:br/>
              <w:t xml:space="preserve">        </w:t>
            </w:r>
            <w:r w:rsidRPr="00665FDE">
              <w:rPr>
                <w:color w:val="CC7832"/>
                <w:lang w:val="en-US"/>
              </w:rPr>
              <w:t xml:space="preserve">val </w:t>
            </w:r>
            <w:r w:rsidRPr="00665FDE">
              <w:rPr>
                <w:color w:val="A9B7C6"/>
                <w:lang w:val="en-US"/>
              </w:rPr>
              <w:t>selection = DBContract.MovieEntry.</w:t>
            </w:r>
            <w:r w:rsidRPr="00665FDE">
              <w:rPr>
                <w:color w:val="9876AA"/>
                <w:lang w:val="en-US"/>
              </w:rPr>
              <w:t xml:space="preserve">TITLE </w:t>
            </w:r>
            <w:r w:rsidRPr="00665FDE">
              <w:rPr>
                <w:color w:val="A9B7C6"/>
                <w:lang w:val="en-US"/>
              </w:rPr>
              <w:t xml:space="preserve">+ </w:t>
            </w:r>
            <w:r w:rsidRPr="00665FDE">
              <w:rPr>
                <w:color w:val="6A8759"/>
                <w:lang w:val="en-US"/>
              </w:rPr>
              <w:t>" LIKE ?"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CC7832"/>
                <w:lang w:val="en-US"/>
              </w:rPr>
              <w:t xml:space="preserve">val </w:t>
            </w:r>
            <w:r w:rsidRPr="00665FDE">
              <w:rPr>
                <w:color w:val="A9B7C6"/>
                <w:lang w:val="en-US"/>
              </w:rPr>
              <w:t xml:space="preserve">selectionArgs = </w:t>
            </w:r>
            <w:r w:rsidRPr="00665FDE">
              <w:rPr>
                <w:i/>
                <w:iCs/>
                <w:color w:val="A9B7C6"/>
                <w:lang w:val="en-US"/>
              </w:rPr>
              <w:t>arrayOf</w:t>
            </w:r>
            <w:r w:rsidRPr="00665FDE">
              <w:rPr>
                <w:color w:val="A9B7C6"/>
                <w:lang w:val="en-US"/>
              </w:rPr>
              <w:t>(movie_title)</w:t>
            </w:r>
            <w:r w:rsidRPr="00665FDE">
              <w:rPr>
                <w:color w:val="A9B7C6"/>
                <w:lang w:val="en-US"/>
              </w:rPr>
              <w:br/>
              <w:t xml:space="preserve">        db.delete(DBContract.MovieEntry.</w:t>
            </w:r>
            <w:r w:rsidRPr="00665FDE">
              <w:rPr>
                <w:color w:val="9876AA"/>
                <w:lang w:val="en-US"/>
              </w:rPr>
              <w:t>TABLE_NAME</w:t>
            </w:r>
            <w:r w:rsidRPr="00665FDE">
              <w:rPr>
                <w:color w:val="CC7832"/>
                <w:lang w:val="en-US"/>
              </w:rPr>
              <w:t xml:space="preserve">, </w:t>
            </w:r>
            <w:r w:rsidRPr="00665FDE">
              <w:rPr>
                <w:color w:val="A9B7C6"/>
                <w:lang w:val="en-US"/>
              </w:rPr>
              <w:t>selection</w:t>
            </w:r>
            <w:r w:rsidRPr="00665FDE">
              <w:rPr>
                <w:color w:val="CC7832"/>
                <w:lang w:val="en-US"/>
              </w:rPr>
              <w:t xml:space="preserve">, </w:t>
            </w:r>
            <w:r w:rsidRPr="00665FDE">
              <w:rPr>
                <w:color w:val="A9B7C6"/>
                <w:lang w:val="en-US"/>
              </w:rPr>
              <w:t>selectionArgs)</w:t>
            </w:r>
            <w:r w:rsidRPr="00665FDE">
              <w:rPr>
                <w:color w:val="A9B7C6"/>
                <w:lang w:val="en-US"/>
              </w:rPr>
              <w:br/>
              <w:t xml:space="preserve">        </w:t>
            </w:r>
            <w:r w:rsidRPr="00665FDE">
              <w:rPr>
                <w:color w:val="CC7832"/>
                <w:lang w:val="en-US"/>
              </w:rPr>
              <w:t>return true</w:t>
            </w:r>
            <w:r w:rsidRPr="00665FDE">
              <w:rPr>
                <w:color w:val="CC7832"/>
                <w:lang w:val="en-US"/>
              </w:rPr>
              <w:br/>
              <w:t xml:space="preserve">    </w:t>
            </w:r>
            <w:r w:rsidRPr="00665FDE">
              <w:rPr>
                <w:color w:val="A9B7C6"/>
                <w:lang w:val="en-US"/>
              </w:rPr>
              <w:t>}</w:t>
            </w:r>
            <w:r w:rsidRPr="00665FDE">
              <w:rPr>
                <w:color w:val="A9B7C6"/>
                <w:lang w:val="en-US"/>
              </w:rPr>
              <w:br/>
            </w:r>
            <w:r w:rsidRPr="00665FDE">
              <w:rPr>
                <w:color w:val="A9B7C6"/>
                <w:lang w:val="en-US"/>
              </w:rPr>
              <w:br/>
              <w:t xml:space="preserve">    </w:t>
            </w:r>
            <w:r w:rsidRPr="00665FDE">
              <w:rPr>
                <w:color w:val="CC7832"/>
                <w:lang w:val="en-US"/>
              </w:rPr>
              <w:t xml:space="preserve">fun </w:t>
            </w:r>
            <w:r w:rsidRPr="00665FDE">
              <w:rPr>
                <w:color w:val="FFC66D"/>
                <w:lang w:val="en-US"/>
              </w:rPr>
              <w:t>deleteAllMovie</w:t>
            </w:r>
            <w:r w:rsidRPr="00665FDE">
              <w:rPr>
                <w:color w:val="A9B7C6"/>
                <w:lang w:val="en-US"/>
              </w:rPr>
              <w:t>(): Boolean {</w:t>
            </w:r>
            <w:r w:rsidRPr="00665FDE">
              <w:rPr>
                <w:color w:val="A9B7C6"/>
                <w:lang w:val="en-US"/>
              </w:rPr>
              <w:br/>
              <w:t xml:space="preserve">            </w:t>
            </w:r>
            <w:r w:rsidRPr="00665FDE">
              <w:rPr>
                <w:color w:val="CC7832"/>
                <w:lang w:val="en-US"/>
              </w:rPr>
              <w:t xml:space="preserve">val </w:t>
            </w:r>
            <w:r w:rsidRPr="00665FDE">
              <w:rPr>
                <w:color w:val="A9B7C6"/>
                <w:lang w:val="en-US"/>
              </w:rPr>
              <w:t xml:space="preserve">db = </w:t>
            </w:r>
            <w:r w:rsidRPr="00665FDE">
              <w:rPr>
                <w:i/>
                <w:iCs/>
                <w:color w:val="9876AA"/>
                <w:lang w:val="en-US"/>
              </w:rPr>
              <w:t>writableDatabase</w:t>
            </w:r>
            <w:r w:rsidRPr="00665FDE">
              <w:rPr>
                <w:i/>
                <w:iCs/>
                <w:color w:val="9876AA"/>
                <w:lang w:val="en-US"/>
              </w:rPr>
              <w:br/>
              <w:t xml:space="preserve">            </w:t>
            </w:r>
            <w:r w:rsidRPr="00665FDE">
              <w:rPr>
                <w:color w:val="A9B7C6"/>
                <w:lang w:val="en-US"/>
              </w:rPr>
              <w:t>db.delete(</w:t>
            </w:r>
            <w:r w:rsidRPr="00665FDE">
              <w:rPr>
                <w:color w:val="6A8759"/>
                <w:lang w:val="en-US"/>
              </w:rPr>
              <w:t>"movie_database"</w:t>
            </w:r>
            <w:r w:rsidRPr="00665FDE">
              <w:rPr>
                <w:color w:val="CC7832"/>
                <w:lang w:val="en-US"/>
              </w:rPr>
              <w:t>, null, null</w:t>
            </w:r>
            <w:r w:rsidRPr="00665FDE">
              <w:rPr>
                <w:color w:val="A9B7C6"/>
                <w:lang w:val="en-US"/>
              </w:rPr>
              <w:t>)</w:t>
            </w:r>
            <w:r w:rsidRPr="00665FDE">
              <w:rPr>
                <w:color w:val="A9B7C6"/>
                <w:lang w:val="en-US"/>
              </w:rPr>
              <w:br/>
              <w:t xml:space="preserve">            </w:t>
            </w:r>
            <w:r w:rsidRPr="00665FDE">
              <w:rPr>
                <w:color w:val="CC7832"/>
                <w:lang w:val="en-US"/>
              </w:rPr>
              <w:t>return true</w:t>
            </w:r>
            <w:r w:rsidRPr="00665FDE">
              <w:rPr>
                <w:color w:val="CC7832"/>
                <w:lang w:val="en-US"/>
              </w:rPr>
              <w:br/>
              <w:t xml:space="preserve">    </w:t>
            </w:r>
            <w:r w:rsidRPr="00665FDE">
              <w:rPr>
                <w:color w:val="A9B7C6"/>
                <w:lang w:val="en-US"/>
              </w:rPr>
              <w:t>}</w:t>
            </w:r>
            <w:r w:rsidRPr="00665FDE">
              <w:rPr>
                <w:color w:val="A9B7C6"/>
                <w:lang w:val="en-US"/>
              </w:rPr>
              <w:br/>
            </w:r>
            <w:r w:rsidRPr="00665FDE">
              <w:rPr>
                <w:color w:val="A9B7C6"/>
                <w:lang w:val="en-US"/>
              </w:rPr>
              <w:br/>
              <w:t xml:space="preserve">    </w:t>
            </w:r>
            <w:r w:rsidRPr="00665FDE">
              <w:rPr>
                <w:color w:val="CC7832"/>
                <w:lang w:val="en-US"/>
              </w:rPr>
              <w:t xml:space="preserve">fun </w:t>
            </w:r>
            <w:r w:rsidRPr="00665FDE">
              <w:rPr>
                <w:color w:val="FFC66D"/>
                <w:lang w:val="en-US"/>
              </w:rPr>
              <w:t>editMovieInfo</w:t>
            </w:r>
            <w:r w:rsidRPr="00665FDE">
              <w:rPr>
                <w:color w:val="A9B7C6"/>
                <w:lang w:val="en-US"/>
              </w:rPr>
              <w:t>(year: String</w:t>
            </w:r>
            <w:r w:rsidRPr="00665FDE">
              <w:rPr>
                <w:color w:val="CC7832"/>
                <w:lang w:val="en-US"/>
              </w:rPr>
              <w:t xml:space="preserve">, </w:t>
            </w:r>
            <w:r w:rsidRPr="00665FDE">
              <w:rPr>
                <w:color w:val="A9B7C6"/>
                <w:lang w:val="en-US"/>
              </w:rPr>
              <w:t>actors: String</w:t>
            </w:r>
            <w:r w:rsidRPr="00665FDE">
              <w:rPr>
                <w:color w:val="CC7832"/>
                <w:lang w:val="en-US"/>
              </w:rPr>
              <w:t xml:space="preserve">, </w:t>
            </w:r>
            <w:r w:rsidRPr="00665FDE">
              <w:rPr>
                <w:color w:val="A9B7C6"/>
                <w:lang w:val="en-US"/>
              </w:rPr>
              <w:t>plot: String</w:t>
            </w:r>
            <w:r w:rsidRPr="00665FDE">
              <w:rPr>
                <w:color w:val="CC7832"/>
                <w:lang w:val="en-US"/>
              </w:rPr>
              <w:t xml:space="preserve">, </w:t>
            </w:r>
            <w:r w:rsidRPr="00665FDE">
              <w:rPr>
                <w:color w:val="A9B7C6"/>
                <w:lang w:val="en-US"/>
              </w:rPr>
              <w:t>type: String</w:t>
            </w:r>
            <w:r w:rsidRPr="00665FDE">
              <w:rPr>
                <w:color w:val="CC7832"/>
                <w:lang w:val="en-US"/>
              </w:rPr>
              <w:t xml:space="preserve">, </w:t>
            </w:r>
            <w:r w:rsidRPr="00665FDE">
              <w:rPr>
                <w:color w:val="A9B7C6"/>
                <w:lang w:val="en-US"/>
              </w:rPr>
              <w:t>title:String</w:t>
            </w:r>
            <w:r w:rsidRPr="00665FDE">
              <w:rPr>
                <w:color w:val="CC7832"/>
                <w:lang w:val="en-US"/>
              </w:rPr>
              <w:t xml:space="preserve">, </w:t>
            </w:r>
            <w:r w:rsidRPr="00665FDE">
              <w:rPr>
                <w:color w:val="A9B7C6"/>
                <w:lang w:val="en-US"/>
              </w:rPr>
              <w:t>login:String): Boolean</w:t>
            </w:r>
            <w:r w:rsidRPr="00665FDE">
              <w:rPr>
                <w:color w:val="A9B7C6"/>
                <w:lang w:val="en-US"/>
              </w:rPr>
              <w:br/>
              <w:t xml:space="preserve">    {</w:t>
            </w:r>
            <w:r w:rsidRPr="00665FDE">
              <w:rPr>
                <w:color w:val="A9B7C6"/>
                <w:lang w:val="en-US"/>
              </w:rPr>
              <w:br/>
              <w:t xml:space="preserve">        </w:t>
            </w:r>
            <w:r w:rsidRPr="00665FDE">
              <w:rPr>
                <w:color w:val="CC7832"/>
                <w:lang w:val="en-US"/>
              </w:rPr>
              <w:t xml:space="preserve">val </w:t>
            </w:r>
            <w:r w:rsidRPr="00665FDE">
              <w:rPr>
                <w:color w:val="A9B7C6"/>
                <w:lang w:val="en-US"/>
              </w:rPr>
              <w:t xml:space="preserve">db = </w:t>
            </w:r>
            <w:r w:rsidRPr="00665FDE">
              <w:rPr>
                <w:i/>
                <w:iCs/>
                <w:color w:val="9876AA"/>
                <w:lang w:val="en-US"/>
              </w:rPr>
              <w:t>writableDatabase</w:t>
            </w:r>
            <w:r w:rsidRPr="00665FDE">
              <w:rPr>
                <w:i/>
                <w:iCs/>
                <w:color w:val="9876AA"/>
                <w:lang w:val="en-US"/>
              </w:rPr>
              <w:br/>
              <w:t xml:space="preserve">        </w:t>
            </w:r>
            <w:r w:rsidRPr="00665FDE">
              <w:rPr>
                <w:color w:val="CC7832"/>
                <w:lang w:val="en-US"/>
              </w:rPr>
              <w:t xml:space="preserve">val </w:t>
            </w:r>
            <w:r w:rsidRPr="00665FDE">
              <w:rPr>
                <w:color w:val="A9B7C6"/>
                <w:lang w:val="en-US"/>
              </w:rPr>
              <w:t>result = db.rawQuery(</w:t>
            </w:r>
            <w:r w:rsidRPr="00665FDE">
              <w:rPr>
                <w:color w:val="6A8759"/>
                <w:lang w:val="en-US"/>
              </w:rPr>
              <w:t>"</w:t>
            </w:r>
            <w:r w:rsidRPr="00665FDE">
              <w:rPr>
                <w:color w:val="6A8759"/>
                <w:shd w:val="clear" w:color="auto" w:fill="364135"/>
                <w:lang w:val="en-US"/>
              </w:rPr>
              <w:t>UPDATE movie_database SET year='</w:t>
            </w:r>
            <w:r w:rsidRPr="00665FDE">
              <w:rPr>
                <w:color w:val="CC7832"/>
                <w:lang w:val="en-US"/>
              </w:rPr>
              <w:t>$</w:t>
            </w:r>
            <w:r w:rsidRPr="00665FDE">
              <w:rPr>
                <w:color w:val="A9B7C6"/>
                <w:lang w:val="en-US"/>
              </w:rPr>
              <w:t>year</w:t>
            </w:r>
            <w:r w:rsidRPr="00665FDE">
              <w:rPr>
                <w:color w:val="6A8759"/>
                <w:shd w:val="clear" w:color="auto" w:fill="364135"/>
                <w:lang w:val="en-US"/>
              </w:rPr>
              <w:t>', actors='</w:t>
            </w:r>
            <w:r w:rsidRPr="00665FDE">
              <w:rPr>
                <w:color w:val="CC7832"/>
                <w:lang w:val="en-US"/>
              </w:rPr>
              <w:t>$</w:t>
            </w:r>
            <w:r w:rsidRPr="00665FDE">
              <w:rPr>
                <w:color w:val="A9B7C6"/>
                <w:lang w:val="en-US"/>
              </w:rPr>
              <w:t>actors</w:t>
            </w:r>
            <w:r w:rsidRPr="00665FDE">
              <w:rPr>
                <w:color w:val="6A8759"/>
                <w:shd w:val="clear" w:color="auto" w:fill="364135"/>
                <w:lang w:val="en-US"/>
              </w:rPr>
              <w:t>', plot='</w:t>
            </w:r>
            <w:r w:rsidRPr="00665FDE">
              <w:rPr>
                <w:color w:val="CC7832"/>
                <w:lang w:val="en-US"/>
              </w:rPr>
              <w:t>$</w:t>
            </w:r>
            <w:r w:rsidRPr="00665FDE">
              <w:rPr>
                <w:color w:val="A9B7C6"/>
                <w:lang w:val="en-US"/>
              </w:rPr>
              <w:t>plot</w:t>
            </w:r>
            <w:r w:rsidRPr="00665FDE">
              <w:rPr>
                <w:color w:val="6A8759"/>
                <w:shd w:val="clear" w:color="auto" w:fill="364135"/>
                <w:lang w:val="en-US"/>
              </w:rPr>
              <w:t>', type='</w:t>
            </w:r>
            <w:r w:rsidRPr="00665FDE">
              <w:rPr>
                <w:color w:val="CC7832"/>
                <w:lang w:val="en-US"/>
              </w:rPr>
              <w:t>$</w:t>
            </w:r>
            <w:r w:rsidRPr="00665FDE">
              <w:rPr>
                <w:color w:val="A9B7C6"/>
                <w:lang w:val="en-US"/>
              </w:rPr>
              <w:t>type</w:t>
            </w:r>
            <w:r w:rsidRPr="00665FDE">
              <w:rPr>
                <w:color w:val="6A8759"/>
                <w:shd w:val="clear" w:color="auto" w:fill="364135"/>
                <w:lang w:val="en-US"/>
              </w:rPr>
              <w:t>' WHERE title = '</w:t>
            </w:r>
            <w:r w:rsidRPr="00665FDE">
              <w:rPr>
                <w:color w:val="CC7832"/>
                <w:lang w:val="en-US"/>
              </w:rPr>
              <w:t>$</w:t>
            </w:r>
            <w:r w:rsidRPr="00665FDE">
              <w:rPr>
                <w:color w:val="A9B7C6"/>
                <w:lang w:val="en-US"/>
              </w:rPr>
              <w:t>title</w:t>
            </w:r>
            <w:r w:rsidRPr="00665FDE">
              <w:rPr>
                <w:color w:val="6A8759"/>
                <w:shd w:val="clear" w:color="auto" w:fill="364135"/>
                <w:lang w:val="en-US"/>
              </w:rPr>
              <w:t>' AND LOGIN = '</w:t>
            </w:r>
            <w:r w:rsidRPr="00665FDE">
              <w:rPr>
                <w:color w:val="CC7832"/>
                <w:lang w:val="en-US"/>
              </w:rPr>
              <w:t>$</w:t>
            </w:r>
            <w:r w:rsidRPr="00665FDE">
              <w:rPr>
                <w:color w:val="A9B7C6"/>
                <w:lang w:val="en-US"/>
              </w:rPr>
              <w:t>login</w:t>
            </w:r>
            <w:r w:rsidRPr="00665FDE">
              <w:rPr>
                <w:color w:val="6A8759"/>
                <w:shd w:val="clear" w:color="auto" w:fill="364135"/>
                <w:lang w:val="en-US"/>
              </w:rPr>
              <w:t>'</w:t>
            </w:r>
            <w:r w:rsidRPr="00665FDE">
              <w:rPr>
                <w:color w:val="6A8759"/>
                <w:lang w:val="en-US"/>
              </w:rPr>
              <w:t>"</w:t>
            </w:r>
            <w:r w:rsidRPr="00665FDE">
              <w:rPr>
                <w:color w:val="CC7832"/>
                <w:lang w:val="en-US"/>
              </w:rPr>
              <w:t>,null</w:t>
            </w:r>
            <w:r w:rsidRPr="00665FDE">
              <w:rPr>
                <w:color w:val="A9B7C6"/>
                <w:lang w:val="en-US"/>
              </w:rPr>
              <w:t>)</w:t>
            </w:r>
            <w:r w:rsidRPr="00665FDE">
              <w:rPr>
                <w:color w:val="A9B7C6"/>
                <w:lang w:val="en-US"/>
              </w:rPr>
              <w:br/>
              <w:t xml:space="preserve">        </w:t>
            </w:r>
            <w:r w:rsidRPr="00665FDE">
              <w:rPr>
                <w:color w:val="CC7832"/>
                <w:lang w:val="en-US"/>
              </w:rPr>
              <w:t xml:space="preserve">return </w:t>
            </w:r>
            <w:r w:rsidRPr="00665FDE">
              <w:rPr>
                <w:color w:val="A9B7C6"/>
                <w:lang w:val="en-US"/>
              </w:rPr>
              <w:t>result.moveToFirst()</w:t>
            </w:r>
            <w:r w:rsidRPr="00665FDE">
              <w:rPr>
                <w:color w:val="A9B7C6"/>
                <w:lang w:val="en-US"/>
              </w:rPr>
              <w:br/>
              <w:t xml:space="preserve">    }</w:t>
            </w:r>
            <w:r w:rsidRPr="00665FDE">
              <w:rPr>
                <w:color w:val="A9B7C6"/>
                <w:lang w:val="en-US"/>
              </w:rPr>
              <w:br/>
              <w:t>}</w:t>
            </w:r>
          </w:p>
        </w:tc>
      </w:tr>
    </w:tbl>
    <w:p w:rsidR="00665FDE" w:rsidRDefault="00665FDE" w:rsidP="00004E03">
      <w:pPr>
        <w:rPr>
          <w:rFonts w:ascii="Times New Roman" w:hAnsi="Times New Roman" w:cs="Times New Roman"/>
          <w:b/>
          <w:sz w:val="28"/>
          <w:szCs w:val="28"/>
        </w:rPr>
      </w:pPr>
    </w:p>
    <w:p w:rsidR="00665FDE" w:rsidRDefault="00665FD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665FDE" w:rsidRPr="00665FDE" w:rsidTr="00665FDE">
        <w:tc>
          <w:tcPr>
            <w:tcW w:w="9571" w:type="dxa"/>
          </w:tcPr>
          <w:p w:rsidR="00665FDE" w:rsidRPr="00665FDE" w:rsidRDefault="00665FDE" w:rsidP="00665FDE">
            <w:pPr>
              <w:pStyle w:val="HTML"/>
              <w:shd w:val="clear" w:color="auto" w:fill="2B2B2B"/>
              <w:rPr>
                <w:color w:val="A9B7C6"/>
              </w:rPr>
            </w:pPr>
            <w:r w:rsidRPr="00665FDE">
              <w:rPr>
                <w:color w:val="CC7832"/>
                <w:lang w:val="en-US"/>
              </w:rPr>
              <w:lastRenderedPageBreak/>
              <w:t xml:space="preserve">package </w:t>
            </w:r>
            <w:r w:rsidRPr="00665FDE">
              <w:rPr>
                <w:color w:val="A9B7C6"/>
                <w:lang w:val="en-US"/>
              </w:rPr>
              <w:t>com.example.prakt22_2_</w:t>
            </w:r>
            <w:r w:rsidRPr="00665FDE">
              <w:rPr>
                <w:color w:val="A9B7C6"/>
                <w:lang w:val="en-US"/>
              </w:rPr>
              <w:br/>
            </w:r>
            <w:r w:rsidRPr="00665FDE">
              <w:rPr>
                <w:color w:val="A9B7C6"/>
                <w:lang w:val="en-US"/>
              </w:rPr>
              <w:br/>
            </w:r>
            <w:r w:rsidRPr="00665FDE">
              <w:rPr>
                <w:color w:val="CC7832"/>
                <w:lang w:val="en-US"/>
              </w:rPr>
              <w:t xml:space="preserve">import </w:t>
            </w:r>
            <w:r w:rsidRPr="00665FDE">
              <w:rPr>
                <w:color w:val="A9B7C6"/>
                <w:lang w:val="en-US"/>
              </w:rPr>
              <w:t>android.provider.BaseColumns</w:t>
            </w:r>
            <w:r w:rsidRPr="00665FDE">
              <w:rPr>
                <w:color w:val="A9B7C6"/>
                <w:lang w:val="en-US"/>
              </w:rPr>
              <w:br/>
            </w:r>
            <w:r w:rsidRPr="00665FDE">
              <w:rPr>
                <w:color w:val="A9B7C6"/>
                <w:lang w:val="en-US"/>
              </w:rPr>
              <w:br/>
            </w:r>
            <w:r w:rsidRPr="00665FDE">
              <w:rPr>
                <w:color w:val="CC7832"/>
                <w:lang w:val="en-US"/>
              </w:rPr>
              <w:t xml:space="preserve">object </w:t>
            </w:r>
            <w:r w:rsidRPr="00665FDE">
              <w:rPr>
                <w:color w:val="A9B7C6"/>
                <w:lang w:val="en-US"/>
              </w:rPr>
              <w:t>DBContract {</w:t>
            </w:r>
            <w:r w:rsidRPr="00665FDE">
              <w:rPr>
                <w:color w:val="A9B7C6"/>
                <w:lang w:val="en-US"/>
              </w:rPr>
              <w:br/>
            </w:r>
            <w:r w:rsidRPr="00665FDE">
              <w:rPr>
                <w:color w:val="A9B7C6"/>
                <w:lang w:val="en-US"/>
              </w:rPr>
              <w:br/>
              <w:t xml:space="preserve">    </w:t>
            </w:r>
            <w:r w:rsidRPr="00665FDE">
              <w:rPr>
                <w:color w:val="CC7832"/>
                <w:lang w:val="en-US"/>
              </w:rPr>
              <w:t xml:space="preserve">class </w:t>
            </w:r>
            <w:r w:rsidRPr="00665FDE">
              <w:rPr>
                <w:color w:val="A9B7C6"/>
                <w:lang w:val="en-US"/>
              </w:rPr>
              <w:t>MovieEntry : BaseColumns {</w:t>
            </w:r>
            <w:r w:rsidRPr="00665FDE">
              <w:rPr>
                <w:color w:val="A9B7C6"/>
                <w:lang w:val="en-US"/>
              </w:rPr>
              <w:br/>
              <w:t xml:space="preserve">        </w:t>
            </w:r>
            <w:r w:rsidRPr="00665FDE">
              <w:rPr>
                <w:color w:val="CC7832"/>
                <w:lang w:val="en-US"/>
              </w:rPr>
              <w:t xml:space="preserve">companion object </w:t>
            </w:r>
            <w:r w:rsidRPr="00665FDE">
              <w:rPr>
                <w:color w:val="A9B7C6"/>
                <w:lang w:val="en-US"/>
              </w:rPr>
              <w:t>{</w:t>
            </w:r>
            <w:r w:rsidRPr="00665FDE">
              <w:rPr>
                <w:color w:val="A9B7C6"/>
                <w:lang w:val="en-US"/>
              </w:rPr>
              <w:br/>
              <w:t xml:space="preserve">            </w:t>
            </w:r>
            <w:r w:rsidRPr="00665FDE">
              <w:rPr>
                <w:color w:val="CC7832"/>
                <w:lang w:val="en-US"/>
              </w:rPr>
              <w:t xml:space="preserve">val </w:t>
            </w:r>
            <w:r w:rsidRPr="00665FDE">
              <w:rPr>
                <w:color w:val="9876AA"/>
                <w:lang w:val="en-US"/>
              </w:rPr>
              <w:t xml:space="preserve">TABLE_NAME </w:t>
            </w:r>
            <w:r w:rsidRPr="00665FDE">
              <w:rPr>
                <w:color w:val="A9B7C6"/>
                <w:lang w:val="en-US"/>
              </w:rPr>
              <w:t xml:space="preserve">= </w:t>
            </w:r>
            <w:r w:rsidRPr="00665FDE">
              <w:rPr>
                <w:color w:val="6A8759"/>
                <w:lang w:val="en-US"/>
              </w:rPr>
              <w:t>"movie_database"</w:t>
            </w:r>
            <w:r w:rsidRPr="00665FDE">
              <w:rPr>
                <w:color w:val="6A8759"/>
                <w:lang w:val="en-US"/>
              </w:rPr>
              <w:br/>
              <w:t xml:space="preserve">            </w:t>
            </w:r>
            <w:r w:rsidRPr="00665FDE">
              <w:rPr>
                <w:color w:val="CC7832"/>
                <w:lang w:val="en-US"/>
              </w:rPr>
              <w:t xml:space="preserve">val </w:t>
            </w:r>
            <w:r w:rsidRPr="00665FDE">
              <w:rPr>
                <w:color w:val="9876AA"/>
                <w:lang w:val="en-US"/>
              </w:rPr>
              <w:t xml:space="preserve">LOGIN </w:t>
            </w:r>
            <w:r w:rsidRPr="00665FDE">
              <w:rPr>
                <w:color w:val="A9B7C6"/>
                <w:lang w:val="en-US"/>
              </w:rPr>
              <w:t xml:space="preserve">= </w:t>
            </w:r>
            <w:r w:rsidRPr="00665FDE">
              <w:rPr>
                <w:color w:val="6A8759"/>
                <w:lang w:val="en-US"/>
              </w:rPr>
              <w:t>"login"</w:t>
            </w:r>
            <w:r w:rsidRPr="00665FDE">
              <w:rPr>
                <w:color w:val="6A8759"/>
                <w:lang w:val="en-US"/>
              </w:rPr>
              <w:br/>
              <w:t xml:space="preserve">            </w:t>
            </w:r>
            <w:r w:rsidRPr="00665FDE">
              <w:rPr>
                <w:color w:val="CC7832"/>
                <w:lang w:val="en-US"/>
              </w:rPr>
              <w:t xml:space="preserve">val </w:t>
            </w:r>
            <w:r w:rsidRPr="00665FDE">
              <w:rPr>
                <w:color w:val="9876AA"/>
                <w:lang w:val="en-US"/>
              </w:rPr>
              <w:t xml:space="preserve">TITLE </w:t>
            </w:r>
            <w:r w:rsidRPr="00665FDE">
              <w:rPr>
                <w:color w:val="A9B7C6"/>
                <w:lang w:val="en-US"/>
              </w:rPr>
              <w:t xml:space="preserve">= </w:t>
            </w:r>
            <w:r w:rsidRPr="00665FDE">
              <w:rPr>
                <w:color w:val="6A8759"/>
                <w:lang w:val="en-US"/>
              </w:rPr>
              <w:t>"title"</w:t>
            </w:r>
            <w:r w:rsidRPr="00665FDE">
              <w:rPr>
                <w:color w:val="6A8759"/>
                <w:lang w:val="en-US"/>
              </w:rPr>
              <w:br/>
              <w:t xml:space="preserve">            </w:t>
            </w:r>
            <w:r w:rsidRPr="00665FDE">
              <w:rPr>
                <w:color w:val="CC7832"/>
                <w:lang w:val="en-US"/>
              </w:rPr>
              <w:t xml:space="preserve">val </w:t>
            </w:r>
            <w:r w:rsidRPr="00665FDE">
              <w:rPr>
                <w:color w:val="9876AA"/>
                <w:lang w:val="en-US"/>
              </w:rPr>
              <w:t xml:space="preserve">YEAR </w:t>
            </w:r>
            <w:r w:rsidRPr="00665FDE">
              <w:rPr>
                <w:color w:val="A9B7C6"/>
                <w:lang w:val="en-US"/>
              </w:rPr>
              <w:t xml:space="preserve">= </w:t>
            </w:r>
            <w:r w:rsidRPr="00665FDE">
              <w:rPr>
                <w:color w:val="6A8759"/>
                <w:lang w:val="en-US"/>
              </w:rPr>
              <w:t>"year"</w:t>
            </w:r>
            <w:r w:rsidRPr="00665FDE">
              <w:rPr>
                <w:color w:val="6A8759"/>
                <w:lang w:val="en-US"/>
              </w:rPr>
              <w:br/>
              <w:t xml:space="preserve">            </w:t>
            </w:r>
            <w:r w:rsidRPr="00665FDE">
              <w:rPr>
                <w:color w:val="CC7832"/>
                <w:lang w:val="en-US"/>
              </w:rPr>
              <w:t xml:space="preserve">val </w:t>
            </w:r>
            <w:r w:rsidRPr="00665FDE">
              <w:rPr>
                <w:color w:val="9876AA"/>
                <w:lang w:val="en-US"/>
              </w:rPr>
              <w:t xml:space="preserve">IMAGE_POSTER </w:t>
            </w:r>
            <w:r w:rsidRPr="00665FDE">
              <w:rPr>
                <w:color w:val="A9B7C6"/>
                <w:lang w:val="en-US"/>
              </w:rPr>
              <w:t xml:space="preserve">= </w:t>
            </w:r>
            <w:r w:rsidRPr="00665FDE">
              <w:rPr>
                <w:color w:val="6A8759"/>
                <w:lang w:val="en-US"/>
              </w:rPr>
              <w:t>"image"</w:t>
            </w:r>
            <w:r w:rsidRPr="00665FDE">
              <w:rPr>
                <w:color w:val="6A8759"/>
                <w:lang w:val="en-US"/>
              </w:rPr>
              <w:br/>
              <w:t xml:space="preserve">            </w:t>
            </w:r>
            <w:r w:rsidRPr="00665FDE">
              <w:rPr>
                <w:color w:val="CC7832"/>
                <w:lang w:val="en-US"/>
              </w:rPr>
              <w:t xml:space="preserve">val </w:t>
            </w:r>
            <w:r w:rsidRPr="00665FDE">
              <w:rPr>
                <w:color w:val="9876AA"/>
                <w:lang w:val="en-US"/>
              </w:rPr>
              <w:t xml:space="preserve">TYPE </w:t>
            </w:r>
            <w:r w:rsidRPr="00665FDE">
              <w:rPr>
                <w:color w:val="A9B7C6"/>
                <w:lang w:val="en-US"/>
              </w:rPr>
              <w:t xml:space="preserve">= </w:t>
            </w:r>
            <w:r w:rsidRPr="00665FDE">
              <w:rPr>
                <w:color w:val="6A8759"/>
                <w:lang w:val="en-US"/>
              </w:rPr>
              <w:t>"type"</w:t>
            </w:r>
            <w:r w:rsidRPr="00665FDE">
              <w:rPr>
                <w:color w:val="6A8759"/>
                <w:lang w:val="en-US"/>
              </w:rPr>
              <w:br/>
              <w:t xml:space="preserve">            </w:t>
            </w:r>
            <w:r w:rsidRPr="00665FDE">
              <w:rPr>
                <w:color w:val="CC7832"/>
                <w:lang w:val="en-US"/>
              </w:rPr>
              <w:t xml:space="preserve">val </w:t>
            </w:r>
            <w:r w:rsidRPr="00665FDE">
              <w:rPr>
                <w:color w:val="9876AA"/>
                <w:lang w:val="en-US"/>
              </w:rPr>
              <w:t xml:space="preserve">RELEASED </w:t>
            </w:r>
            <w:r w:rsidRPr="00665FDE">
              <w:rPr>
                <w:color w:val="A9B7C6"/>
                <w:lang w:val="en-US"/>
              </w:rPr>
              <w:t xml:space="preserve">= </w:t>
            </w:r>
            <w:r w:rsidRPr="00665FDE">
              <w:rPr>
                <w:color w:val="6A8759"/>
                <w:lang w:val="en-US"/>
              </w:rPr>
              <w:t>"released"</w:t>
            </w:r>
            <w:r w:rsidRPr="00665FDE">
              <w:rPr>
                <w:color w:val="6A8759"/>
                <w:lang w:val="en-US"/>
              </w:rPr>
              <w:br/>
              <w:t xml:space="preserve">            </w:t>
            </w:r>
            <w:r w:rsidRPr="00665FDE">
              <w:rPr>
                <w:color w:val="CC7832"/>
                <w:lang w:val="en-US"/>
              </w:rPr>
              <w:t xml:space="preserve">val </w:t>
            </w:r>
            <w:r w:rsidRPr="00665FDE">
              <w:rPr>
                <w:color w:val="9876AA"/>
                <w:lang w:val="en-US"/>
              </w:rPr>
              <w:t xml:space="preserve">ACTORS </w:t>
            </w:r>
            <w:r w:rsidRPr="00665FDE">
              <w:rPr>
                <w:color w:val="A9B7C6"/>
                <w:lang w:val="en-US"/>
              </w:rPr>
              <w:t xml:space="preserve">= </w:t>
            </w:r>
            <w:r w:rsidRPr="00665FDE">
              <w:rPr>
                <w:color w:val="6A8759"/>
                <w:lang w:val="en-US"/>
              </w:rPr>
              <w:t>"actors"</w:t>
            </w:r>
            <w:r w:rsidRPr="00665FDE">
              <w:rPr>
                <w:color w:val="6A8759"/>
                <w:lang w:val="en-US"/>
              </w:rPr>
              <w:br/>
              <w:t xml:space="preserve">            </w:t>
            </w:r>
            <w:r w:rsidRPr="00665FDE">
              <w:rPr>
                <w:color w:val="CC7832"/>
                <w:lang w:val="en-US"/>
              </w:rPr>
              <w:t xml:space="preserve">val </w:t>
            </w:r>
            <w:r w:rsidRPr="00665FDE">
              <w:rPr>
                <w:color w:val="9876AA"/>
                <w:lang w:val="en-US"/>
              </w:rPr>
              <w:t xml:space="preserve">PLOT </w:t>
            </w:r>
            <w:r w:rsidRPr="00665FDE">
              <w:rPr>
                <w:color w:val="A9B7C6"/>
                <w:lang w:val="en-US"/>
              </w:rPr>
              <w:t xml:space="preserve">= </w:t>
            </w:r>
            <w:r w:rsidRPr="00665FDE">
              <w:rPr>
                <w:color w:val="6A8759"/>
                <w:lang w:val="en-US"/>
              </w:rPr>
              <w:t>"plot"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A9B7C6"/>
                <w:lang w:val="en-US"/>
              </w:rPr>
              <w:t>}</w:t>
            </w:r>
            <w:r w:rsidRPr="00665FDE">
              <w:rPr>
                <w:color w:val="A9B7C6"/>
                <w:lang w:val="en-US"/>
              </w:rPr>
              <w:br/>
              <w:t xml:space="preserve">    }</w:t>
            </w:r>
            <w:r w:rsidRPr="00665FDE">
              <w:rPr>
                <w:color w:val="A9B7C6"/>
                <w:lang w:val="en-US"/>
              </w:rPr>
              <w:br/>
              <w:t>}</w:t>
            </w:r>
          </w:p>
        </w:tc>
      </w:tr>
    </w:tbl>
    <w:p w:rsidR="00665FDE" w:rsidRDefault="00665FDE" w:rsidP="00004E0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65FDE" w:rsidRDefault="00665FD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665FDE" w:rsidTr="00665FDE">
        <w:tc>
          <w:tcPr>
            <w:tcW w:w="9571" w:type="dxa"/>
          </w:tcPr>
          <w:p w:rsidR="00665FDE" w:rsidRPr="00665FDE" w:rsidRDefault="00665FDE" w:rsidP="00665FDE">
            <w:pPr>
              <w:pStyle w:val="HTML"/>
              <w:shd w:val="clear" w:color="auto" w:fill="2B2B2B"/>
              <w:rPr>
                <w:color w:val="A9B7C6"/>
              </w:rPr>
            </w:pPr>
            <w:proofErr w:type="gramStart"/>
            <w:r w:rsidRPr="00665FDE">
              <w:rPr>
                <w:color w:val="CC7832"/>
                <w:lang w:val="en-US"/>
              </w:rPr>
              <w:lastRenderedPageBreak/>
              <w:t>package</w:t>
            </w:r>
            <w:proofErr w:type="gramEnd"/>
            <w:r w:rsidRPr="00665FDE">
              <w:rPr>
                <w:color w:val="CC7832"/>
                <w:lang w:val="en-US"/>
              </w:rPr>
              <w:t xml:space="preserve"> </w:t>
            </w:r>
            <w:r w:rsidRPr="00665FDE">
              <w:rPr>
                <w:color w:val="A9B7C6"/>
                <w:lang w:val="en-US"/>
              </w:rPr>
              <w:t>com.example.prakt22_2_</w:t>
            </w:r>
            <w:r w:rsidRPr="00665FDE">
              <w:rPr>
                <w:color w:val="A9B7C6"/>
                <w:lang w:val="en-US"/>
              </w:rPr>
              <w:br/>
            </w:r>
            <w:r w:rsidRPr="00665FDE">
              <w:rPr>
                <w:color w:val="A9B7C6"/>
                <w:lang w:val="en-US"/>
              </w:rPr>
              <w:br/>
            </w:r>
            <w:r w:rsidRPr="00665FDE">
              <w:rPr>
                <w:color w:val="CC7832"/>
                <w:lang w:val="en-US"/>
              </w:rPr>
              <w:t xml:space="preserve">import </w:t>
            </w:r>
            <w:r w:rsidRPr="00665FDE">
              <w:rPr>
                <w:color w:val="A9B7C6"/>
                <w:lang w:val="en-US"/>
              </w:rPr>
              <w:t>android.content.ContentValues</w:t>
            </w:r>
            <w:r w:rsidRPr="00665FDE">
              <w:rPr>
                <w:color w:val="A9B7C6"/>
                <w:lang w:val="en-US"/>
              </w:rPr>
              <w:br/>
            </w:r>
            <w:r w:rsidRPr="00665FDE">
              <w:rPr>
                <w:color w:val="CC7832"/>
                <w:lang w:val="en-US"/>
              </w:rPr>
              <w:t xml:space="preserve">import </w:t>
            </w:r>
            <w:r w:rsidRPr="00665FDE">
              <w:rPr>
                <w:color w:val="A9B7C6"/>
                <w:lang w:val="en-US"/>
              </w:rPr>
              <w:t>android.content.Context</w:t>
            </w:r>
            <w:r w:rsidRPr="00665FDE">
              <w:rPr>
                <w:color w:val="A9B7C6"/>
                <w:lang w:val="en-US"/>
              </w:rPr>
              <w:br/>
            </w:r>
            <w:r w:rsidRPr="00665FDE">
              <w:rPr>
                <w:color w:val="CC7832"/>
                <w:lang w:val="en-US"/>
              </w:rPr>
              <w:t xml:space="preserve">import </w:t>
            </w:r>
            <w:r w:rsidRPr="00665FDE">
              <w:rPr>
                <w:color w:val="A9B7C6"/>
                <w:lang w:val="en-US"/>
              </w:rPr>
              <w:t>android.database.Cursor</w:t>
            </w:r>
            <w:r w:rsidRPr="00665FDE">
              <w:rPr>
                <w:color w:val="A9B7C6"/>
                <w:lang w:val="en-US"/>
              </w:rPr>
              <w:br/>
            </w:r>
            <w:r w:rsidRPr="00665FDE">
              <w:rPr>
                <w:color w:val="CC7832"/>
                <w:lang w:val="en-US"/>
              </w:rPr>
              <w:t xml:space="preserve">import </w:t>
            </w:r>
            <w:r w:rsidRPr="00665FDE">
              <w:rPr>
                <w:color w:val="A9B7C6"/>
                <w:lang w:val="en-US"/>
              </w:rPr>
              <w:t>android.database.sqlite.SQLiteConstraintException</w:t>
            </w:r>
            <w:r w:rsidRPr="00665FDE">
              <w:rPr>
                <w:color w:val="A9B7C6"/>
                <w:lang w:val="en-US"/>
              </w:rPr>
              <w:br/>
            </w:r>
            <w:r w:rsidRPr="00665FDE">
              <w:rPr>
                <w:color w:val="CC7832"/>
                <w:lang w:val="en-US"/>
              </w:rPr>
              <w:t xml:space="preserve">import </w:t>
            </w:r>
            <w:r w:rsidRPr="00665FDE">
              <w:rPr>
                <w:color w:val="A9B7C6"/>
                <w:lang w:val="en-US"/>
              </w:rPr>
              <w:t>android.database.sqlite.SQLiteDatabase</w:t>
            </w:r>
            <w:r w:rsidRPr="00665FDE">
              <w:rPr>
                <w:color w:val="A9B7C6"/>
                <w:lang w:val="en-US"/>
              </w:rPr>
              <w:br/>
            </w:r>
            <w:r w:rsidRPr="00665FDE">
              <w:rPr>
                <w:color w:val="CC7832"/>
                <w:lang w:val="en-US"/>
              </w:rPr>
              <w:t xml:space="preserve">import </w:t>
            </w:r>
            <w:r w:rsidRPr="00665FDE">
              <w:rPr>
                <w:color w:val="A9B7C6"/>
                <w:lang w:val="en-US"/>
              </w:rPr>
              <w:t>android.database.sqlite.SQLiteException</w:t>
            </w:r>
            <w:r w:rsidRPr="00665FDE">
              <w:rPr>
                <w:color w:val="A9B7C6"/>
                <w:lang w:val="en-US"/>
              </w:rPr>
              <w:br/>
            </w:r>
            <w:r w:rsidRPr="00665FDE">
              <w:rPr>
                <w:color w:val="CC7832"/>
                <w:lang w:val="en-US"/>
              </w:rPr>
              <w:t xml:space="preserve">import </w:t>
            </w:r>
            <w:r w:rsidRPr="00665FDE">
              <w:rPr>
                <w:color w:val="A9B7C6"/>
                <w:lang w:val="en-US"/>
              </w:rPr>
              <w:t>android.database.sqlite.SQLiteOpenHelper</w:t>
            </w:r>
            <w:r w:rsidRPr="00665FDE">
              <w:rPr>
                <w:color w:val="A9B7C6"/>
                <w:lang w:val="en-US"/>
              </w:rPr>
              <w:br/>
            </w:r>
            <w:r w:rsidRPr="00665FDE">
              <w:rPr>
                <w:color w:val="CC7832"/>
                <w:lang w:val="en-US"/>
              </w:rPr>
              <w:t xml:space="preserve">import </w:t>
            </w:r>
            <w:r w:rsidRPr="00665FDE">
              <w:rPr>
                <w:color w:val="A9B7C6"/>
                <w:lang w:val="en-US"/>
              </w:rPr>
              <w:t>androidx.room.Room</w:t>
            </w:r>
            <w:r w:rsidRPr="00665FDE">
              <w:rPr>
                <w:color w:val="A9B7C6"/>
                <w:lang w:val="en-US"/>
              </w:rPr>
              <w:br/>
            </w:r>
            <w:r w:rsidRPr="00665FDE">
              <w:rPr>
                <w:color w:val="A9B7C6"/>
                <w:lang w:val="en-US"/>
              </w:rPr>
              <w:br/>
            </w:r>
            <w:r w:rsidRPr="00665FDE">
              <w:rPr>
                <w:color w:val="CC7832"/>
                <w:lang w:val="en-US"/>
              </w:rPr>
              <w:t xml:space="preserve">class </w:t>
            </w:r>
            <w:r w:rsidRPr="00665FDE">
              <w:rPr>
                <w:color w:val="A9B7C6"/>
                <w:lang w:val="en-US"/>
              </w:rPr>
              <w:t>DBHelper (</w:t>
            </w:r>
            <w:r w:rsidRPr="00665FDE">
              <w:rPr>
                <w:color w:val="CC7832"/>
                <w:lang w:val="en-US"/>
              </w:rPr>
              <w:t xml:space="preserve">val </w:t>
            </w:r>
            <w:r w:rsidRPr="00665FDE">
              <w:rPr>
                <w:color w:val="9876AA"/>
                <w:lang w:val="en-US"/>
              </w:rPr>
              <w:t>context</w:t>
            </w:r>
            <w:r w:rsidRPr="00665FDE">
              <w:rPr>
                <w:color w:val="A9B7C6"/>
                <w:lang w:val="en-US"/>
              </w:rPr>
              <w:t>: Context</w:t>
            </w:r>
            <w:r w:rsidRPr="00665FDE">
              <w:rPr>
                <w:color w:val="CC7832"/>
                <w:lang w:val="en-US"/>
              </w:rPr>
              <w:t xml:space="preserve">, val </w:t>
            </w:r>
            <w:r w:rsidRPr="00665FDE">
              <w:rPr>
                <w:color w:val="9876AA"/>
                <w:lang w:val="en-US"/>
              </w:rPr>
              <w:t>factory</w:t>
            </w:r>
            <w:r w:rsidRPr="00665FDE">
              <w:rPr>
                <w:color w:val="A9B7C6"/>
                <w:lang w:val="en-US"/>
              </w:rPr>
              <w:t xml:space="preserve">: SQLiteDatabase.CursorFactory?):SQLiteOpenHelper </w:t>
            </w:r>
            <w:r w:rsidRPr="00665FDE">
              <w:rPr>
                <w:color w:val="808080"/>
                <w:lang w:val="en-US"/>
              </w:rPr>
              <w:t>///</w:t>
            </w:r>
            <w:r>
              <w:rPr>
                <w:color w:val="808080"/>
              </w:rPr>
              <w:t>знак</w:t>
            </w:r>
            <w:r w:rsidRPr="00665FDE">
              <w:rPr>
                <w:color w:val="808080"/>
                <w:lang w:val="en-US"/>
              </w:rPr>
              <w:t xml:space="preserve"> ? </w:t>
            </w:r>
            <w:proofErr w:type="gramStart"/>
            <w:r>
              <w:rPr>
                <w:color w:val="808080"/>
              </w:rPr>
              <w:t>разрешает</w:t>
            </w:r>
            <w:r w:rsidRPr="00665FDE">
              <w:rPr>
                <w:color w:val="808080"/>
                <w:lang w:val="en-US"/>
              </w:rPr>
              <w:t xml:space="preserve"> null</w:t>
            </w:r>
            <w:r w:rsidRPr="00665FDE">
              <w:rPr>
                <w:color w:val="808080"/>
                <w:lang w:val="en-US"/>
              </w:rPr>
              <w:br/>
              <w:t xml:space="preserve">    </w:t>
            </w:r>
            <w:r w:rsidRPr="00665FDE">
              <w:rPr>
                <w:color w:val="A9B7C6"/>
                <w:lang w:val="en-US"/>
              </w:rPr>
              <w:t>(context</w:t>
            </w:r>
            <w:r w:rsidRPr="00665FDE">
              <w:rPr>
                <w:color w:val="CC7832"/>
                <w:lang w:val="en-US"/>
              </w:rPr>
              <w:t>,</w:t>
            </w:r>
            <w:r w:rsidRPr="00665FDE">
              <w:rPr>
                <w:color w:val="6A8759"/>
                <w:lang w:val="en-US"/>
              </w:rPr>
              <w:t>"users"</w:t>
            </w:r>
            <w:r w:rsidRPr="00665FDE">
              <w:rPr>
                <w:color w:val="CC7832"/>
                <w:lang w:val="en-US"/>
              </w:rPr>
              <w:t xml:space="preserve">, </w:t>
            </w:r>
            <w:r w:rsidRPr="00665FDE">
              <w:rPr>
                <w:color w:val="A9B7C6"/>
                <w:lang w:val="en-US"/>
              </w:rPr>
              <w:t>factory</w:t>
            </w:r>
            <w:r w:rsidRPr="00665FDE">
              <w:rPr>
                <w:color w:val="CC7832"/>
                <w:lang w:val="en-US"/>
              </w:rPr>
              <w:t xml:space="preserve">, </w:t>
            </w:r>
            <w:r w:rsidRPr="00665FDE">
              <w:rPr>
                <w:color w:val="6897BB"/>
                <w:lang w:val="en-US"/>
              </w:rPr>
              <w:t>1</w:t>
            </w:r>
            <w:r w:rsidRPr="00665FDE">
              <w:rPr>
                <w:color w:val="A9B7C6"/>
                <w:lang w:val="en-US"/>
              </w:rPr>
              <w:t>) {</w:t>
            </w:r>
            <w:r w:rsidRPr="00665FDE">
              <w:rPr>
                <w:color w:val="A9B7C6"/>
                <w:lang w:val="en-US"/>
              </w:rPr>
              <w:br/>
              <w:t xml:space="preserve">    </w:t>
            </w:r>
            <w:r w:rsidRPr="00665FDE">
              <w:rPr>
                <w:color w:val="CC7832"/>
                <w:lang w:val="en-US"/>
              </w:rPr>
              <w:t xml:space="preserve">override fun </w:t>
            </w:r>
            <w:r w:rsidRPr="00665FDE">
              <w:rPr>
                <w:color w:val="FFC66D"/>
                <w:lang w:val="en-US"/>
              </w:rPr>
              <w:t>onCreate</w:t>
            </w:r>
            <w:r w:rsidRPr="00665FDE">
              <w:rPr>
                <w:color w:val="A9B7C6"/>
                <w:lang w:val="en-US"/>
              </w:rPr>
              <w:t>(db:</w:t>
            </w:r>
            <w:proofErr w:type="gramEnd"/>
            <w:r w:rsidRPr="00665FDE">
              <w:rPr>
                <w:color w:val="A9B7C6"/>
                <w:lang w:val="en-US"/>
              </w:rPr>
              <w:t xml:space="preserve"> SQLiteDatabase?) {</w:t>
            </w:r>
            <w:r w:rsidRPr="00665FDE">
              <w:rPr>
                <w:color w:val="A9B7C6"/>
                <w:lang w:val="en-US"/>
              </w:rPr>
              <w:br/>
              <w:t xml:space="preserve">        </w:t>
            </w:r>
            <w:proofErr w:type="gramStart"/>
            <w:r w:rsidRPr="00665FDE">
              <w:rPr>
                <w:color w:val="CC7832"/>
                <w:lang w:val="en-US"/>
              </w:rPr>
              <w:t>val</w:t>
            </w:r>
            <w:proofErr w:type="gramEnd"/>
            <w:r w:rsidRPr="00665FDE">
              <w:rPr>
                <w:color w:val="CC7832"/>
                <w:lang w:val="en-US"/>
              </w:rPr>
              <w:t xml:space="preserve"> </w:t>
            </w:r>
            <w:r w:rsidRPr="00665FDE">
              <w:rPr>
                <w:color w:val="A9B7C6"/>
                <w:lang w:val="en-US"/>
              </w:rPr>
              <w:t xml:space="preserve">quary = </w:t>
            </w:r>
            <w:r w:rsidRPr="00665FDE">
              <w:rPr>
                <w:color w:val="6A8759"/>
                <w:lang w:val="en-US"/>
              </w:rPr>
              <w:t>"</w:t>
            </w:r>
            <w:r w:rsidRPr="00665FDE">
              <w:rPr>
                <w:color w:val="6A8759"/>
                <w:shd w:val="clear" w:color="auto" w:fill="364135"/>
                <w:lang w:val="en-US"/>
              </w:rPr>
              <w:t>CREATE TABLE users (id INT PRIMARY KEY, login TEXT, password TEXT)</w:t>
            </w:r>
            <w:r w:rsidRPr="00665FDE">
              <w:rPr>
                <w:color w:val="6A8759"/>
                <w:lang w:val="en-US"/>
              </w:rPr>
              <w:t>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A9B7C6"/>
                <w:lang w:val="en-US"/>
              </w:rPr>
              <w:t>db!!.</w:t>
            </w:r>
            <w:proofErr w:type="gramStart"/>
            <w:r w:rsidRPr="00665FDE">
              <w:rPr>
                <w:color w:val="A9B7C6"/>
                <w:lang w:val="en-US"/>
              </w:rPr>
              <w:t>execSQL(</w:t>
            </w:r>
            <w:proofErr w:type="gramEnd"/>
            <w:r w:rsidRPr="00665FDE">
              <w:rPr>
                <w:color w:val="A9B7C6"/>
                <w:lang w:val="en-US"/>
              </w:rPr>
              <w:t xml:space="preserve">quary) </w:t>
            </w:r>
            <w:r w:rsidRPr="00665FDE">
              <w:rPr>
                <w:color w:val="808080"/>
                <w:lang w:val="en-US"/>
              </w:rPr>
              <w:t xml:space="preserve">/// !! </w:t>
            </w:r>
            <w:r>
              <w:rPr>
                <w:color w:val="808080"/>
              </w:rPr>
              <w:t>необходимо</w:t>
            </w:r>
            <w:r w:rsidRPr="00665FDE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для</w:t>
            </w:r>
            <w:r w:rsidRPr="00665FDE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обработки</w:t>
            </w:r>
            <w:r w:rsidRPr="00665FDE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возможного</w:t>
            </w:r>
            <w:r w:rsidRPr="00665FDE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значения</w:t>
            </w:r>
            <w:r w:rsidRPr="00665FDE">
              <w:rPr>
                <w:color w:val="808080"/>
                <w:lang w:val="en-US"/>
              </w:rPr>
              <w:t xml:space="preserve"> null</w:t>
            </w:r>
            <w:r w:rsidRPr="00665FDE">
              <w:rPr>
                <w:color w:val="808080"/>
                <w:lang w:val="en-US"/>
              </w:rPr>
              <w:br/>
            </w:r>
            <w:proofErr w:type="gramStart"/>
            <w:r w:rsidRPr="00665FDE">
              <w:rPr>
                <w:color w:val="808080"/>
                <w:lang w:val="en-US"/>
              </w:rPr>
              <w:t xml:space="preserve">    </w:t>
            </w:r>
            <w:r w:rsidRPr="00665FDE">
              <w:rPr>
                <w:color w:val="A9B7C6"/>
                <w:lang w:val="en-US"/>
              </w:rPr>
              <w:t>}</w:t>
            </w:r>
            <w:proofErr w:type="gramEnd"/>
            <w:r w:rsidRPr="00665FDE">
              <w:rPr>
                <w:color w:val="A9B7C6"/>
                <w:lang w:val="en-US"/>
              </w:rPr>
              <w:br/>
            </w:r>
            <w:r w:rsidRPr="00665FDE">
              <w:rPr>
                <w:color w:val="A9B7C6"/>
                <w:lang w:val="en-US"/>
              </w:rPr>
              <w:br/>
              <w:t xml:space="preserve">    </w:t>
            </w:r>
            <w:r w:rsidRPr="00665FDE">
              <w:rPr>
                <w:color w:val="CC7832"/>
                <w:lang w:val="en-US"/>
              </w:rPr>
              <w:t xml:space="preserve">override fun </w:t>
            </w:r>
            <w:r w:rsidRPr="00665FDE">
              <w:rPr>
                <w:color w:val="FFC66D"/>
                <w:lang w:val="en-US"/>
              </w:rPr>
              <w:t>onUpgrade</w:t>
            </w:r>
            <w:r w:rsidRPr="00665FDE">
              <w:rPr>
                <w:color w:val="A9B7C6"/>
                <w:lang w:val="en-US"/>
              </w:rPr>
              <w:t>(db: SQLiteDatabase</w:t>
            </w:r>
            <w:proofErr w:type="gramStart"/>
            <w:r w:rsidRPr="00665FDE">
              <w:rPr>
                <w:color w:val="A9B7C6"/>
                <w:lang w:val="en-US"/>
              </w:rPr>
              <w:t>?</w:t>
            </w:r>
            <w:r w:rsidRPr="00665FDE">
              <w:rPr>
                <w:color w:val="CC7832"/>
                <w:lang w:val="en-US"/>
              </w:rPr>
              <w:t>,</w:t>
            </w:r>
            <w:proofErr w:type="gramEnd"/>
            <w:r w:rsidRPr="00665FDE">
              <w:rPr>
                <w:color w:val="CC7832"/>
                <w:lang w:val="en-US"/>
              </w:rPr>
              <w:t xml:space="preserve"> </w:t>
            </w:r>
            <w:r w:rsidRPr="00665FDE">
              <w:rPr>
                <w:color w:val="A9B7C6"/>
                <w:lang w:val="en-US"/>
              </w:rPr>
              <w:t>oldVersion: Int</w:t>
            </w:r>
            <w:r w:rsidRPr="00665FDE">
              <w:rPr>
                <w:color w:val="CC7832"/>
                <w:lang w:val="en-US"/>
              </w:rPr>
              <w:t xml:space="preserve">, </w:t>
            </w:r>
            <w:r w:rsidRPr="00665FDE">
              <w:rPr>
                <w:color w:val="A9B7C6"/>
                <w:lang w:val="en-US"/>
              </w:rPr>
              <w:t>newVersion: Int) {</w:t>
            </w:r>
            <w:r w:rsidRPr="00665FDE">
              <w:rPr>
                <w:color w:val="A9B7C6"/>
                <w:lang w:val="en-US"/>
              </w:rPr>
              <w:br/>
              <w:t xml:space="preserve">        db!!.execSQL(</w:t>
            </w:r>
            <w:r w:rsidRPr="00665FDE">
              <w:rPr>
                <w:color w:val="6A8759"/>
                <w:lang w:val="en-US"/>
              </w:rPr>
              <w:t>"</w:t>
            </w:r>
            <w:r w:rsidRPr="00665FDE">
              <w:rPr>
                <w:color w:val="6A8759"/>
                <w:shd w:val="clear" w:color="auto" w:fill="364135"/>
                <w:lang w:val="en-US"/>
              </w:rPr>
              <w:t>DROP TABLE IF EXISTS users</w:t>
            </w:r>
            <w:r w:rsidRPr="00665FDE">
              <w:rPr>
                <w:color w:val="6A8759"/>
                <w:lang w:val="en-US"/>
              </w:rPr>
              <w:t>"</w:t>
            </w:r>
            <w:r w:rsidRPr="00665FDE">
              <w:rPr>
                <w:color w:val="A9B7C6"/>
                <w:lang w:val="en-US"/>
              </w:rPr>
              <w:t>)</w:t>
            </w:r>
            <w:r w:rsidRPr="00665FDE">
              <w:rPr>
                <w:color w:val="A9B7C6"/>
                <w:lang w:val="en-US"/>
              </w:rPr>
              <w:br/>
              <w:t xml:space="preserve">        onCreate(db)</w:t>
            </w:r>
            <w:r w:rsidRPr="00665FDE">
              <w:rPr>
                <w:color w:val="A9B7C6"/>
                <w:lang w:val="en-US"/>
              </w:rPr>
              <w:br/>
              <w:t xml:space="preserve">    }</w:t>
            </w:r>
            <w:r w:rsidRPr="00665FDE">
              <w:rPr>
                <w:color w:val="A9B7C6"/>
                <w:lang w:val="en-US"/>
              </w:rPr>
              <w:br/>
              <w:t xml:space="preserve">    </w:t>
            </w:r>
            <w:r w:rsidRPr="00665FDE">
              <w:rPr>
                <w:color w:val="CC7832"/>
                <w:lang w:val="en-US"/>
              </w:rPr>
              <w:t xml:space="preserve">fun </w:t>
            </w:r>
            <w:r w:rsidRPr="00665FDE">
              <w:rPr>
                <w:color w:val="FFC66D"/>
                <w:lang w:val="en-US"/>
              </w:rPr>
              <w:t>addUser</w:t>
            </w:r>
            <w:r w:rsidRPr="00665FDE">
              <w:rPr>
                <w:color w:val="A9B7C6"/>
                <w:lang w:val="en-US"/>
              </w:rPr>
              <w:t>(user: User)</w:t>
            </w:r>
            <w:r w:rsidRPr="00665FDE">
              <w:rPr>
                <w:color w:val="A9B7C6"/>
                <w:lang w:val="en-US"/>
              </w:rPr>
              <w:br/>
              <w:t xml:space="preserve">    {</w:t>
            </w:r>
            <w:r w:rsidRPr="00665FDE">
              <w:rPr>
                <w:color w:val="A9B7C6"/>
                <w:lang w:val="en-US"/>
              </w:rPr>
              <w:br/>
              <w:t xml:space="preserve">        </w:t>
            </w:r>
            <w:r w:rsidRPr="00665FDE">
              <w:rPr>
                <w:color w:val="CC7832"/>
                <w:lang w:val="en-US"/>
              </w:rPr>
              <w:t xml:space="preserve">val </w:t>
            </w:r>
            <w:r w:rsidRPr="00665FDE">
              <w:rPr>
                <w:color w:val="A9B7C6"/>
                <w:lang w:val="en-US"/>
              </w:rPr>
              <w:t>values = ContentValues()</w:t>
            </w:r>
            <w:r w:rsidRPr="00665FDE">
              <w:rPr>
                <w:color w:val="A9B7C6"/>
                <w:lang w:val="en-US"/>
              </w:rPr>
              <w:br/>
              <w:t xml:space="preserve">        values.put(</w:t>
            </w:r>
            <w:r w:rsidRPr="00665FDE">
              <w:rPr>
                <w:color w:val="6A8759"/>
                <w:lang w:val="en-US"/>
              </w:rPr>
              <w:t>"login"</w:t>
            </w:r>
            <w:r w:rsidRPr="00665FDE">
              <w:rPr>
                <w:color w:val="CC7832"/>
                <w:lang w:val="en-US"/>
              </w:rPr>
              <w:t xml:space="preserve">, </w:t>
            </w:r>
            <w:r w:rsidRPr="00665FDE">
              <w:rPr>
                <w:color w:val="A9B7C6"/>
                <w:lang w:val="en-US"/>
              </w:rPr>
              <w:t>user.</w:t>
            </w:r>
            <w:r w:rsidRPr="00665FDE">
              <w:rPr>
                <w:color w:val="9876AA"/>
                <w:lang w:val="en-US"/>
              </w:rPr>
              <w:t>login</w:t>
            </w:r>
            <w:r w:rsidRPr="00665FDE">
              <w:rPr>
                <w:color w:val="A9B7C6"/>
                <w:lang w:val="en-US"/>
              </w:rPr>
              <w:t>)</w:t>
            </w:r>
            <w:r w:rsidRPr="00665FDE">
              <w:rPr>
                <w:color w:val="A9B7C6"/>
                <w:lang w:val="en-US"/>
              </w:rPr>
              <w:br/>
              <w:t xml:space="preserve">        values.put(</w:t>
            </w:r>
            <w:r w:rsidRPr="00665FDE">
              <w:rPr>
                <w:color w:val="6A8759"/>
                <w:lang w:val="en-US"/>
              </w:rPr>
              <w:t>"password"</w:t>
            </w:r>
            <w:r w:rsidRPr="00665FDE">
              <w:rPr>
                <w:color w:val="CC7832"/>
                <w:lang w:val="en-US"/>
              </w:rPr>
              <w:t xml:space="preserve">, </w:t>
            </w:r>
            <w:r w:rsidRPr="00665FDE">
              <w:rPr>
                <w:color w:val="A9B7C6"/>
                <w:lang w:val="en-US"/>
              </w:rPr>
              <w:t>user.</w:t>
            </w:r>
            <w:r w:rsidRPr="00665FDE">
              <w:rPr>
                <w:color w:val="9876AA"/>
                <w:lang w:val="en-US"/>
              </w:rPr>
              <w:t>password</w:t>
            </w:r>
            <w:r w:rsidRPr="00665FDE">
              <w:rPr>
                <w:color w:val="A9B7C6"/>
                <w:lang w:val="en-US"/>
              </w:rPr>
              <w:t>)</w:t>
            </w:r>
            <w:r w:rsidRPr="00665FDE">
              <w:rPr>
                <w:color w:val="A9B7C6"/>
                <w:lang w:val="en-US"/>
              </w:rPr>
              <w:br/>
              <w:t xml:space="preserve">        </w:t>
            </w:r>
            <w:r w:rsidRPr="00665FDE">
              <w:rPr>
                <w:color w:val="CC7832"/>
                <w:lang w:val="en-US"/>
              </w:rPr>
              <w:t xml:space="preserve">val </w:t>
            </w:r>
            <w:r w:rsidRPr="00665FDE">
              <w:rPr>
                <w:color w:val="A9B7C6"/>
                <w:lang w:val="en-US"/>
              </w:rPr>
              <w:t xml:space="preserve">db = </w:t>
            </w:r>
            <w:r w:rsidRPr="00665FDE">
              <w:rPr>
                <w:color w:val="CC7832"/>
                <w:lang w:val="en-US"/>
              </w:rPr>
              <w:t>this</w:t>
            </w:r>
            <w:r w:rsidRPr="00665FDE">
              <w:rPr>
                <w:color w:val="A9B7C6"/>
                <w:lang w:val="en-US"/>
              </w:rPr>
              <w:t>.</w:t>
            </w:r>
            <w:r w:rsidRPr="00665FDE">
              <w:rPr>
                <w:i/>
                <w:iCs/>
                <w:color w:val="9876AA"/>
                <w:lang w:val="en-US"/>
              </w:rPr>
              <w:t>writableDatabase</w:t>
            </w:r>
            <w:r w:rsidRPr="00665FDE">
              <w:rPr>
                <w:i/>
                <w:iCs/>
                <w:color w:val="9876AA"/>
                <w:lang w:val="en-US"/>
              </w:rPr>
              <w:br/>
              <w:t xml:space="preserve">        </w:t>
            </w:r>
            <w:r w:rsidRPr="00665FDE">
              <w:rPr>
                <w:color w:val="A9B7C6"/>
                <w:lang w:val="en-US"/>
              </w:rPr>
              <w:t>db.insert(</w:t>
            </w:r>
            <w:r w:rsidRPr="00665FDE">
              <w:rPr>
                <w:color w:val="6A8759"/>
                <w:lang w:val="en-US"/>
              </w:rPr>
              <w:t>"users"</w:t>
            </w:r>
            <w:r w:rsidRPr="00665FDE">
              <w:rPr>
                <w:color w:val="CC7832"/>
                <w:lang w:val="en-US"/>
              </w:rPr>
              <w:t xml:space="preserve">, null, </w:t>
            </w:r>
            <w:r w:rsidRPr="00665FDE">
              <w:rPr>
                <w:color w:val="A9B7C6"/>
                <w:lang w:val="en-US"/>
              </w:rPr>
              <w:t>values)</w:t>
            </w:r>
            <w:r w:rsidRPr="00665FDE">
              <w:rPr>
                <w:color w:val="A9B7C6"/>
                <w:lang w:val="en-US"/>
              </w:rPr>
              <w:br/>
              <w:t xml:space="preserve">        db.close()</w:t>
            </w:r>
            <w:r w:rsidRPr="00665FDE">
              <w:rPr>
                <w:color w:val="A9B7C6"/>
                <w:lang w:val="en-US"/>
              </w:rPr>
              <w:br/>
              <w:t xml:space="preserve">    }</w:t>
            </w:r>
            <w:r w:rsidRPr="00665FDE">
              <w:rPr>
                <w:color w:val="A9B7C6"/>
                <w:lang w:val="en-US"/>
              </w:rPr>
              <w:br/>
              <w:t xml:space="preserve">    </w:t>
            </w:r>
            <w:r w:rsidRPr="00665FDE">
              <w:rPr>
                <w:color w:val="CC7832"/>
                <w:lang w:val="en-US"/>
              </w:rPr>
              <w:t xml:space="preserve">fun </w:t>
            </w:r>
            <w:r w:rsidRPr="00665FDE">
              <w:rPr>
                <w:color w:val="FFC66D"/>
                <w:lang w:val="en-US"/>
              </w:rPr>
              <w:t>getUser</w:t>
            </w:r>
            <w:r w:rsidRPr="00665FDE">
              <w:rPr>
                <w:color w:val="A9B7C6"/>
                <w:lang w:val="en-US"/>
              </w:rPr>
              <w:t>(login: String</w:t>
            </w:r>
            <w:r w:rsidRPr="00665FDE">
              <w:rPr>
                <w:color w:val="CC7832"/>
                <w:lang w:val="en-US"/>
              </w:rPr>
              <w:t xml:space="preserve">, </w:t>
            </w:r>
            <w:r w:rsidRPr="00665FDE">
              <w:rPr>
                <w:color w:val="A9B7C6"/>
                <w:lang w:val="en-US"/>
              </w:rPr>
              <w:t xml:space="preserve">password: String):Boolean </w:t>
            </w:r>
            <w:r w:rsidRPr="00665FDE">
              <w:rPr>
                <w:color w:val="808080"/>
                <w:lang w:val="en-US"/>
              </w:rPr>
              <w:t>//</w:t>
            </w:r>
            <w:r>
              <w:rPr>
                <w:color w:val="808080"/>
              </w:rPr>
              <w:t>в</w:t>
            </w:r>
            <w:r w:rsidRPr="00665FDE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функцию</w:t>
            </w:r>
            <w:r w:rsidRPr="00665FDE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передается</w:t>
            </w:r>
            <w:r w:rsidRPr="00665FDE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пароль</w:t>
            </w:r>
            <w:r w:rsidRPr="00665FDE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и</w:t>
            </w:r>
            <w:r w:rsidRPr="00665FDE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логин</w:t>
            </w:r>
            <w:r w:rsidRPr="00665FDE">
              <w:rPr>
                <w:color w:val="808080"/>
                <w:lang w:val="en-US"/>
              </w:rPr>
              <w:br/>
              <w:t xml:space="preserve">    </w:t>
            </w:r>
            <w:r w:rsidRPr="00665FDE">
              <w:rPr>
                <w:color w:val="A9B7C6"/>
                <w:lang w:val="en-US"/>
              </w:rPr>
              <w:t>{</w:t>
            </w:r>
            <w:r w:rsidRPr="00665FDE">
              <w:rPr>
                <w:color w:val="A9B7C6"/>
                <w:lang w:val="en-US"/>
              </w:rPr>
              <w:br/>
              <w:t xml:space="preserve">        </w:t>
            </w:r>
            <w:r w:rsidRPr="00665FDE">
              <w:rPr>
                <w:color w:val="CC7832"/>
                <w:lang w:val="en-US"/>
              </w:rPr>
              <w:t xml:space="preserve">val </w:t>
            </w:r>
            <w:r w:rsidRPr="00665FDE">
              <w:rPr>
                <w:color w:val="A9B7C6"/>
                <w:lang w:val="en-US"/>
              </w:rPr>
              <w:t xml:space="preserve">db = </w:t>
            </w:r>
            <w:r w:rsidRPr="00665FDE">
              <w:rPr>
                <w:color w:val="CC7832"/>
                <w:lang w:val="en-US"/>
              </w:rPr>
              <w:t>this</w:t>
            </w:r>
            <w:r w:rsidRPr="00665FDE">
              <w:rPr>
                <w:color w:val="A9B7C6"/>
                <w:lang w:val="en-US"/>
              </w:rPr>
              <w:t>.</w:t>
            </w:r>
            <w:r w:rsidRPr="00665FDE">
              <w:rPr>
                <w:i/>
                <w:iCs/>
                <w:color w:val="9876AA"/>
                <w:lang w:val="en-US"/>
              </w:rPr>
              <w:t>readableDatabase</w:t>
            </w:r>
            <w:r w:rsidRPr="00665FDE">
              <w:rPr>
                <w:i/>
                <w:iCs/>
                <w:color w:val="9876AA"/>
                <w:lang w:val="en-US"/>
              </w:rPr>
              <w:br/>
              <w:t xml:space="preserve">        </w:t>
            </w:r>
            <w:r w:rsidRPr="00665FDE">
              <w:rPr>
                <w:color w:val="808080"/>
                <w:lang w:val="en-US"/>
              </w:rPr>
              <w:t xml:space="preserve">// </w:t>
            </w:r>
            <w:r>
              <w:rPr>
                <w:color w:val="808080"/>
              </w:rPr>
              <w:t>поиск</w:t>
            </w:r>
            <w:r w:rsidRPr="00665FDE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через</w:t>
            </w:r>
            <w:r w:rsidRPr="00665FDE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запрос</w:t>
            </w:r>
            <w:r w:rsidRPr="00665FDE">
              <w:rPr>
                <w:color w:val="808080"/>
                <w:lang w:val="en-US"/>
              </w:rPr>
              <w:br/>
              <w:t xml:space="preserve">        </w:t>
            </w:r>
            <w:r w:rsidRPr="00665FDE">
              <w:rPr>
                <w:color w:val="CC7832"/>
                <w:lang w:val="en-US"/>
              </w:rPr>
              <w:t xml:space="preserve">val </w:t>
            </w:r>
            <w:r w:rsidRPr="00665FDE">
              <w:rPr>
                <w:color w:val="A9B7C6"/>
                <w:lang w:val="en-US"/>
              </w:rPr>
              <w:t>result = db.rawQuery(</w:t>
            </w:r>
            <w:r w:rsidRPr="00665FDE">
              <w:rPr>
                <w:color w:val="6A8759"/>
                <w:lang w:val="en-US"/>
              </w:rPr>
              <w:t>"</w:t>
            </w:r>
            <w:r w:rsidRPr="00665FDE">
              <w:rPr>
                <w:color w:val="6A8759"/>
                <w:shd w:val="clear" w:color="auto" w:fill="364135"/>
                <w:lang w:val="en-US"/>
              </w:rPr>
              <w:t>SELECT * FROM users WHERE login = '</w:t>
            </w:r>
            <w:r w:rsidRPr="00665FDE">
              <w:rPr>
                <w:color w:val="CC7832"/>
                <w:lang w:val="en-US"/>
              </w:rPr>
              <w:t>$</w:t>
            </w:r>
            <w:r w:rsidRPr="00665FDE">
              <w:rPr>
                <w:color w:val="A9B7C6"/>
                <w:lang w:val="en-US"/>
              </w:rPr>
              <w:t>login</w:t>
            </w:r>
            <w:r w:rsidRPr="00665FDE">
              <w:rPr>
                <w:color w:val="6A8759"/>
                <w:shd w:val="clear" w:color="auto" w:fill="364135"/>
                <w:lang w:val="en-US"/>
              </w:rPr>
              <w:t>' and password = '</w:t>
            </w:r>
            <w:r w:rsidRPr="00665FDE">
              <w:rPr>
                <w:color w:val="CC7832"/>
                <w:lang w:val="en-US"/>
              </w:rPr>
              <w:t>$</w:t>
            </w:r>
            <w:r w:rsidRPr="00665FDE">
              <w:rPr>
                <w:color w:val="A9B7C6"/>
                <w:lang w:val="en-US"/>
              </w:rPr>
              <w:t>password</w:t>
            </w:r>
            <w:r w:rsidRPr="00665FDE">
              <w:rPr>
                <w:color w:val="6A8759"/>
                <w:shd w:val="clear" w:color="auto" w:fill="364135"/>
                <w:lang w:val="en-US"/>
              </w:rPr>
              <w:t>'</w:t>
            </w:r>
            <w:r w:rsidRPr="00665FDE">
              <w:rPr>
                <w:color w:val="6A8759"/>
                <w:lang w:val="en-US"/>
              </w:rPr>
              <w:t>"</w:t>
            </w:r>
            <w:r w:rsidRPr="00665FDE">
              <w:rPr>
                <w:color w:val="CC7832"/>
                <w:lang w:val="en-US"/>
              </w:rPr>
              <w:t>,null</w:t>
            </w:r>
            <w:r w:rsidRPr="00665FDE">
              <w:rPr>
                <w:color w:val="A9B7C6"/>
                <w:lang w:val="en-US"/>
              </w:rPr>
              <w:t>)</w:t>
            </w:r>
            <w:r w:rsidRPr="00665FDE">
              <w:rPr>
                <w:color w:val="A9B7C6"/>
                <w:lang w:val="en-US"/>
              </w:rPr>
              <w:br/>
              <w:t xml:space="preserve">        </w:t>
            </w:r>
            <w:r w:rsidRPr="00665FDE">
              <w:rPr>
                <w:color w:val="808080"/>
                <w:lang w:val="en-US"/>
              </w:rPr>
              <w:t>//</w:t>
            </w:r>
            <w:r>
              <w:rPr>
                <w:color w:val="808080"/>
              </w:rPr>
              <w:t>выводим</w:t>
            </w:r>
            <w:r w:rsidRPr="00665FDE">
              <w:rPr>
                <w:color w:val="808080"/>
                <w:lang w:val="en-US"/>
              </w:rPr>
              <w:t xml:space="preserve">  true </w:t>
            </w:r>
            <w:r>
              <w:rPr>
                <w:color w:val="808080"/>
              </w:rPr>
              <w:t>или</w:t>
            </w:r>
            <w:r w:rsidRPr="00665FDE">
              <w:rPr>
                <w:color w:val="808080"/>
                <w:lang w:val="en-US"/>
              </w:rPr>
              <w:t xml:space="preserve"> false</w:t>
            </w:r>
            <w:r w:rsidRPr="00665FDE">
              <w:rPr>
                <w:color w:val="808080"/>
                <w:lang w:val="en-US"/>
              </w:rPr>
              <w:br/>
              <w:t xml:space="preserve">        </w:t>
            </w:r>
            <w:r w:rsidRPr="00665FDE">
              <w:rPr>
                <w:color w:val="CC7832"/>
                <w:lang w:val="en-US"/>
              </w:rPr>
              <w:t xml:space="preserve">return </w:t>
            </w:r>
            <w:r w:rsidRPr="00665FDE">
              <w:rPr>
                <w:color w:val="A9B7C6"/>
                <w:lang w:val="en-US"/>
              </w:rPr>
              <w:t>result.moveToFirst()</w:t>
            </w:r>
            <w:r w:rsidRPr="00665FDE">
              <w:rPr>
                <w:color w:val="A9B7C6"/>
                <w:lang w:val="en-US"/>
              </w:rPr>
              <w:br/>
              <w:t xml:space="preserve">    }</w:t>
            </w:r>
            <w:r w:rsidRPr="00665FDE">
              <w:rPr>
                <w:color w:val="A9B7C6"/>
                <w:lang w:val="en-US"/>
              </w:rPr>
              <w:br/>
              <w:t xml:space="preserve">    </w:t>
            </w:r>
            <w:r w:rsidRPr="00665FDE">
              <w:rPr>
                <w:color w:val="CC7832"/>
                <w:lang w:val="en-US"/>
              </w:rPr>
              <w:t xml:space="preserve">fun </w:t>
            </w:r>
            <w:r w:rsidRPr="00665FDE">
              <w:rPr>
                <w:color w:val="FFC66D"/>
                <w:lang w:val="en-US"/>
              </w:rPr>
              <w:t>checkUser</w:t>
            </w:r>
            <w:r w:rsidRPr="00665FDE">
              <w:rPr>
                <w:color w:val="A9B7C6"/>
                <w:lang w:val="en-US"/>
              </w:rPr>
              <w:t>(login: String):Boolean</w:t>
            </w:r>
            <w:r w:rsidRPr="00665FDE">
              <w:rPr>
                <w:color w:val="A9B7C6"/>
                <w:lang w:val="en-US"/>
              </w:rPr>
              <w:br/>
              <w:t xml:space="preserve">    {</w:t>
            </w:r>
            <w:r w:rsidRPr="00665FDE">
              <w:rPr>
                <w:color w:val="A9B7C6"/>
                <w:lang w:val="en-US"/>
              </w:rPr>
              <w:br/>
              <w:t xml:space="preserve">        </w:t>
            </w:r>
            <w:r w:rsidRPr="00665FDE">
              <w:rPr>
                <w:color w:val="CC7832"/>
                <w:lang w:val="en-US"/>
              </w:rPr>
              <w:t xml:space="preserve">val </w:t>
            </w:r>
            <w:r w:rsidRPr="00665FDE">
              <w:rPr>
                <w:color w:val="A9B7C6"/>
                <w:lang w:val="en-US"/>
              </w:rPr>
              <w:t xml:space="preserve">db = </w:t>
            </w:r>
            <w:r w:rsidRPr="00665FDE">
              <w:rPr>
                <w:color w:val="CC7832"/>
                <w:lang w:val="en-US"/>
              </w:rPr>
              <w:t>this</w:t>
            </w:r>
            <w:r w:rsidRPr="00665FDE">
              <w:rPr>
                <w:color w:val="A9B7C6"/>
                <w:lang w:val="en-US"/>
              </w:rPr>
              <w:t>.</w:t>
            </w:r>
            <w:r w:rsidRPr="00665FDE">
              <w:rPr>
                <w:i/>
                <w:iCs/>
                <w:color w:val="9876AA"/>
                <w:lang w:val="en-US"/>
              </w:rPr>
              <w:t>readableDatabase</w:t>
            </w:r>
            <w:r w:rsidRPr="00665FDE">
              <w:rPr>
                <w:i/>
                <w:iCs/>
                <w:color w:val="9876AA"/>
                <w:lang w:val="en-US"/>
              </w:rPr>
              <w:br/>
              <w:t xml:space="preserve">        </w:t>
            </w:r>
            <w:r w:rsidRPr="00665FDE">
              <w:rPr>
                <w:color w:val="CC7832"/>
                <w:lang w:val="en-US"/>
              </w:rPr>
              <w:t xml:space="preserve">val </w:t>
            </w:r>
            <w:r w:rsidRPr="00665FDE">
              <w:rPr>
                <w:color w:val="A9B7C6"/>
                <w:lang w:val="en-US"/>
              </w:rPr>
              <w:t>result = db.rawQuery(</w:t>
            </w:r>
            <w:r w:rsidRPr="00665FDE">
              <w:rPr>
                <w:color w:val="6A8759"/>
                <w:lang w:val="en-US"/>
              </w:rPr>
              <w:t>"</w:t>
            </w:r>
            <w:r w:rsidRPr="00665FDE">
              <w:rPr>
                <w:color w:val="6A8759"/>
                <w:shd w:val="clear" w:color="auto" w:fill="364135"/>
                <w:lang w:val="en-US"/>
              </w:rPr>
              <w:t>SELECT * FROM users WHERE login = '</w:t>
            </w:r>
            <w:r w:rsidRPr="00665FDE">
              <w:rPr>
                <w:color w:val="CC7832"/>
                <w:lang w:val="en-US"/>
              </w:rPr>
              <w:t>$</w:t>
            </w:r>
            <w:r w:rsidRPr="00665FDE">
              <w:rPr>
                <w:color w:val="A9B7C6"/>
                <w:lang w:val="en-US"/>
              </w:rPr>
              <w:t>login</w:t>
            </w:r>
            <w:r w:rsidRPr="00665FDE">
              <w:rPr>
                <w:color w:val="6A8759"/>
                <w:shd w:val="clear" w:color="auto" w:fill="364135"/>
                <w:lang w:val="en-US"/>
              </w:rPr>
              <w:t>'</w:t>
            </w:r>
            <w:r w:rsidRPr="00665FDE">
              <w:rPr>
                <w:color w:val="6A8759"/>
                <w:lang w:val="en-US"/>
              </w:rPr>
              <w:t>"</w:t>
            </w:r>
            <w:r w:rsidRPr="00665FDE">
              <w:rPr>
                <w:color w:val="CC7832"/>
                <w:lang w:val="en-US"/>
              </w:rPr>
              <w:t>,null</w:t>
            </w:r>
            <w:r w:rsidRPr="00665FDE">
              <w:rPr>
                <w:color w:val="A9B7C6"/>
                <w:lang w:val="en-US"/>
              </w:rPr>
              <w:t>)</w:t>
            </w:r>
            <w:r w:rsidRPr="00665FDE">
              <w:rPr>
                <w:color w:val="A9B7C6"/>
                <w:lang w:val="en-US"/>
              </w:rPr>
              <w:br/>
              <w:t xml:space="preserve">        </w:t>
            </w:r>
            <w:r w:rsidRPr="00665FDE">
              <w:rPr>
                <w:color w:val="CC7832"/>
                <w:lang w:val="en-US"/>
              </w:rPr>
              <w:t xml:space="preserve">return </w:t>
            </w:r>
            <w:r w:rsidRPr="00665FDE">
              <w:rPr>
                <w:color w:val="A9B7C6"/>
                <w:lang w:val="en-US"/>
              </w:rPr>
              <w:t>result.moveToFirst()</w:t>
            </w:r>
            <w:r w:rsidRPr="00665FDE">
              <w:rPr>
                <w:color w:val="A9B7C6"/>
                <w:lang w:val="en-US"/>
              </w:rPr>
              <w:br/>
              <w:t xml:space="preserve">    }</w:t>
            </w:r>
            <w:r w:rsidRPr="00665FDE">
              <w:rPr>
                <w:color w:val="A9B7C6"/>
                <w:lang w:val="en-US"/>
              </w:rPr>
              <w:br/>
              <w:t>}</w:t>
            </w:r>
          </w:p>
        </w:tc>
      </w:tr>
    </w:tbl>
    <w:p w:rsidR="00665FDE" w:rsidRDefault="00665FDE" w:rsidP="00004E0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65FDE" w:rsidRDefault="00665FD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665FDE" w:rsidTr="00665FDE">
        <w:tc>
          <w:tcPr>
            <w:tcW w:w="9571" w:type="dxa"/>
          </w:tcPr>
          <w:p w:rsidR="00665FDE" w:rsidRDefault="00665FDE" w:rsidP="00665FD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4FC9020F" wp14:editId="71D89523">
                  <wp:extent cx="2490776" cy="5394960"/>
                  <wp:effectExtent l="0" t="0" r="508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1510" cy="539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5FDE" w:rsidTr="00665FDE">
        <w:tc>
          <w:tcPr>
            <w:tcW w:w="9571" w:type="dxa"/>
          </w:tcPr>
          <w:p w:rsidR="00665FDE" w:rsidRPr="00665FDE" w:rsidRDefault="00665FDE" w:rsidP="00665FDE">
            <w:pPr>
              <w:pStyle w:val="HTML"/>
              <w:shd w:val="clear" w:color="auto" w:fill="2B2B2B"/>
              <w:rPr>
                <w:color w:val="A9B7C6"/>
              </w:rPr>
            </w:pPr>
            <w:proofErr w:type="gramStart"/>
            <w:r w:rsidRPr="00665FDE">
              <w:rPr>
                <w:color w:val="CC7832"/>
                <w:lang w:val="en-US"/>
              </w:rPr>
              <w:t>package</w:t>
            </w:r>
            <w:proofErr w:type="gramEnd"/>
            <w:r w:rsidRPr="00665FDE">
              <w:rPr>
                <w:color w:val="CC7832"/>
                <w:lang w:val="en-US"/>
              </w:rPr>
              <w:t xml:space="preserve"> </w:t>
            </w:r>
            <w:r w:rsidRPr="00665FDE">
              <w:rPr>
                <w:color w:val="A9B7C6"/>
                <w:lang w:val="en-US"/>
              </w:rPr>
              <w:t>com.example.prakt22_2_</w:t>
            </w:r>
            <w:r w:rsidRPr="00665FDE">
              <w:rPr>
                <w:color w:val="A9B7C6"/>
                <w:lang w:val="en-US"/>
              </w:rPr>
              <w:br/>
            </w:r>
            <w:r w:rsidRPr="00665FDE">
              <w:rPr>
                <w:color w:val="A9B7C6"/>
                <w:lang w:val="en-US"/>
              </w:rPr>
              <w:br/>
            </w:r>
            <w:r w:rsidRPr="00665FDE">
              <w:rPr>
                <w:color w:val="CC7832"/>
                <w:lang w:val="en-US"/>
              </w:rPr>
              <w:t xml:space="preserve">import </w:t>
            </w:r>
            <w:r w:rsidRPr="00665FDE">
              <w:rPr>
                <w:color w:val="A9B7C6"/>
                <w:lang w:val="en-US"/>
              </w:rPr>
              <w:t>android.content.ContentValues</w:t>
            </w:r>
            <w:r w:rsidRPr="00665FDE">
              <w:rPr>
                <w:color w:val="A9B7C6"/>
                <w:lang w:val="en-US"/>
              </w:rPr>
              <w:br/>
            </w:r>
            <w:r w:rsidRPr="00665FDE">
              <w:rPr>
                <w:color w:val="CC7832"/>
                <w:lang w:val="en-US"/>
              </w:rPr>
              <w:t xml:space="preserve">import </w:t>
            </w:r>
            <w:r w:rsidRPr="00665FDE">
              <w:rPr>
                <w:color w:val="A9B7C6"/>
                <w:lang w:val="en-US"/>
              </w:rPr>
              <w:t>android.content.Context</w:t>
            </w:r>
            <w:r w:rsidRPr="00665FDE">
              <w:rPr>
                <w:color w:val="A9B7C6"/>
                <w:lang w:val="en-US"/>
              </w:rPr>
              <w:br/>
            </w:r>
            <w:r w:rsidRPr="00665FDE">
              <w:rPr>
                <w:color w:val="CC7832"/>
                <w:lang w:val="en-US"/>
              </w:rPr>
              <w:t xml:space="preserve">import </w:t>
            </w:r>
            <w:r w:rsidRPr="00665FDE">
              <w:rPr>
                <w:color w:val="A9B7C6"/>
                <w:lang w:val="en-US"/>
              </w:rPr>
              <w:t>android.database.Cursor</w:t>
            </w:r>
            <w:r w:rsidRPr="00665FDE">
              <w:rPr>
                <w:color w:val="A9B7C6"/>
                <w:lang w:val="en-US"/>
              </w:rPr>
              <w:br/>
            </w:r>
            <w:r w:rsidRPr="00665FDE">
              <w:rPr>
                <w:color w:val="CC7832"/>
                <w:lang w:val="en-US"/>
              </w:rPr>
              <w:t xml:space="preserve">import </w:t>
            </w:r>
            <w:r w:rsidRPr="00665FDE">
              <w:rPr>
                <w:color w:val="A9B7C6"/>
                <w:lang w:val="en-US"/>
              </w:rPr>
              <w:t>android.database.sqlite.SQLiteConstraintException</w:t>
            </w:r>
            <w:r w:rsidRPr="00665FDE">
              <w:rPr>
                <w:color w:val="A9B7C6"/>
                <w:lang w:val="en-US"/>
              </w:rPr>
              <w:br/>
            </w:r>
            <w:r w:rsidRPr="00665FDE">
              <w:rPr>
                <w:color w:val="CC7832"/>
                <w:lang w:val="en-US"/>
              </w:rPr>
              <w:t xml:space="preserve">import </w:t>
            </w:r>
            <w:r w:rsidRPr="00665FDE">
              <w:rPr>
                <w:color w:val="A9B7C6"/>
                <w:lang w:val="en-US"/>
              </w:rPr>
              <w:t>android.database.sqlite.SQLiteDatabase</w:t>
            </w:r>
            <w:r w:rsidRPr="00665FDE">
              <w:rPr>
                <w:color w:val="A9B7C6"/>
                <w:lang w:val="en-US"/>
              </w:rPr>
              <w:br/>
            </w:r>
            <w:r w:rsidRPr="00665FDE">
              <w:rPr>
                <w:color w:val="CC7832"/>
                <w:lang w:val="en-US"/>
              </w:rPr>
              <w:t xml:space="preserve">import </w:t>
            </w:r>
            <w:r w:rsidRPr="00665FDE">
              <w:rPr>
                <w:color w:val="A9B7C6"/>
                <w:lang w:val="en-US"/>
              </w:rPr>
              <w:t>android.database.sqlite.SQLiteException</w:t>
            </w:r>
            <w:r w:rsidRPr="00665FDE">
              <w:rPr>
                <w:color w:val="A9B7C6"/>
                <w:lang w:val="en-US"/>
              </w:rPr>
              <w:br/>
            </w:r>
            <w:r w:rsidRPr="00665FDE">
              <w:rPr>
                <w:color w:val="CC7832"/>
                <w:lang w:val="en-US"/>
              </w:rPr>
              <w:t xml:space="preserve">import </w:t>
            </w:r>
            <w:r w:rsidRPr="00665FDE">
              <w:rPr>
                <w:color w:val="A9B7C6"/>
                <w:lang w:val="en-US"/>
              </w:rPr>
              <w:t>android.database.sqlite.SQLiteOpenHelper</w:t>
            </w:r>
            <w:r w:rsidRPr="00665FDE">
              <w:rPr>
                <w:color w:val="A9B7C6"/>
                <w:lang w:val="en-US"/>
              </w:rPr>
              <w:br/>
            </w:r>
            <w:r w:rsidRPr="00665FDE">
              <w:rPr>
                <w:color w:val="CC7832"/>
                <w:lang w:val="en-US"/>
              </w:rPr>
              <w:t xml:space="preserve">import </w:t>
            </w:r>
            <w:r w:rsidRPr="00665FDE">
              <w:rPr>
                <w:color w:val="A9B7C6"/>
                <w:lang w:val="en-US"/>
              </w:rPr>
              <w:t>androidx.room.Room</w:t>
            </w:r>
            <w:r w:rsidRPr="00665FDE">
              <w:rPr>
                <w:color w:val="A9B7C6"/>
                <w:lang w:val="en-US"/>
              </w:rPr>
              <w:br/>
            </w:r>
            <w:r w:rsidRPr="00665FDE">
              <w:rPr>
                <w:color w:val="A9B7C6"/>
                <w:lang w:val="en-US"/>
              </w:rPr>
              <w:br/>
            </w:r>
            <w:r w:rsidRPr="00665FDE">
              <w:rPr>
                <w:color w:val="CC7832"/>
                <w:lang w:val="en-US"/>
              </w:rPr>
              <w:t xml:space="preserve">class </w:t>
            </w:r>
            <w:r w:rsidRPr="00665FDE">
              <w:rPr>
                <w:color w:val="A9B7C6"/>
                <w:lang w:val="en-US"/>
              </w:rPr>
              <w:t>DBHelper (</w:t>
            </w:r>
            <w:r w:rsidRPr="00665FDE">
              <w:rPr>
                <w:color w:val="CC7832"/>
                <w:lang w:val="en-US"/>
              </w:rPr>
              <w:t xml:space="preserve">val </w:t>
            </w:r>
            <w:r w:rsidRPr="00665FDE">
              <w:rPr>
                <w:color w:val="9876AA"/>
                <w:lang w:val="en-US"/>
              </w:rPr>
              <w:t>context</w:t>
            </w:r>
            <w:r w:rsidRPr="00665FDE">
              <w:rPr>
                <w:color w:val="A9B7C6"/>
                <w:lang w:val="en-US"/>
              </w:rPr>
              <w:t>: Context</w:t>
            </w:r>
            <w:r w:rsidRPr="00665FDE">
              <w:rPr>
                <w:color w:val="CC7832"/>
                <w:lang w:val="en-US"/>
              </w:rPr>
              <w:t xml:space="preserve">, val </w:t>
            </w:r>
            <w:r w:rsidRPr="00665FDE">
              <w:rPr>
                <w:color w:val="9876AA"/>
                <w:lang w:val="en-US"/>
              </w:rPr>
              <w:t>factory</w:t>
            </w:r>
            <w:r w:rsidRPr="00665FDE">
              <w:rPr>
                <w:color w:val="A9B7C6"/>
                <w:lang w:val="en-US"/>
              </w:rPr>
              <w:t xml:space="preserve">: SQLiteDatabase.CursorFactory?):SQLiteOpenHelper </w:t>
            </w:r>
            <w:r w:rsidRPr="00665FDE">
              <w:rPr>
                <w:color w:val="808080"/>
                <w:lang w:val="en-US"/>
              </w:rPr>
              <w:t>///</w:t>
            </w:r>
            <w:r>
              <w:rPr>
                <w:color w:val="808080"/>
              </w:rPr>
              <w:t>знак</w:t>
            </w:r>
            <w:r w:rsidRPr="00665FDE">
              <w:rPr>
                <w:color w:val="808080"/>
                <w:lang w:val="en-US"/>
              </w:rPr>
              <w:t xml:space="preserve"> ? </w:t>
            </w:r>
            <w:proofErr w:type="gramStart"/>
            <w:r>
              <w:rPr>
                <w:color w:val="808080"/>
              </w:rPr>
              <w:t>разрешает</w:t>
            </w:r>
            <w:r w:rsidRPr="00665FDE">
              <w:rPr>
                <w:color w:val="808080"/>
                <w:lang w:val="en-US"/>
              </w:rPr>
              <w:t xml:space="preserve"> null</w:t>
            </w:r>
            <w:r w:rsidRPr="00665FDE">
              <w:rPr>
                <w:color w:val="808080"/>
                <w:lang w:val="en-US"/>
              </w:rPr>
              <w:br/>
              <w:t xml:space="preserve">    </w:t>
            </w:r>
            <w:r w:rsidRPr="00665FDE">
              <w:rPr>
                <w:color w:val="A9B7C6"/>
                <w:lang w:val="en-US"/>
              </w:rPr>
              <w:t>(context</w:t>
            </w:r>
            <w:r w:rsidRPr="00665FDE">
              <w:rPr>
                <w:color w:val="CC7832"/>
                <w:lang w:val="en-US"/>
              </w:rPr>
              <w:t>,</w:t>
            </w:r>
            <w:r w:rsidRPr="00665FDE">
              <w:rPr>
                <w:color w:val="6A8759"/>
                <w:lang w:val="en-US"/>
              </w:rPr>
              <w:t>"users"</w:t>
            </w:r>
            <w:r w:rsidRPr="00665FDE">
              <w:rPr>
                <w:color w:val="CC7832"/>
                <w:lang w:val="en-US"/>
              </w:rPr>
              <w:t xml:space="preserve">, </w:t>
            </w:r>
            <w:r w:rsidRPr="00665FDE">
              <w:rPr>
                <w:color w:val="A9B7C6"/>
                <w:lang w:val="en-US"/>
              </w:rPr>
              <w:t>factory</w:t>
            </w:r>
            <w:r w:rsidRPr="00665FDE">
              <w:rPr>
                <w:color w:val="CC7832"/>
                <w:lang w:val="en-US"/>
              </w:rPr>
              <w:t xml:space="preserve">, </w:t>
            </w:r>
            <w:r w:rsidRPr="00665FDE">
              <w:rPr>
                <w:color w:val="6897BB"/>
                <w:lang w:val="en-US"/>
              </w:rPr>
              <w:t>1</w:t>
            </w:r>
            <w:r w:rsidRPr="00665FDE">
              <w:rPr>
                <w:color w:val="A9B7C6"/>
                <w:lang w:val="en-US"/>
              </w:rPr>
              <w:t>) {</w:t>
            </w:r>
            <w:r w:rsidRPr="00665FDE">
              <w:rPr>
                <w:color w:val="A9B7C6"/>
                <w:lang w:val="en-US"/>
              </w:rPr>
              <w:br/>
              <w:t xml:space="preserve">    </w:t>
            </w:r>
            <w:r w:rsidRPr="00665FDE">
              <w:rPr>
                <w:color w:val="CC7832"/>
                <w:lang w:val="en-US"/>
              </w:rPr>
              <w:t xml:space="preserve">override fun </w:t>
            </w:r>
            <w:r w:rsidRPr="00665FDE">
              <w:rPr>
                <w:color w:val="FFC66D"/>
                <w:lang w:val="en-US"/>
              </w:rPr>
              <w:t>onCreate</w:t>
            </w:r>
            <w:r w:rsidRPr="00665FDE">
              <w:rPr>
                <w:color w:val="A9B7C6"/>
                <w:lang w:val="en-US"/>
              </w:rPr>
              <w:t>(db:</w:t>
            </w:r>
            <w:proofErr w:type="gramEnd"/>
            <w:r w:rsidRPr="00665FDE">
              <w:rPr>
                <w:color w:val="A9B7C6"/>
                <w:lang w:val="en-US"/>
              </w:rPr>
              <w:t xml:space="preserve"> SQLiteDatabase?) {</w:t>
            </w:r>
            <w:r w:rsidRPr="00665FDE">
              <w:rPr>
                <w:color w:val="A9B7C6"/>
                <w:lang w:val="en-US"/>
              </w:rPr>
              <w:br/>
              <w:t xml:space="preserve">        </w:t>
            </w:r>
            <w:proofErr w:type="gramStart"/>
            <w:r w:rsidRPr="00665FDE">
              <w:rPr>
                <w:color w:val="CC7832"/>
                <w:lang w:val="en-US"/>
              </w:rPr>
              <w:t>val</w:t>
            </w:r>
            <w:proofErr w:type="gramEnd"/>
            <w:r w:rsidRPr="00665FDE">
              <w:rPr>
                <w:color w:val="CC7832"/>
                <w:lang w:val="en-US"/>
              </w:rPr>
              <w:t xml:space="preserve"> </w:t>
            </w:r>
            <w:r w:rsidRPr="00665FDE">
              <w:rPr>
                <w:color w:val="A9B7C6"/>
                <w:lang w:val="en-US"/>
              </w:rPr>
              <w:t xml:space="preserve">quary = </w:t>
            </w:r>
            <w:r w:rsidRPr="00665FDE">
              <w:rPr>
                <w:color w:val="6A8759"/>
                <w:lang w:val="en-US"/>
              </w:rPr>
              <w:t>"</w:t>
            </w:r>
            <w:r w:rsidRPr="00665FDE">
              <w:rPr>
                <w:color w:val="6A8759"/>
                <w:shd w:val="clear" w:color="auto" w:fill="364135"/>
                <w:lang w:val="en-US"/>
              </w:rPr>
              <w:t>CREATE TABLE users (id INT PRIMARY KEY, login TEXT, password TEXT)</w:t>
            </w:r>
            <w:r w:rsidRPr="00665FDE">
              <w:rPr>
                <w:color w:val="6A8759"/>
                <w:lang w:val="en-US"/>
              </w:rPr>
              <w:t>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A9B7C6"/>
                <w:lang w:val="en-US"/>
              </w:rPr>
              <w:t>db!!.</w:t>
            </w:r>
            <w:proofErr w:type="gramStart"/>
            <w:r w:rsidRPr="00665FDE">
              <w:rPr>
                <w:color w:val="A9B7C6"/>
                <w:lang w:val="en-US"/>
              </w:rPr>
              <w:t>execSQL(</w:t>
            </w:r>
            <w:proofErr w:type="gramEnd"/>
            <w:r w:rsidRPr="00665FDE">
              <w:rPr>
                <w:color w:val="A9B7C6"/>
                <w:lang w:val="en-US"/>
              </w:rPr>
              <w:t xml:space="preserve">quary) </w:t>
            </w:r>
            <w:r w:rsidRPr="00665FDE">
              <w:rPr>
                <w:color w:val="808080"/>
                <w:lang w:val="en-US"/>
              </w:rPr>
              <w:t xml:space="preserve">/// !! </w:t>
            </w:r>
            <w:r>
              <w:rPr>
                <w:color w:val="808080"/>
              </w:rPr>
              <w:t>необходимо</w:t>
            </w:r>
            <w:r w:rsidRPr="00665FDE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для</w:t>
            </w:r>
            <w:r w:rsidRPr="00665FDE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обработки</w:t>
            </w:r>
            <w:r w:rsidRPr="00665FDE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возможного</w:t>
            </w:r>
            <w:r w:rsidRPr="00665FDE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значения</w:t>
            </w:r>
            <w:r w:rsidRPr="00665FDE">
              <w:rPr>
                <w:color w:val="808080"/>
                <w:lang w:val="en-US"/>
              </w:rPr>
              <w:t xml:space="preserve"> null</w:t>
            </w:r>
            <w:r w:rsidRPr="00665FDE">
              <w:rPr>
                <w:color w:val="808080"/>
                <w:lang w:val="en-US"/>
              </w:rPr>
              <w:br/>
            </w:r>
            <w:proofErr w:type="gramStart"/>
            <w:r w:rsidRPr="00665FDE">
              <w:rPr>
                <w:color w:val="808080"/>
                <w:lang w:val="en-US"/>
              </w:rPr>
              <w:t xml:space="preserve">    </w:t>
            </w:r>
            <w:r w:rsidRPr="00665FDE">
              <w:rPr>
                <w:color w:val="A9B7C6"/>
                <w:lang w:val="en-US"/>
              </w:rPr>
              <w:t>}</w:t>
            </w:r>
            <w:proofErr w:type="gramEnd"/>
            <w:r w:rsidRPr="00665FDE">
              <w:rPr>
                <w:color w:val="A9B7C6"/>
                <w:lang w:val="en-US"/>
              </w:rPr>
              <w:br/>
            </w:r>
            <w:r w:rsidRPr="00665FDE">
              <w:rPr>
                <w:color w:val="A9B7C6"/>
                <w:lang w:val="en-US"/>
              </w:rPr>
              <w:br/>
              <w:t xml:space="preserve">    </w:t>
            </w:r>
            <w:r w:rsidRPr="00665FDE">
              <w:rPr>
                <w:color w:val="CC7832"/>
                <w:lang w:val="en-US"/>
              </w:rPr>
              <w:t xml:space="preserve">override fun </w:t>
            </w:r>
            <w:r w:rsidRPr="00665FDE">
              <w:rPr>
                <w:color w:val="FFC66D"/>
                <w:lang w:val="en-US"/>
              </w:rPr>
              <w:t>onUpgrade</w:t>
            </w:r>
            <w:r w:rsidRPr="00665FDE">
              <w:rPr>
                <w:color w:val="A9B7C6"/>
                <w:lang w:val="en-US"/>
              </w:rPr>
              <w:t>(db: SQLiteDatabase</w:t>
            </w:r>
            <w:proofErr w:type="gramStart"/>
            <w:r w:rsidRPr="00665FDE">
              <w:rPr>
                <w:color w:val="A9B7C6"/>
                <w:lang w:val="en-US"/>
              </w:rPr>
              <w:t>?</w:t>
            </w:r>
            <w:r w:rsidRPr="00665FDE">
              <w:rPr>
                <w:color w:val="CC7832"/>
                <w:lang w:val="en-US"/>
              </w:rPr>
              <w:t>,</w:t>
            </w:r>
            <w:proofErr w:type="gramEnd"/>
            <w:r w:rsidRPr="00665FDE">
              <w:rPr>
                <w:color w:val="CC7832"/>
                <w:lang w:val="en-US"/>
              </w:rPr>
              <w:t xml:space="preserve"> </w:t>
            </w:r>
            <w:r w:rsidRPr="00665FDE">
              <w:rPr>
                <w:color w:val="A9B7C6"/>
                <w:lang w:val="en-US"/>
              </w:rPr>
              <w:t>oldVersion: Int</w:t>
            </w:r>
            <w:r w:rsidRPr="00665FDE">
              <w:rPr>
                <w:color w:val="CC7832"/>
                <w:lang w:val="en-US"/>
              </w:rPr>
              <w:t xml:space="preserve">, </w:t>
            </w:r>
            <w:r w:rsidRPr="00665FDE">
              <w:rPr>
                <w:color w:val="A9B7C6"/>
                <w:lang w:val="en-US"/>
              </w:rPr>
              <w:t>newVersion: Int) {</w:t>
            </w:r>
            <w:r w:rsidRPr="00665FDE">
              <w:rPr>
                <w:color w:val="A9B7C6"/>
                <w:lang w:val="en-US"/>
              </w:rPr>
              <w:br/>
              <w:t xml:space="preserve">        db!!.execSQL(</w:t>
            </w:r>
            <w:r w:rsidRPr="00665FDE">
              <w:rPr>
                <w:color w:val="6A8759"/>
                <w:lang w:val="en-US"/>
              </w:rPr>
              <w:t>"</w:t>
            </w:r>
            <w:r w:rsidRPr="00665FDE">
              <w:rPr>
                <w:color w:val="6A8759"/>
                <w:shd w:val="clear" w:color="auto" w:fill="364135"/>
                <w:lang w:val="en-US"/>
              </w:rPr>
              <w:t>DROP TABLE IF EXISTS users</w:t>
            </w:r>
            <w:r w:rsidRPr="00665FDE">
              <w:rPr>
                <w:color w:val="6A8759"/>
                <w:lang w:val="en-US"/>
              </w:rPr>
              <w:t>"</w:t>
            </w:r>
            <w:r w:rsidRPr="00665FDE">
              <w:rPr>
                <w:color w:val="A9B7C6"/>
                <w:lang w:val="en-US"/>
              </w:rPr>
              <w:t>)</w:t>
            </w:r>
            <w:r w:rsidRPr="00665FDE">
              <w:rPr>
                <w:color w:val="A9B7C6"/>
                <w:lang w:val="en-US"/>
              </w:rPr>
              <w:br/>
              <w:t xml:space="preserve">        onCreate(db)</w:t>
            </w:r>
            <w:r w:rsidRPr="00665FDE">
              <w:rPr>
                <w:color w:val="A9B7C6"/>
                <w:lang w:val="en-US"/>
              </w:rPr>
              <w:br/>
              <w:t xml:space="preserve">    }</w:t>
            </w:r>
            <w:r w:rsidRPr="00665FDE">
              <w:rPr>
                <w:color w:val="A9B7C6"/>
                <w:lang w:val="en-US"/>
              </w:rPr>
              <w:br/>
            </w:r>
            <w:r w:rsidRPr="00665FDE">
              <w:rPr>
                <w:color w:val="A9B7C6"/>
                <w:lang w:val="en-US"/>
              </w:rPr>
              <w:lastRenderedPageBreak/>
              <w:t xml:space="preserve">    </w:t>
            </w:r>
            <w:r w:rsidRPr="00665FDE">
              <w:rPr>
                <w:color w:val="CC7832"/>
                <w:lang w:val="en-US"/>
              </w:rPr>
              <w:t xml:space="preserve">fun </w:t>
            </w:r>
            <w:r w:rsidRPr="00665FDE">
              <w:rPr>
                <w:color w:val="FFC66D"/>
                <w:lang w:val="en-US"/>
              </w:rPr>
              <w:t>addUser</w:t>
            </w:r>
            <w:r w:rsidRPr="00665FDE">
              <w:rPr>
                <w:color w:val="A9B7C6"/>
                <w:lang w:val="en-US"/>
              </w:rPr>
              <w:t>(user: User)</w:t>
            </w:r>
            <w:r w:rsidRPr="00665FDE">
              <w:rPr>
                <w:color w:val="A9B7C6"/>
                <w:lang w:val="en-US"/>
              </w:rPr>
              <w:br/>
              <w:t xml:space="preserve">    {</w:t>
            </w:r>
            <w:r w:rsidRPr="00665FDE">
              <w:rPr>
                <w:color w:val="A9B7C6"/>
                <w:lang w:val="en-US"/>
              </w:rPr>
              <w:br/>
              <w:t xml:space="preserve">        </w:t>
            </w:r>
            <w:r w:rsidRPr="00665FDE">
              <w:rPr>
                <w:color w:val="CC7832"/>
                <w:lang w:val="en-US"/>
              </w:rPr>
              <w:t xml:space="preserve">val </w:t>
            </w:r>
            <w:r w:rsidRPr="00665FDE">
              <w:rPr>
                <w:color w:val="A9B7C6"/>
                <w:lang w:val="en-US"/>
              </w:rPr>
              <w:t>values = ContentValues()</w:t>
            </w:r>
            <w:r w:rsidRPr="00665FDE">
              <w:rPr>
                <w:color w:val="A9B7C6"/>
                <w:lang w:val="en-US"/>
              </w:rPr>
              <w:br/>
              <w:t xml:space="preserve">        values.put(</w:t>
            </w:r>
            <w:r w:rsidRPr="00665FDE">
              <w:rPr>
                <w:color w:val="6A8759"/>
                <w:lang w:val="en-US"/>
              </w:rPr>
              <w:t>"login"</w:t>
            </w:r>
            <w:r w:rsidRPr="00665FDE">
              <w:rPr>
                <w:color w:val="CC7832"/>
                <w:lang w:val="en-US"/>
              </w:rPr>
              <w:t xml:space="preserve">, </w:t>
            </w:r>
            <w:r w:rsidRPr="00665FDE">
              <w:rPr>
                <w:color w:val="A9B7C6"/>
                <w:lang w:val="en-US"/>
              </w:rPr>
              <w:t>user.</w:t>
            </w:r>
            <w:r w:rsidRPr="00665FDE">
              <w:rPr>
                <w:color w:val="9876AA"/>
                <w:lang w:val="en-US"/>
              </w:rPr>
              <w:t>login</w:t>
            </w:r>
            <w:r w:rsidRPr="00665FDE">
              <w:rPr>
                <w:color w:val="A9B7C6"/>
                <w:lang w:val="en-US"/>
              </w:rPr>
              <w:t>)</w:t>
            </w:r>
            <w:r w:rsidRPr="00665FDE">
              <w:rPr>
                <w:color w:val="A9B7C6"/>
                <w:lang w:val="en-US"/>
              </w:rPr>
              <w:br/>
              <w:t xml:space="preserve">        values.put(</w:t>
            </w:r>
            <w:r w:rsidRPr="00665FDE">
              <w:rPr>
                <w:color w:val="6A8759"/>
                <w:lang w:val="en-US"/>
              </w:rPr>
              <w:t>"password"</w:t>
            </w:r>
            <w:r w:rsidRPr="00665FDE">
              <w:rPr>
                <w:color w:val="CC7832"/>
                <w:lang w:val="en-US"/>
              </w:rPr>
              <w:t xml:space="preserve">, </w:t>
            </w:r>
            <w:r w:rsidRPr="00665FDE">
              <w:rPr>
                <w:color w:val="A9B7C6"/>
                <w:lang w:val="en-US"/>
              </w:rPr>
              <w:t>user.</w:t>
            </w:r>
            <w:r w:rsidRPr="00665FDE">
              <w:rPr>
                <w:color w:val="9876AA"/>
                <w:lang w:val="en-US"/>
              </w:rPr>
              <w:t>password</w:t>
            </w:r>
            <w:r w:rsidRPr="00665FDE">
              <w:rPr>
                <w:color w:val="A9B7C6"/>
                <w:lang w:val="en-US"/>
              </w:rPr>
              <w:t>)</w:t>
            </w:r>
            <w:r w:rsidRPr="00665FDE">
              <w:rPr>
                <w:color w:val="A9B7C6"/>
                <w:lang w:val="en-US"/>
              </w:rPr>
              <w:br/>
              <w:t xml:space="preserve">        </w:t>
            </w:r>
            <w:r w:rsidRPr="00665FDE">
              <w:rPr>
                <w:color w:val="CC7832"/>
                <w:lang w:val="en-US"/>
              </w:rPr>
              <w:t xml:space="preserve">val </w:t>
            </w:r>
            <w:r w:rsidRPr="00665FDE">
              <w:rPr>
                <w:color w:val="A9B7C6"/>
                <w:lang w:val="en-US"/>
              </w:rPr>
              <w:t xml:space="preserve">db = </w:t>
            </w:r>
            <w:r w:rsidRPr="00665FDE">
              <w:rPr>
                <w:color w:val="CC7832"/>
                <w:lang w:val="en-US"/>
              </w:rPr>
              <w:t>this</w:t>
            </w:r>
            <w:r w:rsidRPr="00665FDE">
              <w:rPr>
                <w:color w:val="A9B7C6"/>
                <w:lang w:val="en-US"/>
              </w:rPr>
              <w:t>.</w:t>
            </w:r>
            <w:r w:rsidRPr="00665FDE">
              <w:rPr>
                <w:i/>
                <w:iCs/>
                <w:color w:val="9876AA"/>
                <w:lang w:val="en-US"/>
              </w:rPr>
              <w:t>writableDatabase</w:t>
            </w:r>
            <w:r w:rsidRPr="00665FDE">
              <w:rPr>
                <w:i/>
                <w:iCs/>
                <w:color w:val="9876AA"/>
                <w:lang w:val="en-US"/>
              </w:rPr>
              <w:br/>
              <w:t xml:space="preserve">        </w:t>
            </w:r>
            <w:r w:rsidRPr="00665FDE">
              <w:rPr>
                <w:color w:val="A9B7C6"/>
                <w:lang w:val="en-US"/>
              </w:rPr>
              <w:t>db.insert(</w:t>
            </w:r>
            <w:r w:rsidRPr="00665FDE">
              <w:rPr>
                <w:color w:val="6A8759"/>
                <w:lang w:val="en-US"/>
              </w:rPr>
              <w:t>"users"</w:t>
            </w:r>
            <w:r w:rsidRPr="00665FDE">
              <w:rPr>
                <w:color w:val="CC7832"/>
                <w:lang w:val="en-US"/>
              </w:rPr>
              <w:t xml:space="preserve">, null, </w:t>
            </w:r>
            <w:r w:rsidRPr="00665FDE">
              <w:rPr>
                <w:color w:val="A9B7C6"/>
                <w:lang w:val="en-US"/>
              </w:rPr>
              <w:t>values)</w:t>
            </w:r>
            <w:r w:rsidRPr="00665FDE">
              <w:rPr>
                <w:color w:val="A9B7C6"/>
                <w:lang w:val="en-US"/>
              </w:rPr>
              <w:br/>
              <w:t xml:space="preserve">        db.close()</w:t>
            </w:r>
            <w:r w:rsidRPr="00665FDE">
              <w:rPr>
                <w:color w:val="A9B7C6"/>
                <w:lang w:val="en-US"/>
              </w:rPr>
              <w:br/>
              <w:t xml:space="preserve">    }</w:t>
            </w:r>
            <w:r w:rsidRPr="00665FDE">
              <w:rPr>
                <w:color w:val="A9B7C6"/>
                <w:lang w:val="en-US"/>
              </w:rPr>
              <w:br/>
              <w:t xml:space="preserve">    </w:t>
            </w:r>
            <w:r w:rsidRPr="00665FDE">
              <w:rPr>
                <w:color w:val="CC7832"/>
                <w:lang w:val="en-US"/>
              </w:rPr>
              <w:t xml:space="preserve">fun </w:t>
            </w:r>
            <w:r w:rsidRPr="00665FDE">
              <w:rPr>
                <w:color w:val="FFC66D"/>
                <w:lang w:val="en-US"/>
              </w:rPr>
              <w:t>getUser</w:t>
            </w:r>
            <w:r w:rsidRPr="00665FDE">
              <w:rPr>
                <w:color w:val="A9B7C6"/>
                <w:lang w:val="en-US"/>
              </w:rPr>
              <w:t>(login: String</w:t>
            </w:r>
            <w:r w:rsidRPr="00665FDE">
              <w:rPr>
                <w:color w:val="CC7832"/>
                <w:lang w:val="en-US"/>
              </w:rPr>
              <w:t xml:space="preserve">, </w:t>
            </w:r>
            <w:r w:rsidRPr="00665FDE">
              <w:rPr>
                <w:color w:val="A9B7C6"/>
                <w:lang w:val="en-US"/>
              </w:rPr>
              <w:t xml:space="preserve">password: String):Boolean </w:t>
            </w:r>
            <w:r w:rsidRPr="00665FDE">
              <w:rPr>
                <w:color w:val="808080"/>
                <w:lang w:val="en-US"/>
              </w:rPr>
              <w:t>//</w:t>
            </w:r>
            <w:r>
              <w:rPr>
                <w:color w:val="808080"/>
              </w:rPr>
              <w:t>в</w:t>
            </w:r>
            <w:r w:rsidRPr="00665FDE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функцию</w:t>
            </w:r>
            <w:r w:rsidRPr="00665FDE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передается</w:t>
            </w:r>
            <w:r w:rsidRPr="00665FDE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пароль</w:t>
            </w:r>
            <w:r w:rsidRPr="00665FDE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и</w:t>
            </w:r>
            <w:r w:rsidRPr="00665FDE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логин</w:t>
            </w:r>
            <w:r w:rsidRPr="00665FDE">
              <w:rPr>
                <w:color w:val="808080"/>
                <w:lang w:val="en-US"/>
              </w:rPr>
              <w:br/>
              <w:t xml:space="preserve">    </w:t>
            </w:r>
            <w:r w:rsidRPr="00665FDE">
              <w:rPr>
                <w:color w:val="A9B7C6"/>
                <w:lang w:val="en-US"/>
              </w:rPr>
              <w:t>{</w:t>
            </w:r>
            <w:r w:rsidRPr="00665FDE">
              <w:rPr>
                <w:color w:val="A9B7C6"/>
                <w:lang w:val="en-US"/>
              </w:rPr>
              <w:br/>
              <w:t xml:space="preserve">        </w:t>
            </w:r>
            <w:r w:rsidRPr="00665FDE">
              <w:rPr>
                <w:color w:val="CC7832"/>
                <w:lang w:val="en-US"/>
              </w:rPr>
              <w:t xml:space="preserve">val </w:t>
            </w:r>
            <w:r w:rsidRPr="00665FDE">
              <w:rPr>
                <w:color w:val="A9B7C6"/>
                <w:lang w:val="en-US"/>
              </w:rPr>
              <w:t xml:space="preserve">db = </w:t>
            </w:r>
            <w:r w:rsidRPr="00665FDE">
              <w:rPr>
                <w:color w:val="CC7832"/>
                <w:lang w:val="en-US"/>
              </w:rPr>
              <w:t>this</w:t>
            </w:r>
            <w:r w:rsidRPr="00665FDE">
              <w:rPr>
                <w:color w:val="A9B7C6"/>
                <w:lang w:val="en-US"/>
              </w:rPr>
              <w:t>.</w:t>
            </w:r>
            <w:r w:rsidRPr="00665FDE">
              <w:rPr>
                <w:i/>
                <w:iCs/>
                <w:color w:val="9876AA"/>
                <w:lang w:val="en-US"/>
              </w:rPr>
              <w:t>readableDatabase</w:t>
            </w:r>
            <w:r w:rsidRPr="00665FDE">
              <w:rPr>
                <w:i/>
                <w:iCs/>
                <w:color w:val="9876AA"/>
                <w:lang w:val="en-US"/>
              </w:rPr>
              <w:br/>
              <w:t xml:space="preserve">        </w:t>
            </w:r>
            <w:r w:rsidRPr="00665FDE">
              <w:rPr>
                <w:color w:val="808080"/>
                <w:lang w:val="en-US"/>
              </w:rPr>
              <w:t xml:space="preserve">// </w:t>
            </w:r>
            <w:r>
              <w:rPr>
                <w:color w:val="808080"/>
              </w:rPr>
              <w:t>поиск</w:t>
            </w:r>
            <w:r w:rsidRPr="00665FDE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через</w:t>
            </w:r>
            <w:r w:rsidRPr="00665FDE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запрос</w:t>
            </w:r>
            <w:r w:rsidRPr="00665FDE">
              <w:rPr>
                <w:color w:val="808080"/>
                <w:lang w:val="en-US"/>
              </w:rPr>
              <w:br/>
              <w:t xml:space="preserve">        </w:t>
            </w:r>
            <w:r w:rsidRPr="00665FDE">
              <w:rPr>
                <w:color w:val="CC7832"/>
                <w:lang w:val="en-US"/>
              </w:rPr>
              <w:t xml:space="preserve">val </w:t>
            </w:r>
            <w:r w:rsidRPr="00665FDE">
              <w:rPr>
                <w:color w:val="A9B7C6"/>
                <w:lang w:val="en-US"/>
              </w:rPr>
              <w:t>result = db.rawQuery(</w:t>
            </w:r>
            <w:r w:rsidRPr="00665FDE">
              <w:rPr>
                <w:color w:val="6A8759"/>
                <w:lang w:val="en-US"/>
              </w:rPr>
              <w:t>"</w:t>
            </w:r>
            <w:r w:rsidRPr="00665FDE">
              <w:rPr>
                <w:color w:val="6A8759"/>
                <w:shd w:val="clear" w:color="auto" w:fill="364135"/>
                <w:lang w:val="en-US"/>
              </w:rPr>
              <w:t>SELECT * FROM users WHERE login = '</w:t>
            </w:r>
            <w:r w:rsidRPr="00665FDE">
              <w:rPr>
                <w:color w:val="CC7832"/>
                <w:lang w:val="en-US"/>
              </w:rPr>
              <w:t>$</w:t>
            </w:r>
            <w:r w:rsidRPr="00665FDE">
              <w:rPr>
                <w:color w:val="A9B7C6"/>
                <w:lang w:val="en-US"/>
              </w:rPr>
              <w:t>login</w:t>
            </w:r>
            <w:r w:rsidRPr="00665FDE">
              <w:rPr>
                <w:color w:val="6A8759"/>
                <w:shd w:val="clear" w:color="auto" w:fill="364135"/>
                <w:lang w:val="en-US"/>
              </w:rPr>
              <w:t>' and password = '</w:t>
            </w:r>
            <w:r w:rsidRPr="00665FDE">
              <w:rPr>
                <w:color w:val="CC7832"/>
                <w:lang w:val="en-US"/>
              </w:rPr>
              <w:t>$</w:t>
            </w:r>
            <w:r w:rsidRPr="00665FDE">
              <w:rPr>
                <w:color w:val="A9B7C6"/>
                <w:lang w:val="en-US"/>
              </w:rPr>
              <w:t>password</w:t>
            </w:r>
            <w:r w:rsidRPr="00665FDE">
              <w:rPr>
                <w:color w:val="6A8759"/>
                <w:shd w:val="clear" w:color="auto" w:fill="364135"/>
                <w:lang w:val="en-US"/>
              </w:rPr>
              <w:t>'</w:t>
            </w:r>
            <w:r w:rsidRPr="00665FDE">
              <w:rPr>
                <w:color w:val="6A8759"/>
                <w:lang w:val="en-US"/>
              </w:rPr>
              <w:t>"</w:t>
            </w:r>
            <w:r w:rsidRPr="00665FDE">
              <w:rPr>
                <w:color w:val="CC7832"/>
                <w:lang w:val="en-US"/>
              </w:rPr>
              <w:t>,null</w:t>
            </w:r>
            <w:r w:rsidRPr="00665FDE">
              <w:rPr>
                <w:color w:val="A9B7C6"/>
                <w:lang w:val="en-US"/>
              </w:rPr>
              <w:t>)</w:t>
            </w:r>
            <w:r w:rsidRPr="00665FDE">
              <w:rPr>
                <w:color w:val="A9B7C6"/>
                <w:lang w:val="en-US"/>
              </w:rPr>
              <w:br/>
              <w:t xml:space="preserve">        </w:t>
            </w:r>
            <w:r w:rsidRPr="00665FDE">
              <w:rPr>
                <w:color w:val="808080"/>
                <w:lang w:val="en-US"/>
              </w:rPr>
              <w:t>//</w:t>
            </w:r>
            <w:r>
              <w:rPr>
                <w:color w:val="808080"/>
              </w:rPr>
              <w:t>выводим</w:t>
            </w:r>
            <w:r w:rsidRPr="00665FDE">
              <w:rPr>
                <w:color w:val="808080"/>
                <w:lang w:val="en-US"/>
              </w:rPr>
              <w:t xml:space="preserve">  true </w:t>
            </w:r>
            <w:r>
              <w:rPr>
                <w:color w:val="808080"/>
              </w:rPr>
              <w:t>или</w:t>
            </w:r>
            <w:r w:rsidRPr="00665FDE">
              <w:rPr>
                <w:color w:val="808080"/>
                <w:lang w:val="en-US"/>
              </w:rPr>
              <w:t xml:space="preserve"> false</w:t>
            </w:r>
            <w:r w:rsidRPr="00665FDE">
              <w:rPr>
                <w:color w:val="808080"/>
                <w:lang w:val="en-US"/>
              </w:rPr>
              <w:br/>
              <w:t xml:space="preserve">        </w:t>
            </w:r>
            <w:r w:rsidRPr="00665FDE">
              <w:rPr>
                <w:color w:val="CC7832"/>
                <w:lang w:val="en-US"/>
              </w:rPr>
              <w:t xml:space="preserve">return </w:t>
            </w:r>
            <w:r w:rsidRPr="00665FDE">
              <w:rPr>
                <w:color w:val="A9B7C6"/>
                <w:lang w:val="en-US"/>
              </w:rPr>
              <w:t>result.moveToFirst()</w:t>
            </w:r>
            <w:r w:rsidRPr="00665FDE">
              <w:rPr>
                <w:color w:val="A9B7C6"/>
                <w:lang w:val="en-US"/>
              </w:rPr>
              <w:br/>
              <w:t xml:space="preserve">    }</w:t>
            </w:r>
            <w:r w:rsidRPr="00665FDE">
              <w:rPr>
                <w:color w:val="A9B7C6"/>
                <w:lang w:val="en-US"/>
              </w:rPr>
              <w:br/>
              <w:t xml:space="preserve">    </w:t>
            </w:r>
            <w:r w:rsidRPr="00665FDE">
              <w:rPr>
                <w:color w:val="CC7832"/>
                <w:lang w:val="en-US"/>
              </w:rPr>
              <w:t xml:space="preserve">fun </w:t>
            </w:r>
            <w:r w:rsidRPr="00665FDE">
              <w:rPr>
                <w:color w:val="FFC66D"/>
                <w:lang w:val="en-US"/>
              </w:rPr>
              <w:t>checkUser</w:t>
            </w:r>
            <w:r w:rsidRPr="00665FDE">
              <w:rPr>
                <w:color w:val="A9B7C6"/>
                <w:lang w:val="en-US"/>
              </w:rPr>
              <w:t>(login: String):Boolean</w:t>
            </w:r>
            <w:r w:rsidRPr="00665FDE">
              <w:rPr>
                <w:color w:val="A9B7C6"/>
                <w:lang w:val="en-US"/>
              </w:rPr>
              <w:br/>
              <w:t xml:space="preserve">    {</w:t>
            </w:r>
            <w:r w:rsidRPr="00665FDE">
              <w:rPr>
                <w:color w:val="A9B7C6"/>
                <w:lang w:val="en-US"/>
              </w:rPr>
              <w:br/>
              <w:t xml:space="preserve">        </w:t>
            </w:r>
            <w:r w:rsidRPr="00665FDE">
              <w:rPr>
                <w:color w:val="CC7832"/>
                <w:lang w:val="en-US"/>
              </w:rPr>
              <w:t xml:space="preserve">val </w:t>
            </w:r>
            <w:r w:rsidRPr="00665FDE">
              <w:rPr>
                <w:color w:val="A9B7C6"/>
                <w:lang w:val="en-US"/>
              </w:rPr>
              <w:t xml:space="preserve">db = </w:t>
            </w:r>
            <w:r w:rsidRPr="00665FDE">
              <w:rPr>
                <w:color w:val="CC7832"/>
                <w:lang w:val="en-US"/>
              </w:rPr>
              <w:t>this</w:t>
            </w:r>
            <w:r w:rsidRPr="00665FDE">
              <w:rPr>
                <w:color w:val="A9B7C6"/>
                <w:lang w:val="en-US"/>
              </w:rPr>
              <w:t>.</w:t>
            </w:r>
            <w:r w:rsidRPr="00665FDE">
              <w:rPr>
                <w:i/>
                <w:iCs/>
                <w:color w:val="9876AA"/>
                <w:lang w:val="en-US"/>
              </w:rPr>
              <w:t>readableDatabase</w:t>
            </w:r>
            <w:r w:rsidRPr="00665FDE">
              <w:rPr>
                <w:i/>
                <w:iCs/>
                <w:color w:val="9876AA"/>
                <w:lang w:val="en-US"/>
              </w:rPr>
              <w:br/>
              <w:t xml:space="preserve">        </w:t>
            </w:r>
            <w:r w:rsidRPr="00665FDE">
              <w:rPr>
                <w:color w:val="CC7832"/>
                <w:lang w:val="en-US"/>
              </w:rPr>
              <w:t xml:space="preserve">val </w:t>
            </w:r>
            <w:r w:rsidRPr="00665FDE">
              <w:rPr>
                <w:color w:val="A9B7C6"/>
                <w:lang w:val="en-US"/>
              </w:rPr>
              <w:t>result = db.rawQuery(</w:t>
            </w:r>
            <w:r w:rsidRPr="00665FDE">
              <w:rPr>
                <w:color w:val="6A8759"/>
                <w:lang w:val="en-US"/>
              </w:rPr>
              <w:t>"</w:t>
            </w:r>
            <w:r w:rsidRPr="00665FDE">
              <w:rPr>
                <w:color w:val="6A8759"/>
                <w:shd w:val="clear" w:color="auto" w:fill="364135"/>
                <w:lang w:val="en-US"/>
              </w:rPr>
              <w:t>SELECT * FROM users WHERE login = '</w:t>
            </w:r>
            <w:r w:rsidRPr="00665FDE">
              <w:rPr>
                <w:color w:val="CC7832"/>
                <w:lang w:val="en-US"/>
              </w:rPr>
              <w:t>$</w:t>
            </w:r>
            <w:r w:rsidRPr="00665FDE">
              <w:rPr>
                <w:color w:val="A9B7C6"/>
                <w:lang w:val="en-US"/>
              </w:rPr>
              <w:t>login</w:t>
            </w:r>
            <w:r w:rsidRPr="00665FDE">
              <w:rPr>
                <w:color w:val="6A8759"/>
                <w:shd w:val="clear" w:color="auto" w:fill="364135"/>
                <w:lang w:val="en-US"/>
              </w:rPr>
              <w:t>'</w:t>
            </w:r>
            <w:r w:rsidRPr="00665FDE">
              <w:rPr>
                <w:color w:val="6A8759"/>
                <w:lang w:val="en-US"/>
              </w:rPr>
              <w:t>"</w:t>
            </w:r>
            <w:r w:rsidRPr="00665FDE">
              <w:rPr>
                <w:color w:val="CC7832"/>
                <w:lang w:val="en-US"/>
              </w:rPr>
              <w:t>,null</w:t>
            </w:r>
            <w:r w:rsidRPr="00665FDE">
              <w:rPr>
                <w:color w:val="A9B7C6"/>
                <w:lang w:val="en-US"/>
              </w:rPr>
              <w:t>)</w:t>
            </w:r>
            <w:r w:rsidRPr="00665FDE">
              <w:rPr>
                <w:color w:val="A9B7C6"/>
                <w:lang w:val="en-US"/>
              </w:rPr>
              <w:br/>
              <w:t xml:space="preserve">        </w:t>
            </w:r>
            <w:r w:rsidRPr="00665FDE">
              <w:rPr>
                <w:color w:val="CC7832"/>
                <w:lang w:val="en-US"/>
              </w:rPr>
              <w:t xml:space="preserve">return </w:t>
            </w:r>
            <w:r w:rsidRPr="00665FDE">
              <w:rPr>
                <w:color w:val="A9B7C6"/>
                <w:lang w:val="en-US"/>
              </w:rPr>
              <w:t>result.moveToFirst()</w:t>
            </w:r>
            <w:r w:rsidRPr="00665FDE">
              <w:rPr>
                <w:color w:val="A9B7C6"/>
                <w:lang w:val="en-US"/>
              </w:rPr>
              <w:br/>
              <w:t xml:space="preserve">    }</w:t>
            </w:r>
            <w:r w:rsidRPr="00665FDE">
              <w:rPr>
                <w:color w:val="A9B7C6"/>
                <w:lang w:val="en-US"/>
              </w:rPr>
              <w:br/>
              <w:t>}</w:t>
            </w:r>
          </w:p>
        </w:tc>
      </w:tr>
      <w:tr w:rsidR="00665FDE" w:rsidTr="00665FDE">
        <w:tc>
          <w:tcPr>
            <w:tcW w:w="9571" w:type="dxa"/>
          </w:tcPr>
          <w:p w:rsidR="00665FDE" w:rsidRDefault="00665FDE" w:rsidP="00004E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65FDE" w:rsidRPr="00665FDE" w:rsidRDefault="00665FDE" w:rsidP="00665FDE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r w:rsidRPr="00665FDE">
              <w:rPr>
                <w:color w:val="E8BF6A"/>
                <w:lang w:val="en-US"/>
              </w:rPr>
              <w:t>&lt;?</w:t>
            </w:r>
            <w:r w:rsidRPr="00665FDE">
              <w:rPr>
                <w:color w:val="BABABA"/>
                <w:lang w:val="en-US"/>
              </w:rPr>
              <w:t>xml version</w:t>
            </w:r>
            <w:r w:rsidRPr="00665FDE">
              <w:rPr>
                <w:color w:val="6A8759"/>
                <w:lang w:val="en-US"/>
              </w:rPr>
              <w:t xml:space="preserve">="1.0" </w:t>
            </w:r>
            <w:r w:rsidRPr="00665FDE">
              <w:rPr>
                <w:color w:val="BABABA"/>
                <w:lang w:val="en-US"/>
              </w:rPr>
              <w:t>encoding</w:t>
            </w:r>
            <w:r w:rsidRPr="00665FDE">
              <w:rPr>
                <w:color w:val="6A8759"/>
                <w:lang w:val="en-US"/>
              </w:rPr>
              <w:t>="utf-8"</w:t>
            </w:r>
            <w:r w:rsidRPr="00665FDE">
              <w:rPr>
                <w:color w:val="E8BF6A"/>
                <w:lang w:val="en-US"/>
              </w:rPr>
              <w:t>?&gt;</w:t>
            </w:r>
            <w:r w:rsidRPr="00665FDE">
              <w:rPr>
                <w:color w:val="E8BF6A"/>
                <w:lang w:val="en-US"/>
              </w:rPr>
              <w:br/>
              <w:t xml:space="preserve">&lt;LinearLayout </w:t>
            </w:r>
            <w:r w:rsidRPr="00665FDE">
              <w:rPr>
                <w:color w:val="BABABA"/>
                <w:lang w:val="en-US"/>
              </w:rPr>
              <w:t>xmlns: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6A8759"/>
                <w:lang w:val="en-US"/>
              </w:rPr>
              <w:t>="http://schemas.android.com/apk/res/android"</w:t>
            </w:r>
            <w:r w:rsidRPr="00665FDE">
              <w:rPr>
                <w:color w:val="6A8759"/>
                <w:lang w:val="en-US"/>
              </w:rPr>
              <w:br/>
              <w:t xml:space="preserve">    </w:t>
            </w:r>
            <w:r w:rsidRPr="00665FDE">
              <w:rPr>
                <w:color w:val="BABABA"/>
                <w:lang w:val="en-US"/>
              </w:rPr>
              <w:t>xmlns:</w:t>
            </w:r>
            <w:r w:rsidRPr="00665FDE">
              <w:rPr>
                <w:color w:val="9876AA"/>
                <w:lang w:val="en-US"/>
              </w:rPr>
              <w:t>app</w:t>
            </w:r>
            <w:r w:rsidRPr="00665FDE">
              <w:rPr>
                <w:color w:val="6A8759"/>
                <w:lang w:val="en-US"/>
              </w:rPr>
              <w:t>="http://schemas.android.com/apk/res-auto"</w:t>
            </w:r>
            <w:r w:rsidRPr="00665FDE">
              <w:rPr>
                <w:color w:val="6A8759"/>
                <w:lang w:val="en-US"/>
              </w:rPr>
              <w:br/>
              <w:t xml:space="preserve">    </w:t>
            </w:r>
            <w:r w:rsidRPr="00665FDE">
              <w:rPr>
                <w:color w:val="BABABA"/>
                <w:lang w:val="en-US"/>
              </w:rPr>
              <w:t>xmlns:</w:t>
            </w:r>
            <w:r w:rsidRPr="00665FDE">
              <w:rPr>
                <w:color w:val="9876AA"/>
                <w:lang w:val="en-US"/>
              </w:rPr>
              <w:t>tools</w:t>
            </w:r>
            <w:r w:rsidRPr="00665FDE">
              <w:rPr>
                <w:color w:val="6A8759"/>
                <w:lang w:val="en-US"/>
              </w:rPr>
              <w:t>="http://schemas.android.com/tools"</w:t>
            </w:r>
            <w:r w:rsidRPr="00665FDE">
              <w:rPr>
                <w:color w:val="6A8759"/>
                <w:lang w:val="en-US"/>
              </w:rPr>
              <w:br/>
              <w:t xml:space="preserve">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:layout_width</w:t>
            </w:r>
            <w:r w:rsidRPr="00665FDE">
              <w:rPr>
                <w:color w:val="6A8759"/>
                <w:lang w:val="en-US"/>
              </w:rPr>
              <w:t>="match_parent"</w:t>
            </w:r>
            <w:r w:rsidRPr="00665FDE">
              <w:rPr>
                <w:color w:val="6A8759"/>
                <w:lang w:val="en-US"/>
              </w:rPr>
              <w:br/>
              <w:t xml:space="preserve">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:orientation</w:t>
            </w:r>
            <w:r w:rsidRPr="00665FDE">
              <w:rPr>
                <w:color w:val="6A8759"/>
                <w:lang w:val="en-US"/>
              </w:rPr>
              <w:t>="vertical"</w:t>
            </w:r>
            <w:r w:rsidRPr="00665FDE">
              <w:rPr>
                <w:color w:val="6A8759"/>
                <w:lang w:val="en-US"/>
              </w:rPr>
              <w:br/>
              <w:t xml:space="preserve">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:layout_height</w:t>
            </w:r>
            <w:r w:rsidRPr="00665FDE">
              <w:rPr>
                <w:color w:val="6A8759"/>
                <w:lang w:val="en-US"/>
              </w:rPr>
              <w:t>="match_parent"</w:t>
            </w:r>
            <w:r w:rsidRPr="00665FDE">
              <w:rPr>
                <w:color w:val="6A8759"/>
                <w:lang w:val="en-US"/>
              </w:rPr>
              <w:br/>
              <w:t xml:space="preserve">    </w:t>
            </w:r>
            <w:r w:rsidRPr="00665FDE">
              <w:rPr>
                <w:color w:val="9876AA"/>
                <w:lang w:val="en-US"/>
              </w:rPr>
              <w:t>tools</w:t>
            </w:r>
            <w:r w:rsidRPr="00665FDE">
              <w:rPr>
                <w:color w:val="BABABA"/>
                <w:lang w:val="en-US"/>
              </w:rPr>
              <w:t>:context</w:t>
            </w:r>
            <w:r w:rsidRPr="00665FDE">
              <w:rPr>
                <w:color w:val="6A8759"/>
                <w:lang w:val="en-US"/>
              </w:rPr>
              <w:t>=".EditPage"</w:t>
            </w:r>
            <w:r w:rsidRPr="00665FDE">
              <w:rPr>
                <w:color w:val="E8BF6A"/>
                <w:lang w:val="en-US"/>
              </w:rPr>
              <w:t>&gt;</w:t>
            </w:r>
            <w:r w:rsidRPr="00665FDE">
              <w:rPr>
                <w:color w:val="E8BF6A"/>
                <w:lang w:val="en-US"/>
              </w:rPr>
              <w:br/>
              <w:t xml:space="preserve">    &lt;ImageView</w:t>
            </w:r>
            <w:r w:rsidRPr="00665FDE">
              <w:rPr>
                <w:color w:val="E8BF6A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:layout_width</w:t>
            </w:r>
            <w:r w:rsidRPr="00665FDE">
              <w:rPr>
                <w:color w:val="6A8759"/>
                <w:lang w:val="en-US"/>
              </w:rPr>
              <w:t>="80dp"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:layout_height</w:t>
            </w:r>
            <w:r w:rsidRPr="00665FDE">
              <w:rPr>
                <w:color w:val="6A8759"/>
                <w:lang w:val="en-US"/>
              </w:rPr>
              <w:t>="80dp"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:layout_marginTop</w:t>
            </w:r>
            <w:r w:rsidRPr="00665FDE">
              <w:rPr>
                <w:color w:val="6A8759"/>
                <w:lang w:val="en-US"/>
              </w:rPr>
              <w:t>="10dp"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:layout_gravity</w:t>
            </w:r>
            <w:r w:rsidRPr="00665FDE">
              <w:rPr>
                <w:color w:val="6A8759"/>
                <w:lang w:val="en-US"/>
              </w:rPr>
              <w:t>="center"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:src</w:t>
            </w:r>
            <w:r w:rsidRPr="00665FDE">
              <w:rPr>
                <w:color w:val="6A8759"/>
                <w:lang w:val="en-US"/>
              </w:rPr>
              <w:t>="@drawable/icon_1"</w:t>
            </w:r>
            <w:r w:rsidRPr="00665FDE">
              <w:rPr>
                <w:color w:val="E8BF6A"/>
                <w:lang w:val="en-US"/>
              </w:rPr>
              <w:t>&gt;</w:t>
            </w:r>
            <w:r w:rsidRPr="00665FDE">
              <w:rPr>
                <w:color w:val="E8BF6A"/>
                <w:lang w:val="en-US"/>
              </w:rPr>
              <w:br/>
              <w:t xml:space="preserve">    &lt;/ImageView&gt;</w:t>
            </w:r>
            <w:r w:rsidRPr="00665FDE">
              <w:rPr>
                <w:color w:val="E8BF6A"/>
                <w:lang w:val="en-US"/>
              </w:rPr>
              <w:br/>
            </w:r>
            <w:r w:rsidRPr="00665FDE">
              <w:rPr>
                <w:color w:val="E8BF6A"/>
                <w:lang w:val="en-US"/>
              </w:rPr>
              <w:br/>
              <w:t xml:space="preserve">    &lt;TextView</w:t>
            </w:r>
            <w:r w:rsidRPr="00665FDE">
              <w:rPr>
                <w:color w:val="E8BF6A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:id</w:t>
            </w:r>
            <w:r w:rsidRPr="00665FDE">
              <w:rPr>
                <w:color w:val="6A8759"/>
                <w:lang w:val="en-US"/>
              </w:rPr>
              <w:t>="@+id/title"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:layout_width</w:t>
            </w:r>
            <w:r w:rsidRPr="00665FDE">
              <w:rPr>
                <w:color w:val="6A8759"/>
                <w:lang w:val="en-US"/>
              </w:rPr>
              <w:t>="match_parent"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:layout_height</w:t>
            </w:r>
            <w:r w:rsidRPr="00665FDE">
              <w:rPr>
                <w:color w:val="6A8759"/>
                <w:lang w:val="en-US"/>
              </w:rPr>
              <w:t>="41dp"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:layout_marginLeft</w:t>
            </w:r>
            <w:r w:rsidRPr="00665FDE">
              <w:rPr>
                <w:color w:val="6A8759"/>
                <w:lang w:val="en-US"/>
              </w:rPr>
              <w:t>="10dp"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:layout_marginTop</w:t>
            </w:r>
            <w:r w:rsidRPr="00665FDE">
              <w:rPr>
                <w:color w:val="6A8759"/>
                <w:lang w:val="en-US"/>
              </w:rPr>
              <w:t>="8dp"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:layout_marginRight</w:t>
            </w:r>
            <w:r w:rsidRPr="00665FDE">
              <w:rPr>
                <w:color w:val="6A8759"/>
                <w:lang w:val="en-US"/>
              </w:rPr>
              <w:t>="10dp"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:textColor</w:t>
            </w:r>
            <w:r w:rsidRPr="00665FDE">
              <w:rPr>
                <w:color w:val="6A8759"/>
                <w:lang w:val="en-US"/>
              </w:rPr>
              <w:t>="@color/gray"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:textSize</w:t>
            </w:r>
            <w:r w:rsidRPr="00665FDE">
              <w:rPr>
                <w:color w:val="6A8759"/>
                <w:lang w:val="en-US"/>
              </w:rPr>
              <w:t>="20dp"</w:t>
            </w:r>
            <w:r w:rsidRPr="00665FDE">
              <w:rPr>
                <w:color w:val="E8BF6A"/>
                <w:lang w:val="en-US"/>
              </w:rPr>
              <w:t>&gt;&lt;/TextView&gt;</w:t>
            </w:r>
            <w:r w:rsidRPr="00665FDE">
              <w:rPr>
                <w:color w:val="E8BF6A"/>
                <w:lang w:val="en-US"/>
              </w:rPr>
              <w:br/>
              <w:t xml:space="preserve">    &lt;TextView</w:t>
            </w:r>
            <w:r w:rsidRPr="00665FDE">
              <w:rPr>
                <w:color w:val="E8BF6A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:id</w:t>
            </w:r>
            <w:r w:rsidRPr="00665FDE">
              <w:rPr>
                <w:color w:val="6A8759"/>
                <w:lang w:val="en-US"/>
              </w:rPr>
              <w:t>="@+id/text_year"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:layout_width</w:t>
            </w:r>
            <w:r w:rsidRPr="00665FDE">
              <w:rPr>
                <w:color w:val="6A8759"/>
                <w:lang w:val="en-US"/>
              </w:rPr>
              <w:t>="match_parent"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:layout_height</w:t>
            </w:r>
            <w:r w:rsidRPr="00665FDE">
              <w:rPr>
                <w:color w:val="6A8759"/>
                <w:lang w:val="en-US"/>
              </w:rPr>
              <w:t>="41dp"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:layout_marginLeft</w:t>
            </w:r>
            <w:r w:rsidRPr="00665FDE">
              <w:rPr>
                <w:color w:val="6A8759"/>
                <w:lang w:val="en-US"/>
              </w:rPr>
              <w:t>="10dp"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:text</w:t>
            </w:r>
            <w:r w:rsidRPr="00665FDE">
              <w:rPr>
                <w:color w:val="6A8759"/>
                <w:lang w:val="en-US"/>
              </w:rPr>
              <w:t>="@string/title_year"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:layout_marginTop</w:t>
            </w:r>
            <w:r w:rsidRPr="00665FDE">
              <w:rPr>
                <w:color w:val="6A8759"/>
                <w:lang w:val="en-US"/>
              </w:rPr>
              <w:t>="8dp"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:layout_marginRight</w:t>
            </w:r>
            <w:r w:rsidRPr="00665FDE">
              <w:rPr>
                <w:color w:val="6A8759"/>
                <w:lang w:val="en-US"/>
              </w:rPr>
              <w:t>="10dp"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:textColor</w:t>
            </w:r>
            <w:r w:rsidRPr="00665FDE">
              <w:rPr>
                <w:color w:val="6A8759"/>
                <w:lang w:val="en-US"/>
              </w:rPr>
              <w:t>="@color/gray"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:textSize</w:t>
            </w:r>
            <w:r w:rsidRPr="00665FDE">
              <w:rPr>
                <w:color w:val="6A8759"/>
                <w:lang w:val="en-US"/>
              </w:rPr>
              <w:t>="20dp"</w:t>
            </w:r>
            <w:r w:rsidRPr="00665FDE">
              <w:rPr>
                <w:color w:val="E8BF6A"/>
                <w:lang w:val="en-US"/>
              </w:rPr>
              <w:t>&gt;&lt;/TextView&gt;</w:t>
            </w:r>
            <w:r w:rsidRPr="00665FDE">
              <w:rPr>
                <w:color w:val="E8BF6A"/>
                <w:lang w:val="en-US"/>
              </w:rPr>
              <w:br/>
            </w:r>
            <w:r w:rsidRPr="00665FDE">
              <w:rPr>
                <w:color w:val="E8BF6A"/>
                <w:lang w:val="en-US"/>
              </w:rPr>
              <w:lastRenderedPageBreak/>
              <w:t xml:space="preserve">    &lt;EditText</w:t>
            </w:r>
            <w:r w:rsidRPr="00665FDE">
              <w:rPr>
                <w:color w:val="E8BF6A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:id</w:t>
            </w:r>
            <w:r w:rsidRPr="00665FDE">
              <w:rPr>
                <w:color w:val="6A8759"/>
                <w:lang w:val="en-US"/>
              </w:rPr>
              <w:t>="@+id/edittext_year"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:layout_width</w:t>
            </w:r>
            <w:r w:rsidRPr="00665FDE">
              <w:rPr>
                <w:color w:val="6A8759"/>
                <w:lang w:val="en-US"/>
              </w:rPr>
              <w:t>="match_parent"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:layout_height</w:t>
            </w:r>
            <w:r w:rsidRPr="00665FDE">
              <w:rPr>
                <w:color w:val="6A8759"/>
                <w:lang w:val="en-US"/>
              </w:rPr>
              <w:t>="40dp"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:digits</w:t>
            </w:r>
            <w:r w:rsidRPr="00665FDE">
              <w:rPr>
                <w:color w:val="6A8759"/>
                <w:lang w:val="en-US"/>
              </w:rPr>
              <w:t>="abcdefghijklmnopqrstuvwxyzABCDEFGHIJKLMNOPQRSTUVWXYZ123456789"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:inputType</w:t>
            </w:r>
            <w:r w:rsidRPr="00665FDE">
              <w:rPr>
                <w:color w:val="6A8759"/>
                <w:lang w:val="en-US"/>
              </w:rPr>
              <w:t>="text"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:paddingLeft</w:t>
            </w:r>
            <w:r w:rsidRPr="00665FDE">
              <w:rPr>
                <w:color w:val="6A8759"/>
                <w:lang w:val="en-US"/>
              </w:rPr>
              <w:t>="10dp"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:background</w:t>
            </w:r>
            <w:r w:rsidRPr="00665FDE">
              <w:rPr>
                <w:color w:val="6A8759"/>
                <w:lang w:val="en-US"/>
              </w:rPr>
              <w:t>="@drawable/background_view"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:layout_marginLeft</w:t>
            </w:r>
            <w:r w:rsidRPr="00665FDE">
              <w:rPr>
                <w:color w:val="6A8759"/>
                <w:lang w:val="en-US"/>
              </w:rPr>
              <w:t>="10dp"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:layout_marginRight</w:t>
            </w:r>
            <w:r w:rsidRPr="00665FDE">
              <w:rPr>
                <w:color w:val="6A8759"/>
                <w:lang w:val="en-US"/>
              </w:rPr>
              <w:t>="10dp"</w:t>
            </w:r>
            <w:r w:rsidRPr="00665FDE">
              <w:rPr>
                <w:color w:val="E8BF6A"/>
                <w:lang w:val="en-US"/>
              </w:rPr>
              <w:t>&gt;</w:t>
            </w:r>
            <w:r w:rsidRPr="00665FDE">
              <w:rPr>
                <w:color w:val="E8BF6A"/>
                <w:lang w:val="en-US"/>
              </w:rPr>
              <w:br/>
              <w:t xml:space="preserve">    &lt;/EditText&gt;</w:t>
            </w:r>
            <w:r w:rsidRPr="00665FDE">
              <w:rPr>
                <w:color w:val="E8BF6A"/>
                <w:lang w:val="en-US"/>
              </w:rPr>
              <w:br/>
              <w:t xml:space="preserve">    &lt;TextView</w:t>
            </w:r>
            <w:r w:rsidRPr="00665FDE">
              <w:rPr>
                <w:color w:val="E8BF6A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:id</w:t>
            </w:r>
            <w:r w:rsidRPr="00665FDE">
              <w:rPr>
                <w:color w:val="6A8759"/>
                <w:lang w:val="en-US"/>
              </w:rPr>
              <w:t>="@+id/text_type"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:layout_width</w:t>
            </w:r>
            <w:r w:rsidRPr="00665FDE">
              <w:rPr>
                <w:color w:val="6A8759"/>
                <w:lang w:val="en-US"/>
              </w:rPr>
              <w:t>="match_parent"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:layout_height</w:t>
            </w:r>
            <w:r w:rsidRPr="00665FDE">
              <w:rPr>
                <w:color w:val="6A8759"/>
                <w:lang w:val="en-US"/>
              </w:rPr>
              <w:t>="41dp"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:layout_marginLeft</w:t>
            </w:r>
            <w:r w:rsidRPr="00665FDE">
              <w:rPr>
                <w:color w:val="6A8759"/>
                <w:lang w:val="en-US"/>
              </w:rPr>
              <w:t>="10dp"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:text</w:t>
            </w:r>
            <w:r w:rsidRPr="00665FDE">
              <w:rPr>
                <w:color w:val="6A8759"/>
                <w:lang w:val="en-US"/>
              </w:rPr>
              <w:t>="@string/title_type"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:layout_marginTop</w:t>
            </w:r>
            <w:r w:rsidRPr="00665FDE">
              <w:rPr>
                <w:color w:val="6A8759"/>
                <w:lang w:val="en-US"/>
              </w:rPr>
              <w:t>="8dp"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:layout_marginRight</w:t>
            </w:r>
            <w:r w:rsidRPr="00665FDE">
              <w:rPr>
                <w:color w:val="6A8759"/>
                <w:lang w:val="en-US"/>
              </w:rPr>
              <w:t>="10dp"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:textColor</w:t>
            </w:r>
            <w:r w:rsidRPr="00665FDE">
              <w:rPr>
                <w:color w:val="6A8759"/>
                <w:lang w:val="en-US"/>
              </w:rPr>
              <w:t>="@color/gray"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:textSize</w:t>
            </w:r>
            <w:r w:rsidRPr="00665FDE">
              <w:rPr>
                <w:color w:val="6A8759"/>
                <w:lang w:val="en-US"/>
              </w:rPr>
              <w:t>="20dp"</w:t>
            </w:r>
            <w:r w:rsidRPr="00665FDE">
              <w:rPr>
                <w:color w:val="E8BF6A"/>
                <w:lang w:val="en-US"/>
              </w:rPr>
              <w:t>&gt;&lt;/TextView&gt;</w:t>
            </w:r>
            <w:r w:rsidRPr="00665FDE">
              <w:rPr>
                <w:color w:val="E8BF6A"/>
                <w:lang w:val="en-US"/>
              </w:rPr>
              <w:br/>
              <w:t xml:space="preserve">    &lt;EditText</w:t>
            </w:r>
            <w:r w:rsidRPr="00665FDE">
              <w:rPr>
                <w:color w:val="E8BF6A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:id</w:t>
            </w:r>
            <w:r w:rsidRPr="00665FDE">
              <w:rPr>
                <w:color w:val="6A8759"/>
                <w:lang w:val="en-US"/>
              </w:rPr>
              <w:t>="@+id/edittext_type"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:layout_width</w:t>
            </w:r>
            <w:r w:rsidRPr="00665FDE">
              <w:rPr>
                <w:color w:val="6A8759"/>
                <w:lang w:val="en-US"/>
              </w:rPr>
              <w:t>="match_parent"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:layout_height</w:t>
            </w:r>
            <w:r w:rsidRPr="00665FDE">
              <w:rPr>
                <w:color w:val="6A8759"/>
                <w:lang w:val="en-US"/>
              </w:rPr>
              <w:t>="40dp"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:digits</w:t>
            </w:r>
            <w:r w:rsidRPr="00665FDE">
              <w:rPr>
                <w:color w:val="6A8759"/>
                <w:lang w:val="en-US"/>
              </w:rPr>
              <w:t>="abcdefghijklmnopqrstuvwxyzABCDEFGHIJKLMNOPQRSTUVWXYZ123456789"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:inputType</w:t>
            </w:r>
            <w:r w:rsidRPr="00665FDE">
              <w:rPr>
                <w:color w:val="6A8759"/>
                <w:lang w:val="en-US"/>
              </w:rPr>
              <w:t>="text"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:paddingLeft</w:t>
            </w:r>
            <w:r w:rsidRPr="00665FDE">
              <w:rPr>
                <w:color w:val="6A8759"/>
                <w:lang w:val="en-US"/>
              </w:rPr>
              <w:t>="10dp"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:background</w:t>
            </w:r>
            <w:r w:rsidRPr="00665FDE">
              <w:rPr>
                <w:color w:val="6A8759"/>
                <w:lang w:val="en-US"/>
              </w:rPr>
              <w:t>="@drawable/background_view"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:layout_marginLeft</w:t>
            </w:r>
            <w:r w:rsidRPr="00665FDE">
              <w:rPr>
                <w:color w:val="6A8759"/>
                <w:lang w:val="en-US"/>
              </w:rPr>
              <w:t>="10dp"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:layout_marginRight</w:t>
            </w:r>
            <w:r w:rsidRPr="00665FDE">
              <w:rPr>
                <w:color w:val="6A8759"/>
                <w:lang w:val="en-US"/>
              </w:rPr>
              <w:t>="10dp"</w:t>
            </w:r>
            <w:r w:rsidRPr="00665FDE">
              <w:rPr>
                <w:color w:val="E8BF6A"/>
                <w:lang w:val="en-US"/>
              </w:rPr>
              <w:t>&gt;</w:t>
            </w:r>
            <w:r w:rsidRPr="00665FDE">
              <w:rPr>
                <w:color w:val="E8BF6A"/>
                <w:lang w:val="en-US"/>
              </w:rPr>
              <w:br/>
              <w:t xml:space="preserve">    &lt;/EditText&gt;</w:t>
            </w:r>
            <w:r w:rsidRPr="00665FDE">
              <w:rPr>
                <w:color w:val="E8BF6A"/>
                <w:lang w:val="en-US"/>
              </w:rPr>
              <w:br/>
              <w:t xml:space="preserve">    &lt;TextView</w:t>
            </w:r>
            <w:r w:rsidRPr="00665FDE">
              <w:rPr>
                <w:color w:val="E8BF6A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:id</w:t>
            </w:r>
            <w:r w:rsidRPr="00665FDE">
              <w:rPr>
                <w:color w:val="6A8759"/>
                <w:lang w:val="en-US"/>
              </w:rPr>
              <w:t>="@+id/text_actors"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:layout_width</w:t>
            </w:r>
            <w:r w:rsidRPr="00665FDE">
              <w:rPr>
                <w:color w:val="6A8759"/>
                <w:lang w:val="en-US"/>
              </w:rPr>
              <w:t>="match_parent"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:layout_height</w:t>
            </w:r>
            <w:r w:rsidRPr="00665FDE">
              <w:rPr>
                <w:color w:val="6A8759"/>
                <w:lang w:val="en-US"/>
              </w:rPr>
              <w:t>="41dp"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:layout_marginLeft</w:t>
            </w:r>
            <w:r w:rsidRPr="00665FDE">
              <w:rPr>
                <w:color w:val="6A8759"/>
                <w:lang w:val="en-US"/>
              </w:rPr>
              <w:t>="10dp"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:text</w:t>
            </w:r>
            <w:r w:rsidRPr="00665FDE">
              <w:rPr>
                <w:color w:val="6A8759"/>
                <w:lang w:val="en-US"/>
              </w:rPr>
              <w:t>="@string/title_actors"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:layout_marginTop</w:t>
            </w:r>
            <w:r w:rsidRPr="00665FDE">
              <w:rPr>
                <w:color w:val="6A8759"/>
                <w:lang w:val="en-US"/>
              </w:rPr>
              <w:t>="8dp"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:layout_marginRight</w:t>
            </w:r>
            <w:r w:rsidRPr="00665FDE">
              <w:rPr>
                <w:color w:val="6A8759"/>
                <w:lang w:val="en-US"/>
              </w:rPr>
              <w:t>="10dp"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:textColor</w:t>
            </w:r>
            <w:r w:rsidRPr="00665FDE">
              <w:rPr>
                <w:color w:val="6A8759"/>
                <w:lang w:val="en-US"/>
              </w:rPr>
              <w:t>="@color/gray"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:textSize</w:t>
            </w:r>
            <w:r w:rsidRPr="00665FDE">
              <w:rPr>
                <w:color w:val="6A8759"/>
                <w:lang w:val="en-US"/>
              </w:rPr>
              <w:t>="20dp"</w:t>
            </w:r>
            <w:r w:rsidRPr="00665FDE">
              <w:rPr>
                <w:color w:val="E8BF6A"/>
                <w:lang w:val="en-US"/>
              </w:rPr>
              <w:t>&gt;&lt;/TextView&gt;</w:t>
            </w:r>
            <w:r w:rsidRPr="00665FDE">
              <w:rPr>
                <w:color w:val="E8BF6A"/>
                <w:lang w:val="en-US"/>
              </w:rPr>
              <w:br/>
              <w:t xml:space="preserve">    &lt;EditText</w:t>
            </w:r>
            <w:r w:rsidRPr="00665FDE">
              <w:rPr>
                <w:color w:val="E8BF6A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:id</w:t>
            </w:r>
            <w:r w:rsidRPr="00665FDE">
              <w:rPr>
                <w:color w:val="6A8759"/>
                <w:lang w:val="en-US"/>
              </w:rPr>
              <w:t>="@+id/edittext_actors"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:layout_width</w:t>
            </w:r>
            <w:r w:rsidRPr="00665FDE">
              <w:rPr>
                <w:color w:val="6A8759"/>
                <w:lang w:val="en-US"/>
              </w:rPr>
              <w:t>="match_parent"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:layout_height</w:t>
            </w:r>
            <w:r w:rsidRPr="00665FDE">
              <w:rPr>
                <w:color w:val="6A8759"/>
                <w:lang w:val="en-US"/>
              </w:rPr>
              <w:t>="40dp"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:digits</w:t>
            </w:r>
            <w:r w:rsidRPr="00665FDE">
              <w:rPr>
                <w:color w:val="6A8759"/>
                <w:lang w:val="en-US"/>
              </w:rPr>
              <w:t>="abcdefghijklmnopqrstuvwxyzABCDEFGHIJKLMNOPQRSTUVWXYZ123456789"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:inputType</w:t>
            </w:r>
            <w:r w:rsidRPr="00665FDE">
              <w:rPr>
                <w:color w:val="6A8759"/>
                <w:lang w:val="en-US"/>
              </w:rPr>
              <w:t>="text"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:paddingLeft</w:t>
            </w:r>
            <w:r w:rsidRPr="00665FDE">
              <w:rPr>
                <w:color w:val="6A8759"/>
                <w:lang w:val="en-US"/>
              </w:rPr>
              <w:t>="10dp"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:background</w:t>
            </w:r>
            <w:r w:rsidRPr="00665FDE">
              <w:rPr>
                <w:color w:val="6A8759"/>
                <w:lang w:val="en-US"/>
              </w:rPr>
              <w:t>="@drawable/background_view"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:layout_marginLeft</w:t>
            </w:r>
            <w:r w:rsidRPr="00665FDE">
              <w:rPr>
                <w:color w:val="6A8759"/>
                <w:lang w:val="en-US"/>
              </w:rPr>
              <w:t>="10dp"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:layout_marginRight</w:t>
            </w:r>
            <w:r w:rsidRPr="00665FDE">
              <w:rPr>
                <w:color w:val="6A8759"/>
                <w:lang w:val="en-US"/>
              </w:rPr>
              <w:t>="10dp"</w:t>
            </w:r>
            <w:r w:rsidRPr="00665FDE">
              <w:rPr>
                <w:color w:val="E8BF6A"/>
                <w:lang w:val="en-US"/>
              </w:rPr>
              <w:t>&gt;</w:t>
            </w:r>
            <w:r w:rsidRPr="00665FDE">
              <w:rPr>
                <w:color w:val="E8BF6A"/>
                <w:lang w:val="en-US"/>
              </w:rPr>
              <w:br/>
              <w:t xml:space="preserve">    &lt;/EditText&gt;</w:t>
            </w:r>
            <w:r w:rsidRPr="00665FDE">
              <w:rPr>
                <w:color w:val="E8BF6A"/>
                <w:lang w:val="en-US"/>
              </w:rPr>
              <w:br/>
              <w:t xml:space="preserve">    &lt;TextView</w:t>
            </w:r>
            <w:r w:rsidRPr="00665FDE">
              <w:rPr>
                <w:color w:val="E8BF6A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:id</w:t>
            </w:r>
            <w:r w:rsidRPr="00665FDE">
              <w:rPr>
                <w:color w:val="6A8759"/>
                <w:lang w:val="en-US"/>
              </w:rPr>
              <w:t>="@+id/text_plot"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:layout_width</w:t>
            </w:r>
            <w:r w:rsidRPr="00665FDE">
              <w:rPr>
                <w:color w:val="6A8759"/>
                <w:lang w:val="en-US"/>
              </w:rPr>
              <w:t>="match_parent"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:layout_height</w:t>
            </w:r>
            <w:r w:rsidRPr="00665FDE">
              <w:rPr>
                <w:color w:val="6A8759"/>
                <w:lang w:val="en-US"/>
              </w:rPr>
              <w:t>="41dp"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:layout_marginLeft</w:t>
            </w:r>
            <w:r w:rsidRPr="00665FDE">
              <w:rPr>
                <w:color w:val="6A8759"/>
                <w:lang w:val="en-US"/>
              </w:rPr>
              <w:t>="10dp"</w:t>
            </w:r>
            <w:r w:rsidRPr="00665FDE">
              <w:rPr>
                <w:color w:val="6A8759"/>
                <w:lang w:val="en-US"/>
              </w:rPr>
              <w:br/>
            </w:r>
            <w:r w:rsidRPr="00665FDE">
              <w:rPr>
                <w:color w:val="6A8759"/>
                <w:lang w:val="en-US"/>
              </w:rPr>
              <w:lastRenderedPageBreak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:text</w:t>
            </w:r>
            <w:r w:rsidRPr="00665FDE">
              <w:rPr>
                <w:color w:val="6A8759"/>
                <w:lang w:val="en-US"/>
              </w:rPr>
              <w:t>="@string/title_plot"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:layout_marginTop</w:t>
            </w:r>
            <w:r w:rsidRPr="00665FDE">
              <w:rPr>
                <w:color w:val="6A8759"/>
                <w:lang w:val="en-US"/>
              </w:rPr>
              <w:t>="8dp"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:layout_marginRight</w:t>
            </w:r>
            <w:r w:rsidRPr="00665FDE">
              <w:rPr>
                <w:color w:val="6A8759"/>
                <w:lang w:val="en-US"/>
              </w:rPr>
              <w:t>="10dp"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:textColor</w:t>
            </w:r>
            <w:r w:rsidRPr="00665FDE">
              <w:rPr>
                <w:color w:val="6A8759"/>
                <w:lang w:val="en-US"/>
              </w:rPr>
              <w:t>="@color/gray"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:textSize</w:t>
            </w:r>
            <w:r w:rsidRPr="00665FDE">
              <w:rPr>
                <w:color w:val="6A8759"/>
                <w:lang w:val="en-US"/>
              </w:rPr>
              <w:t>="20dp"</w:t>
            </w:r>
            <w:r w:rsidRPr="00665FDE">
              <w:rPr>
                <w:color w:val="E8BF6A"/>
                <w:lang w:val="en-US"/>
              </w:rPr>
              <w:t>&gt;&lt;/TextView&gt;</w:t>
            </w:r>
            <w:r w:rsidRPr="00665FDE">
              <w:rPr>
                <w:color w:val="E8BF6A"/>
                <w:lang w:val="en-US"/>
              </w:rPr>
              <w:br/>
              <w:t xml:space="preserve">    &lt;EditText</w:t>
            </w:r>
            <w:r w:rsidRPr="00665FDE">
              <w:rPr>
                <w:color w:val="E8BF6A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:id</w:t>
            </w:r>
            <w:r w:rsidRPr="00665FDE">
              <w:rPr>
                <w:color w:val="6A8759"/>
                <w:lang w:val="en-US"/>
              </w:rPr>
              <w:t>="@+id/edittext_plot"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:layout_width</w:t>
            </w:r>
            <w:r w:rsidRPr="00665FDE">
              <w:rPr>
                <w:color w:val="6A8759"/>
                <w:lang w:val="en-US"/>
              </w:rPr>
              <w:t>="match_parent"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:layout_height</w:t>
            </w:r>
            <w:r w:rsidRPr="00665FDE">
              <w:rPr>
                <w:color w:val="6A8759"/>
                <w:lang w:val="en-US"/>
              </w:rPr>
              <w:t>="40dp"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:digits</w:t>
            </w:r>
            <w:r w:rsidRPr="00665FDE">
              <w:rPr>
                <w:color w:val="6A8759"/>
                <w:lang w:val="en-US"/>
              </w:rPr>
              <w:t>="abcdefghijklmnopqrstuvwxyzABCDEFGHIJKLMNOPQRSTUVWXYZ123456789"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:inputType</w:t>
            </w:r>
            <w:r w:rsidRPr="00665FDE">
              <w:rPr>
                <w:color w:val="6A8759"/>
                <w:lang w:val="en-US"/>
              </w:rPr>
              <w:t>="text"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:paddingLeft</w:t>
            </w:r>
            <w:r w:rsidRPr="00665FDE">
              <w:rPr>
                <w:color w:val="6A8759"/>
                <w:lang w:val="en-US"/>
              </w:rPr>
              <w:t>="10dp"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:background</w:t>
            </w:r>
            <w:r w:rsidRPr="00665FDE">
              <w:rPr>
                <w:color w:val="6A8759"/>
                <w:lang w:val="en-US"/>
              </w:rPr>
              <w:t>="@drawable/background_view"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:layout_marginLeft</w:t>
            </w:r>
            <w:r w:rsidRPr="00665FDE">
              <w:rPr>
                <w:color w:val="6A8759"/>
                <w:lang w:val="en-US"/>
              </w:rPr>
              <w:t>="10dp"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:layout_marginRight</w:t>
            </w:r>
            <w:r w:rsidRPr="00665FDE">
              <w:rPr>
                <w:color w:val="6A8759"/>
                <w:lang w:val="en-US"/>
              </w:rPr>
              <w:t>="10dp"</w:t>
            </w:r>
            <w:r w:rsidRPr="00665FDE">
              <w:rPr>
                <w:color w:val="E8BF6A"/>
                <w:lang w:val="en-US"/>
              </w:rPr>
              <w:t>&gt;</w:t>
            </w:r>
            <w:r w:rsidRPr="00665FDE">
              <w:rPr>
                <w:color w:val="E8BF6A"/>
                <w:lang w:val="en-US"/>
              </w:rPr>
              <w:br/>
              <w:t xml:space="preserve">    &lt;/EditText&gt;</w:t>
            </w:r>
            <w:r w:rsidRPr="00665FDE">
              <w:rPr>
                <w:color w:val="E8BF6A"/>
                <w:lang w:val="en-US"/>
              </w:rPr>
              <w:br/>
              <w:t xml:space="preserve">    &lt;Button</w:t>
            </w:r>
            <w:r w:rsidRPr="00665FDE">
              <w:rPr>
                <w:color w:val="E8BF6A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:id</w:t>
            </w:r>
            <w:r w:rsidRPr="00665FDE">
              <w:rPr>
                <w:color w:val="6A8759"/>
                <w:lang w:val="en-US"/>
              </w:rPr>
              <w:t>="@+id/button_edit"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:layout_width</w:t>
            </w:r>
            <w:r w:rsidRPr="00665FDE">
              <w:rPr>
                <w:color w:val="6A8759"/>
                <w:lang w:val="en-US"/>
              </w:rPr>
              <w:t>="match_parent"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:layout_height</w:t>
            </w:r>
            <w:r w:rsidRPr="00665FDE">
              <w:rPr>
                <w:color w:val="6A8759"/>
                <w:lang w:val="en-US"/>
              </w:rPr>
              <w:t>="40dp"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:onClick</w:t>
            </w:r>
            <w:r w:rsidRPr="00665FDE">
              <w:rPr>
                <w:color w:val="6A8759"/>
                <w:lang w:val="en-US"/>
              </w:rPr>
              <w:t>="delAllItems"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:layout_marginLeft</w:t>
            </w:r>
            <w:r w:rsidRPr="00665FDE">
              <w:rPr>
                <w:color w:val="6A8759"/>
                <w:lang w:val="en-US"/>
              </w:rPr>
              <w:t>="10dp"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:layout_marginRight</w:t>
            </w:r>
            <w:r w:rsidRPr="00665FDE">
              <w:rPr>
                <w:color w:val="6A8759"/>
                <w:lang w:val="en-US"/>
              </w:rPr>
              <w:t>="10dp"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:textSize</w:t>
            </w:r>
            <w:r w:rsidRPr="00665FDE">
              <w:rPr>
                <w:color w:val="6A8759"/>
                <w:lang w:val="en-US"/>
              </w:rPr>
              <w:t>="18dp"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:textColor</w:t>
            </w:r>
            <w:r w:rsidRPr="00665FDE">
              <w:rPr>
                <w:color w:val="6A8759"/>
                <w:lang w:val="en-US"/>
              </w:rPr>
              <w:t>="@color/blue"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:layout_marginTop</w:t>
            </w:r>
            <w:r w:rsidRPr="00665FDE">
              <w:rPr>
                <w:color w:val="6A8759"/>
                <w:lang w:val="en-US"/>
              </w:rPr>
              <w:t>="10dp"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:textAllCaps</w:t>
            </w:r>
            <w:r w:rsidRPr="00665FDE">
              <w:rPr>
                <w:color w:val="6A8759"/>
                <w:lang w:val="en-US"/>
              </w:rPr>
              <w:t>="false"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:background</w:t>
            </w:r>
            <w:r w:rsidRPr="00665FDE">
              <w:rPr>
                <w:color w:val="6A8759"/>
                <w:lang w:val="en-US"/>
              </w:rPr>
              <w:t>="@drawable/background_view"</w:t>
            </w:r>
            <w:r w:rsidRPr="00665FDE">
              <w:rPr>
                <w:color w:val="6A8759"/>
                <w:lang w:val="en-US"/>
              </w:rPr>
              <w:br/>
              <w:t xml:space="preserve">        </w:t>
            </w:r>
            <w:r w:rsidRPr="00665FDE">
              <w:rPr>
                <w:color w:val="9876AA"/>
                <w:lang w:val="en-US"/>
              </w:rPr>
              <w:t>android</w:t>
            </w:r>
            <w:r w:rsidRPr="00665FDE">
              <w:rPr>
                <w:color w:val="BABABA"/>
                <w:lang w:val="en-US"/>
              </w:rPr>
              <w:t>:text</w:t>
            </w:r>
            <w:r w:rsidRPr="00665FDE">
              <w:rPr>
                <w:color w:val="6A8759"/>
                <w:lang w:val="en-US"/>
              </w:rPr>
              <w:t>="@string/save"</w:t>
            </w:r>
            <w:r w:rsidRPr="00665FDE">
              <w:rPr>
                <w:color w:val="E8BF6A"/>
                <w:lang w:val="en-US"/>
              </w:rPr>
              <w:t>&gt;&lt;/Button&gt;</w:t>
            </w:r>
            <w:r w:rsidRPr="00665FDE">
              <w:rPr>
                <w:color w:val="E8BF6A"/>
                <w:lang w:val="en-US"/>
              </w:rPr>
              <w:br/>
              <w:t>&lt;/LinearLayout&gt;</w:t>
            </w:r>
          </w:p>
          <w:p w:rsidR="00665FDE" w:rsidRPr="00665FDE" w:rsidRDefault="00665FDE" w:rsidP="00004E03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</w:tbl>
    <w:p w:rsidR="00665FDE" w:rsidRDefault="00665FDE" w:rsidP="00004E0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65FDE" w:rsidRDefault="00665FD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665FDE" w:rsidRPr="00665FDE" w:rsidRDefault="00665FDE" w:rsidP="00004E0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665FDE" w:rsidRPr="00665FDE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623E03"/>
    <w:multiLevelType w:val="hybridMultilevel"/>
    <w:tmpl w:val="213E97A8"/>
    <w:lvl w:ilvl="0" w:tplc="AF0E633A">
      <w:start w:val="1"/>
      <w:numFmt w:val="decimal"/>
      <w:lvlText w:val="%1."/>
      <w:lvlJc w:val="left"/>
      <w:pPr>
        <w:ind w:left="2061" w:hanging="360"/>
      </w:pPr>
    </w:lvl>
    <w:lvl w:ilvl="1" w:tplc="04190019">
      <w:start w:val="1"/>
      <w:numFmt w:val="lowerLetter"/>
      <w:lvlText w:val="%2."/>
      <w:lvlJc w:val="left"/>
      <w:pPr>
        <w:ind w:left="2781" w:hanging="360"/>
      </w:pPr>
    </w:lvl>
    <w:lvl w:ilvl="2" w:tplc="0419001B">
      <w:start w:val="1"/>
      <w:numFmt w:val="lowerRoman"/>
      <w:lvlText w:val="%3."/>
      <w:lvlJc w:val="right"/>
      <w:pPr>
        <w:ind w:left="3501" w:hanging="180"/>
      </w:pPr>
    </w:lvl>
    <w:lvl w:ilvl="3" w:tplc="0419000F">
      <w:start w:val="1"/>
      <w:numFmt w:val="decimal"/>
      <w:lvlText w:val="%4."/>
      <w:lvlJc w:val="left"/>
      <w:pPr>
        <w:ind w:left="4221" w:hanging="360"/>
      </w:pPr>
    </w:lvl>
    <w:lvl w:ilvl="4" w:tplc="04190019">
      <w:start w:val="1"/>
      <w:numFmt w:val="lowerLetter"/>
      <w:lvlText w:val="%5."/>
      <w:lvlJc w:val="left"/>
      <w:pPr>
        <w:ind w:left="4941" w:hanging="360"/>
      </w:pPr>
    </w:lvl>
    <w:lvl w:ilvl="5" w:tplc="0419001B">
      <w:start w:val="1"/>
      <w:numFmt w:val="lowerRoman"/>
      <w:lvlText w:val="%6."/>
      <w:lvlJc w:val="right"/>
      <w:pPr>
        <w:ind w:left="5661" w:hanging="180"/>
      </w:pPr>
    </w:lvl>
    <w:lvl w:ilvl="6" w:tplc="0419000F">
      <w:start w:val="1"/>
      <w:numFmt w:val="decimal"/>
      <w:lvlText w:val="%7."/>
      <w:lvlJc w:val="left"/>
      <w:pPr>
        <w:ind w:left="6381" w:hanging="360"/>
      </w:pPr>
    </w:lvl>
    <w:lvl w:ilvl="7" w:tplc="04190019">
      <w:start w:val="1"/>
      <w:numFmt w:val="lowerLetter"/>
      <w:lvlText w:val="%8."/>
      <w:lvlJc w:val="left"/>
      <w:pPr>
        <w:ind w:left="7101" w:hanging="360"/>
      </w:pPr>
    </w:lvl>
    <w:lvl w:ilvl="8" w:tplc="0419001B">
      <w:start w:val="1"/>
      <w:numFmt w:val="lowerRoman"/>
      <w:lvlText w:val="%9."/>
      <w:lvlJc w:val="right"/>
      <w:pPr>
        <w:ind w:left="7821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83F"/>
    <w:rsid w:val="00004E03"/>
    <w:rsid w:val="000513C3"/>
    <w:rsid w:val="001D6E86"/>
    <w:rsid w:val="002502AF"/>
    <w:rsid w:val="002926CA"/>
    <w:rsid w:val="00350268"/>
    <w:rsid w:val="003C583F"/>
    <w:rsid w:val="003D4F86"/>
    <w:rsid w:val="00405417"/>
    <w:rsid w:val="005F4875"/>
    <w:rsid w:val="00665FDE"/>
    <w:rsid w:val="0075018D"/>
    <w:rsid w:val="0090349B"/>
    <w:rsid w:val="009636CD"/>
    <w:rsid w:val="009B441E"/>
    <w:rsid w:val="00A64B5A"/>
    <w:rsid w:val="00AA6BE1"/>
    <w:rsid w:val="00AE0F3B"/>
    <w:rsid w:val="00B86EEB"/>
    <w:rsid w:val="00BF5D1F"/>
    <w:rsid w:val="00CD2316"/>
    <w:rsid w:val="00D149A8"/>
    <w:rsid w:val="00DA0919"/>
    <w:rsid w:val="00E8214B"/>
    <w:rsid w:val="00F127D7"/>
    <w:rsid w:val="00F853F6"/>
    <w:rsid w:val="00FD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a9">
    <w:name w:val="List Paragraph"/>
    <w:basedOn w:val="a"/>
    <w:uiPriority w:val="34"/>
    <w:qFormat/>
    <w:rsid w:val="009636C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59"/>
    <w:rsid w:val="00963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C58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C583F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a9">
    <w:name w:val="List Paragraph"/>
    <w:basedOn w:val="a"/>
    <w:uiPriority w:val="34"/>
    <w:qFormat/>
    <w:rsid w:val="009636C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59"/>
    <w:rsid w:val="00963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C58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C583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5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1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1064;&#1072;&#1073;&#1083;&#1086;&#1085;%20&#1086;&#1090;&#1095;&#1077;&#1090;&#1086;&#107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отчетов</Template>
  <TotalTime>16</TotalTime>
  <Pages>21</Pages>
  <Words>4819</Words>
  <Characters>27473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32228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Alina Ziyatdinova</dc:creator>
  <cp:lastModifiedBy>Alina Ziyatdinova</cp:lastModifiedBy>
  <cp:revision>1</cp:revision>
  <dcterms:created xsi:type="dcterms:W3CDTF">2023-11-07T16:56:00Z</dcterms:created>
  <dcterms:modified xsi:type="dcterms:W3CDTF">2023-11-07T17:12:00Z</dcterms:modified>
</cp:coreProperties>
</file>